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83" w:rsidRDefault="00EC5DA7" w:rsidP="00A73CB0">
      <w:r>
        <w:rPr>
          <w:noProof/>
        </w:rPr>
        <w:drawing>
          <wp:anchor distT="0" distB="0" distL="114300" distR="114300" simplePos="0" relativeHeight="251665408" behindDoc="0" locked="0" layoutInCell="1" allowOverlap="1" wp14:anchorId="4CC44C01" wp14:editId="21A49D41">
            <wp:simplePos x="0" y="0"/>
            <wp:positionH relativeFrom="column">
              <wp:posOffset>94615</wp:posOffset>
            </wp:positionH>
            <wp:positionV relativeFrom="paragraph">
              <wp:posOffset>-352425</wp:posOffset>
            </wp:positionV>
            <wp:extent cx="2510790" cy="609600"/>
            <wp:effectExtent l="0" t="0" r="3810" b="0"/>
            <wp:wrapSquare wrapText="bothSides"/>
            <wp:docPr id="3" name="Picture 3" descr="D:\MT - Marketing\Corporate\Brand Council\VI\Final Guidelines\MT_Logo_Artwork\Regular_Size\RGB\Positive\MT_Logo_Reg_Full_Pos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T - Marketing\Corporate\Brand Council\VI\Final Guidelines\MT_Logo_Artwork\Regular_Size\RGB\Positive\MT_Logo_Reg_Full_Pos_RG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-2059549841"/>
        <w:docPartObj>
          <w:docPartGallery w:val="Cover Pages"/>
          <w:docPartUnique/>
        </w:docPartObj>
      </w:sdtPr>
      <w:sdtEndPr/>
      <w:sdtContent>
        <w:p w:rsidR="00A73CB0" w:rsidRDefault="00A73CB0" w:rsidP="00A73CB0"/>
        <w:p w:rsidR="00A73CB0" w:rsidRDefault="00A73CB0" w:rsidP="00A73CB0"/>
        <w:p w:rsidR="00A73CB0" w:rsidRDefault="00A73CB0" w:rsidP="00A73CB0"/>
        <w:p w:rsidR="00A73CB0" w:rsidRDefault="00F0187E" w:rsidP="00A73C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9C3D99" wp14:editId="48F3DF7D">
                    <wp:simplePos x="0" y="0"/>
                    <wp:positionH relativeFrom="column">
                      <wp:posOffset>93345</wp:posOffset>
                    </wp:positionH>
                    <wp:positionV relativeFrom="paragraph">
                      <wp:posOffset>890905</wp:posOffset>
                    </wp:positionV>
                    <wp:extent cx="5858510" cy="560070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58510" cy="560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2DFA" w:rsidRDefault="00F0187E" w:rsidP="00F0187E">
                                <w:pPr>
                                  <w:pStyle w:val="Subtitle"/>
                                </w:pPr>
                                <w:r>
                                  <w:t xml:space="preserve">Test File ID:  </w:t>
                                </w:r>
                                <w:r w:rsidR="00515A3F">
                                  <w:t>SUM</w:t>
                                </w:r>
                                <w:r>
                                  <w:t>100</w:t>
                                </w:r>
                              </w:p>
                              <w:p w:rsidR="00154885" w:rsidRPr="00154885" w:rsidRDefault="00154885" w:rsidP="00154885">
                                <w:pPr>
                                  <w:pStyle w:val="Subtitle"/>
                                </w:pPr>
                                <w:r>
                                  <w:t>Astra Version(s)</w:t>
                                </w:r>
                                <w:r w:rsidR="00A84035">
                                  <w:t>:  1.0.7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.35pt;margin-top:70.15pt;width:461.3pt;height:44.1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" filled="f" stroked="f">
                    <v:textbox style="mso-fit-shape-to-text:t">
                      <w:txbxContent>
                        <w:p w:rsidR="00B92DFA" w:rsidRDefault="00F0187E" w:rsidP="00F0187E">
                          <w:pPr>
                            <w:pStyle w:val="Subtitle"/>
                          </w:pPr>
                          <w:r>
                            <w:t xml:space="preserve">Test File ID:  </w:t>
                          </w:r>
                          <w:r w:rsidR="00515A3F">
                            <w:t>SUM</w:t>
                          </w:r>
                          <w:r>
                            <w:t>100</w:t>
                          </w:r>
                        </w:p>
                        <w:p w:rsidR="00154885" w:rsidRPr="00154885" w:rsidRDefault="00154885" w:rsidP="00154885">
                          <w:pPr>
                            <w:pStyle w:val="Subtitle"/>
                          </w:pPr>
                          <w:r>
                            <w:t>Astra Version(s)</w:t>
                          </w:r>
                          <w:r w:rsidR="00A84035">
                            <w:t>:  1.0.7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326DD2FC" wp14:editId="3A43CF69">
                    <wp:simplePos x="0" y="0"/>
                    <wp:positionH relativeFrom="column">
                      <wp:posOffset>99060</wp:posOffset>
                    </wp:positionH>
                    <wp:positionV relativeFrom="paragraph">
                      <wp:posOffset>249555</wp:posOffset>
                    </wp:positionV>
                    <wp:extent cx="5858510" cy="560070"/>
                    <wp:effectExtent l="0" t="0" r="0" b="0"/>
                    <wp:wrapNone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58510" cy="560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187E" w:rsidRPr="00AF198E" w:rsidRDefault="00F0187E" w:rsidP="00F0187E">
                                <w:pP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</w:pPr>
                                <w: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 xml:space="preserve">Astra Test </w:t>
                                </w:r>
                                <w:r w:rsidR="00EB013E"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>–</w:t>
                                </w:r>
                                <w:r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 xml:space="preserve"> </w:t>
                                </w:r>
                                <w:r w:rsidR="00515A3F">
                                  <w:rPr>
                                    <w:color w:val="4D4F53"/>
                                    <w:sz w:val="42"/>
                                    <w:szCs w:val="42"/>
                                  </w:rPr>
                                  <w:t>Summary 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7.8pt;margin-top:19.65pt;width:461.3pt;height:44.1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" filled="f" stroked="f">
                    <v:textbox style="mso-fit-shape-to-text:t">
                      <w:txbxContent>
                        <w:p w:rsidR="00F0187E" w:rsidRPr="00AF198E" w:rsidRDefault="00F0187E" w:rsidP="00F0187E">
                          <w:pPr>
                            <w:rPr>
                              <w:color w:val="4D4F53"/>
                              <w:sz w:val="42"/>
                              <w:szCs w:val="42"/>
                            </w:rPr>
                          </w:pPr>
                          <w:r>
                            <w:rPr>
                              <w:color w:val="4D4F53"/>
                              <w:sz w:val="42"/>
                              <w:szCs w:val="42"/>
                            </w:rPr>
                            <w:t xml:space="preserve">Astra Test </w:t>
                          </w:r>
                          <w:r w:rsidR="00EB013E">
                            <w:rPr>
                              <w:color w:val="4D4F53"/>
                              <w:sz w:val="42"/>
                              <w:szCs w:val="42"/>
                            </w:rPr>
                            <w:t>–</w:t>
                          </w:r>
                          <w:r>
                            <w:rPr>
                              <w:color w:val="4D4F53"/>
                              <w:sz w:val="42"/>
                              <w:szCs w:val="42"/>
                            </w:rPr>
                            <w:t xml:space="preserve"> </w:t>
                          </w:r>
                          <w:r w:rsidR="00515A3F">
                            <w:rPr>
                              <w:color w:val="4D4F53"/>
                              <w:sz w:val="42"/>
                              <w:szCs w:val="42"/>
                            </w:rPr>
                            <w:t>Summary Page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10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5678BC05" wp14:editId="70D1F397">
                    <wp:simplePos x="0" y="0"/>
                    <wp:positionH relativeFrom="column">
                      <wp:posOffset>-10160</wp:posOffset>
                    </wp:positionH>
                    <wp:positionV relativeFrom="paragraph">
                      <wp:posOffset>2207260</wp:posOffset>
                    </wp:positionV>
                    <wp:extent cx="6070600" cy="358775"/>
                    <wp:effectExtent l="0" t="0" r="0" b="3175"/>
                    <wp:wrapNone/>
                    <wp:docPr id="1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0600" cy="358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2DFA" w:rsidRPr="00010CFD" w:rsidRDefault="006E6EBD" w:rsidP="00010CFD">
                                <w:pPr>
                                  <w:rPr>
                                    <w:color w:val="4D4F53"/>
                                    <w:szCs w:val="30"/>
                                  </w:rPr>
                                </w:pPr>
                                <w:r>
                                  <w:rPr>
                                    <w:color w:val="4D4F53"/>
                                    <w:szCs w:val="30"/>
                                  </w:rPr>
                                  <w:t>July 31, 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.8pt;margin-top:173.8pt;width:478pt;height:28.2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" filled="f" stroked="f">
                    <v:textbox style="mso-fit-shape-to-text:t">
                      <w:txbxContent>
                        <w:p w:rsidR="00B92DFA" w:rsidRPr="00010CFD" w:rsidRDefault="006E6EBD" w:rsidP="00010CFD">
                          <w:pPr>
                            <w:rPr>
                              <w:color w:val="4D4F53"/>
                              <w:szCs w:val="30"/>
                            </w:rPr>
                          </w:pPr>
                          <w:r>
                            <w:rPr>
                              <w:color w:val="4D4F53"/>
                              <w:szCs w:val="30"/>
                            </w:rPr>
                            <w:t>July 31, 2013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10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7AD7A6" wp14:editId="20AFD572">
                    <wp:simplePos x="0" y="0"/>
                    <wp:positionH relativeFrom="column">
                      <wp:posOffset>-10160</wp:posOffset>
                    </wp:positionH>
                    <wp:positionV relativeFrom="paragraph">
                      <wp:posOffset>1826260</wp:posOffset>
                    </wp:positionV>
                    <wp:extent cx="6070600" cy="450215"/>
                    <wp:effectExtent l="0" t="0" r="0" b="0"/>
                    <wp:wrapNone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0600" cy="4502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92DFA" w:rsidRPr="005F7603" w:rsidRDefault="005F7603" w:rsidP="007E1A12">
                                <w:pPr>
                                  <w:rPr>
                                    <w:b/>
                                    <w:color w:val="4D4F53"/>
                                    <w:szCs w:val="20"/>
                                  </w:rPr>
                                </w:pPr>
                                <w:r w:rsidRPr="005F7603">
                                  <w:rPr>
                                    <w:color w:val="4D4F53"/>
                                    <w:szCs w:val="20"/>
                                  </w:rPr>
                                  <w:t>Doc ID</w:t>
                                </w:r>
                                <w:r>
                                  <w:rPr>
                                    <w:color w:val="4D4F53"/>
                                    <w:szCs w:val="20"/>
                                  </w:rPr>
                                  <w:t>:</w:t>
                                </w:r>
                                <w:r w:rsidRPr="005F7603">
                                  <w:rPr>
                                    <w:color w:val="4D4F53"/>
                                    <w:szCs w:val="20"/>
                                  </w:rPr>
                                  <w:t xml:space="preserve"> </w:t>
                                </w:r>
                                <w:r w:rsidRPr="005F7603">
                                  <w:rPr>
                                    <w:b/>
                                    <w:color w:val="4D4F53"/>
                                    <w:szCs w:val="20"/>
                                  </w:rPr>
                                  <w:t>1C30EA4B-871D-473A-829F-573C42AA49AC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-.8pt;margin-top:143.8pt;width:478pt;height:35.4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" filled="f" stroked="f">
                    <v:textbox style="mso-fit-shape-to-text:t">
                      <w:txbxContent>
                        <w:p w:rsidR="00B92DFA" w:rsidRPr="005F7603" w:rsidRDefault="005F7603" w:rsidP="007E1A12">
                          <w:pPr>
                            <w:rPr>
                              <w:b/>
                              <w:color w:val="4D4F53"/>
                              <w:szCs w:val="20"/>
                            </w:rPr>
                          </w:pPr>
                          <w:r w:rsidRPr="005F7603">
                            <w:rPr>
                              <w:color w:val="4D4F53"/>
                              <w:szCs w:val="20"/>
                            </w:rPr>
                            <w:t>Doc ID</w:t>
                          </w:r>
                          <w:bookmarkStart w:id="1" w:name="_GoBack"/>
                          <w:bookmarkEnd w:id="1"/>
                          <w:r>
                            <w:rPr>
                              <w:color w:val="4D4F53"/>
                              <w:szCs w:val="20"/>
                            </w:rPr>
                            <w:t>:</w:t>
                          </w:r>
                          <w:r w:rsidRPr="005F7603">
                            <w:rPr>
                              <w:color w:val="4D4F53"/>
                              <w:szCs w:val="20"/>
                            </w:rPr>
                            <w:t xml:space="preserve"> </w:t>
                          </w:r>
                          <w:r w:rsidRPr="005F7603">
                            <w:rPr>
                              <w:b/>
                              <w:color w:val="4D4F53"/>
                              <w:szCs w:val="20"/>
                            </w:rPr>
                            <w:t>1C30EA4B-871D-473A-829F-573C42AA49AC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13B0F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4ED18E22" wp14:editId="58469261">
                <wp:simplePos x="0" y="0"/>
                <wp:positionH relativeFrom="column">
                  <wp:posOffset>-914400</wp:posOffset>
                </wp:positionH>
                <wp:positionV relativeFrom="paragraph">
                  <wp:posOffset>2938780</wp:posOffset>
                </wp:positionV>
                <wp:extent cx="7772400" cy="3602736"/>
                <wp:effectExtent l="0" t="0" r="0" b="0"/>
                <wp:wrapSquare wrapText="bothSides"/>
                <wp:docPr id="1" name="Picture 1" descr="C:\Users\M8070095\Desktop\Grid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8070095\Desktop\Grid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416"/>
                        <a:stretch/>
                      </pic:blipFill>
                      <pic:spPr bwMode="auto">
                        <a:xfrm>
                          <a:off x="0" y="0"/>
                          <a:ext cx="7772400" cy="3602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E1A12">
            <w:t xml:space="preserve"> </w:t>
          </w:r>
          <w:r w:rsidR="00A73CB0">
            <w:br w:type="page"/>
          </w:r>
        </w:p>
      </w:sdtContent>
    </w:sdt>
    <w:p w:rsidR="005F7603" w:rsidRDefault="005F7603" w:rsidP="00E01AA2">
      <w:pPr>
        <w:rPr>
          <w:rFonts w:eastAsia="Calibri" w:cs="Times New Roman"/>
          <w:color w:val="4D4F53"/>
          <w:sz w:val="30"/>
          <w:szCs w:val="30"/>
        </w:rPr>
      </w:pPr>
      <w:bookmarkStart w:id="0" w:name="_Toc282099279"/>
      <w:r>
        <w:rPr>
          <w:rFonts w:eastAsia="Calibri" w:cs="Times New Roman"/>
          <w:color w:val="4D4F53"/>
          <w:sz w:val="30"/>
          <w:szCs w:val="30"/>
        </w:rPr>
        <w:lastRenderedPageBreak/>
        <w:t>Description</w:t>
      </w:r>
    </w:p>
    <w:p w:rsidR="005F7603" w:rsidRDefault="005F7603" w:rsidP="005F7603">
      <w:r>
        <w:t xml:space="preserve">This suite contains test cases </w:t>
      </w:r>
      <w:r w:rsidR="00515A3F">
        <w:t xml:space="preserve">regarding the Resource Summary </w:t>
      </w:r>
      <w:r>
        <w:t xml:space="preserve">in Astra.  </w:t>
      </w:r>
    </w:p>
    <w:p w:rsidR="00DB3391" w:rsidRDefault="00DB3391" w:rsidP="00E01AA2">
      <w:pPr>
        <w:rPr>
          <w:rFonts w:eastAsia="Calibri" w:cs="Times New Roman"/>
          <w:color w:val="4D4F53"/>
          <w:sz w:val="30"/>
          <w:szCs w:val="30"/>
        </w:rPr>
      </w:pPr>
      <w:bookmarkStart w:id="1" w:name="_GoBack"/>
      <w:bookmarkEnd w:id="1"/>
    </w:p>
    <w:p w:rsidR="00DB3391" w:rsidRDefault="00515A3F" w:rsidP="00DB3391">
      <w:pPr>
        <w:pStyle w:val="Heading1"/>
      </w:pPr>
      <w:r>
        <w:t>Viewing the Summary Page</w:t>
      </w:r>
    </w:p>
    <w:bookmarkEnd w:id="0"/>
    <w:p w:rsidR="00E01AA2" w:rsidRPr="00E01AA2" w:rsidRDefault="00E01AA2" w:rsidP="00E01AA2">
      <w:pPr>
        <w:rPr>
          <w:rFonts w:eastAsia="Calibri" w:cs="Times New Roman"/>
        </w:rPr>
      </w:pPr>
    </w:p>
    <w:tbl>
      <w:tblPr>
        <w:tblStyle w:val="TableGrid1"/>
        <w:tblW w:w="12978" w:type="dxa"/>
        <w:tblLook w:val="04A0" w:firstRow="1" w:lastRow="0" w:firstColumn="1" w:lastColumn="0" w:noHBand="0" w:noVBand="1"/>
      </w:tblPr>
      <w:tblGrid>
        <w:gridCol w:w="4878"/>
        <w:gridCol w:w="6570"/>
        <w:gridCol w:w="1530"/>
      </w:tblGrid>
      <w:tr w:rsidR="00DB3391" w:rsidRPr="00E01AA2" w:rsidTr="001A34E0">
        <w:trPr>
          <w:trHeight w:val="557"/>
        </w:trPr>
        <w:tc>
          <w:tcPr>
            <w:tcW w:w="4878" w:type="dxa"/>
            <w:shd w:val="clear" w:color="auto" w:fill="830051"/>
          </w:tcPr>
          <w:p w:rsidR="00DB3391" w:rsidRPr="00E01AA2" w:rsidRDefault="00DB3391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Instructions</w:t>
            </w:r>
          </w:p>
        </w:tc>
        <w:tc>
          <w:tcPr>
            <w:tcW w:w="6570" w:type="dxa"/>
            <w:shd w:val="clear" w:color="auto" w:fill="830051"/>
          </w:tcPr>
          <w:p w:rsidR="00DB3391" w:rsidRPr="00E01AA2" w:rsidRDefault="00DB3391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Expected Result</w:t>
            </w:r>
          </w:p>
        </w:tc>
        <w:tc>
          <w:tcPr>
            <w:tcW w:w="1530" w:type="dxa"/>
            <w:shd w:val="clear" w:color="auto" w:fill="830051"/>
          </w:tcPr>
          <w:p w:rsidR="00DB3391" w:rsidRPr="00E01AA2" w:rsidRDefault="00DB3391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>Pass / Fail</w:t>
            </w:r>
          </w:p>
        </w:tc>
      </w:tr>
      <w:tr w:rsidR="00DB3391" w:rsidRPr="00E01AA2" w:rsidTr="00EB013E">
        <w:trPr>
          <w:trHeight w:val="422"/>
        </w:trPr>
        <w:tc>
          <w:tcPr>
            <w:tcW w:w="4878" w:type="dxa"/>
          </w:tcPr>
          <w:p w:rsidR="00DB3391" w:rsidRPr="00E01AA2" w:rsidRDefault="00EB013E" w:rsidP="00EB013E">
            <w:pPr>
              <w:pStyle w:val="Heading2"/>
              <w:outlineLvl w:val="1"/>
              <w:rPr>
                <w:rFonts w:eastAsia="Calibri"/>
              </w:rPr>
            </w:pPr>
            <w:r>
              <w:rPr>
                <w:rStyle w:val="Heading2Char"/>
                <w:b/>
              </w:rPr>
              <w:t>Log in to the site.</w:t>
            </w:r>
          </w:p>
        </w:tc>
        <w:tc>
          <w:tcPr>
            <w:tcW w:w="6570" w:type="dxa"/>
          </w:tcPr>
          <w:p w:rsidR="0020209D" w:rsidRPr="0020209D" w:rsidRDefault="00DB3391" w:rsidP="00EB013E">
            <w:pPr>
              <w:rPr>
                <w:rFonts w:eastAsia="Calibri"/>
              </w:rPr>
            </w:pPr>
            <w:r w:rsidRPr="0020209D">
              <w:t>You shou</w:t>
            </w:r>
            <w:r w:rsidR="0020209D" w:rsidRPr="0020209D">
              <w:t>ld see the Home Page as normal.</w:t>
            </w:r>
          </w:p>
        </w:tc>
        <w:tc>
          <w:tcPr>
            <w:tcW w:w="1530" w:type="dxa"/>
          </w:tcPr>
          <w:p w:rsidR="00DB3391" w:rsidRPr="00E01AA2" w:rsidRDefault="00DB3391" w:rsidP="00E01AA2">
            <w:pPr>
              <w:rPr>
                <w:rFonts w:eastAsia="Calibri"/>
              </w:rPr>
            </w:pPr>
          </w:p>
        </w:tc>
      </w:tr>
      <w:tr w:rsidR="00DB3391" w:rsidRPr="00E01AA2" w:rsidTr="001A34E0">
        <w:tc>
          <w:tcPr>
            <w:tcW w:w="4878" w:type="dxa"/>
          </w:tcPr>
          <w:p w:rsidR="00DB3391" w:rsidRPr="00E01AA2" w:rsidRDefault="0020209D" w:rsidP="00EB013E">
            <w:pPr>
              <w:pStyle w:val="Heading2"/>
              <w:outlineLvl w:val="1"/>
            </w:pPr>
            <w:r>
              <w:t xml:space="preserve">Click the </w:t>
            </w:r>
            <w:r w:rsidR="00EB013E">
              <w:rPr>
                <w:i/>
              </w:rPr>
              <w:t>Browse</w:t>
            </w:r>
            <w:r>
              <w:t xml:space="preserve"> Link.</w:t>
            </w:r>
          </w:p>
        </w:tc>
        <w:tc>
          <w:tcPr>
            <w:tcW w:w="6570" w:type="dxa"/>
          </w:tcPr>
          <w:p w:rsidR="00DB3391" w:rsidRPr="00E01AA2" w:rsidRDefault="0020209D" w:rsidP="00E01A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</w:t>
            </w:r>
            <w:r w:rsidRPr="001A34E0">
              <w:rPr>
                <w:rFonts w:eastAsia="Calibri"/>
                <w:b/>
              </w:rPr>
              <w:t>Registration Form</w:t>
            </w:r>
            <w:r>
              <w:rPr>
                <w:rFonts w:eastAsia="Calibri"/>
              </w:rPr>
              <w:t xml:space="preserve"> should load.</w:t>
            </w:r>
          </w:p>
        </w:tc>
        <w:tc>
          <w:tcPr>
            <w:tcW w:w="1530" w:type="dxa"/>
          </w:tcPr>
          <w:p w:rsidR="00DB3391" w:rsidRPr="00E01AA2" w:rsidRDefault="00DB3391" w:rsidP="00E01AA2">
            <w:pPr>
              <w:rPr>
                <w:rFonts w:eastAsia="Calibri"/>
              </w:rPr>
            </w:pPr>
          </w:p>
        </w:tc>
      </w:tr>
      <w:tr w:rsidR="00EB013E" w:rsidRPr="00E01AA2" w:rsidTr="001A34E0">
        <w:tc>
          <w:tcPr>
            <w:tcW w:w="4878" w:type="dxa"/>
          </w:tcPr>
          <w:p w:rsidR="00EB013E" w:rsidRDefault="00EB013E" w:rsidP="00EB013E">
            <w:pPr>
              <w:pStyle w:val="Heading2"/>
              <w:outlineLvl w:val="1"/>
            </w:pPr>
            <w:r>
              <w:t>Etc…</w:t>
            </w:r>
          </w:p>
        </w:tc>
        <w:tc>
          <w:tcPr>
            <w:tcW w:w="6570" w:type="dxa"/>
          </w:tcPr>
          <w:p w:rsidR="00EB013E" w:rsidRDefault="00EB013E" w:rsidP="00E01AA2">
            <w:pPr>
              <w:rPr>
                <w:rFonts w:eastAsia="Calibri"/>
              </w:rPr>
            </w:pPr>
          </w:p>
        </w:tc>
        <w:tc>
          <w:tcPr>
            <w:tcW w:w="1530" w:type="dxa"/>
          </w:tcPr>
          <w:p w:rsidR="00EB013E" w:rsidRPr="00E01AA2" w:rsidRDefault="00EB013E" w:rsidP="00E01AA2">
            <w:pPr>
              <w:rPr>
                <w:rFonts w:eastAsia="Calibri"/>
              </w:rPr>
            </w:pPr>
          </w:p>
        </w:tc>
      </w:tr>
    </w:tbl>
    <w:p w:rsidR="00BD545C" w:rsidRDefault="00BD545C">
      <w:pPr>
        <w:spacing w:before="0" w:after="200" w:line="276" w:lineRule="auto"/>
      </w:pPr>
      <w:r>
        <w:br w:type="page"/>
      </w:r>
    </w:p>
    <w:p w:rsidR="00EA7232" w:rsidRDefault="00515A3F" w:rsidP="00EA7232">
      <w:pPr>
        <w:pStyle w:val="Heading1"/>
      </w:pPr>
      <w:r>
        <w:lastRenderedPageBreak/>
        <w:t>Checking Out a Book</w:t>
      </w:r>
    </w:p>
    <w:p w:rsidR="00EA7232" w:rsidRPr="00E01AA2" w:rsidRDefault="00EB013E" w:rsidP="00EA7232">
      <w:pPr>
        <w:rPr>
          <w:rFonts w:eastAsia="Calibri" w:cs="Times New Roman"/>
        </w:rPr>
      </w:pPr>
      <w:r>
        <w:rPr>
          <w:rFonts w:eastAsia="Calibri" w:cs="Times New Roman"/>
        </w:rPr>
        <w:t>TBA</w:t>
      </w:r>
    </w:p>
    <w:p w:rsidR="00EA7232" w:rsidRDefault="00EA7232" w:rsidP="00EA7232">
      <w:pPr>
        <w:spacing w:before="0" w:after="200" w:line="276" w:lineRule="auto"/>
      </w:pPr>
    </w:p>
    <w:p w:rsidR="00EA7232" w:rsidRDefault="00EA7232" w:rsidP="00EA7232">
      <w:pPr>
        <w:spacing w:before="0" w:after="200" w:line="276" w:lineRule="auto"/>
      </w:pPr>
    </w:p>
    <w:p w:rsidR="00F0187E" w:rsidRDefault="00F0187E" w:rsidP="00EA7232">
      <w:pPr>
        <w:spacing w:before="0" w:after="200" w:line="276" w:lineRule="auto"/>
      </w:pPr>
    </w:p>
    <w:p w:rsidR="00EA7232" w:rsidRDefault="00515A3F" w:rsidP="00EA7232">
      <w:pPr>
        <w:pStyle w:val="Heading1"/>
      </w:pPr>
      <w:r>
        <w:t>Leaving a Rating</w:t>
      </w:r>
    </w:p>
    <w:p w:rsidR="00F10694" w:rsidRDefault="00EB013E" w:rsidP="00F0187E">
      <w:pPr>
        <w:rPr>
          <w:lang w:val="en"/>
        </w:rPr>
      </w:pPr>
      <w:bookmarkStart w:id="2" w:name="_Toc350436342"/>
      <w:bookmarkStart w:id="3" w:name="_Toc350436689"/>
      <w:bookmarkStart w:id="4" w:name="_Toc350436751"/>
      <w:bookmarkStart w:id="5" w:name="_Toc350436862"/>
      <w:bookmarkStart w:id="6" w:name="_Toc350436957"/>
      <w:bookmarkStart w:id="7" w:name="_Toc350437090"/>
      <w:bookmarkStart w:id="8" w:name="_Toc350437166"/>
      <w:bookmarkStart w:id="9" w:name="_Toc350437298"/>
      <w:bookmarkStart w:id="10" w:name="_Toc350437535"/>
      <w:bookmarkStart w:id="11" w:name="_Toc350438351"/>
      <w:bookmarkStart w:id="12" w:name="_Toc350436343"/>
      <w:bookmarkStart w:id="13" w:name="_Toc350436690"/>
      <w:bookmarkStart w:id="14" w:name="_Toc350436752"/>
      <w:bookmarkStart w:id="15" w:name="_Toc350436863"/>
      <w:bookmarkStart w:id="16" w:name="_Toc350436958"/>
      <w:bookmarkStart w:id="17" w:name="_Toc350437091"/>
      <w:bookmarkStart w:id="18" w:name="_Toc350437167"/>
      <w:bookmarkStart w:id="19" w:name="_Toc350437299"/>
      <w:bookmarkStart w:id="20" w:name="_Toc350437536"/>
      <w:bookmarkStart w:id="21" w:name="_Toc350438352"/>
      <w:bookmarkStart w:id="22" w:name="_Toc350436344"/>
      <w:bookmarkStart w:id="23" w:name="_Toc350436691"/>
      <w:bookmarkStart w:id="24" w:name="_Toc350436753"/>
      <w:bookmarkStart w:id="25" w:name="_Toc350436864"/>
      <w:bookmarkStart w:id="26" w:name="_Toc350436959"/>
      <w:bookmarkStart w:id="27" w:name="_Toc350437092"/>
      <w:bookmarkStart w:id="28" w:name="_Toc350437168"/>
      <w:bookmarkStart w:id="29" w:name="_Toc350437300"/>
      <w:bookmarkStart w:id="30" w:name="_Toc350437537"/>
      <w:bookmarkStart w:id="31" w:name="_Toc350438353"/>
      <w:bookmarkStart w:id="32" w:name="_Toc350436345"/>
      <w:bookmarkStart w:id="33" w:name="_Toc350436692"/>
      <w:bookmarkStart w:id="34" w:name="_Toc350436754"/>
      <w:bookmarkStart w:id="35" w:name="_Toc350436865"/>
      <w:bookmarkStart w:id="36" w:name="_Toc350436960"/>
      <w:bookmarkStart w:id="37" w:name="_Toc350437093"/>
      <w:bookmarkStart w:id="38" w:name="_Toc350437169"/>
      <w:bookmarkStart w:id="39" w:name="_Toc350437301"/>
      <w:bookmarkStart w:id="40" w:name="_Toc350437538"/>
      <w:bookmarkStart w:id="41" w:name="_Toc350438354"/>
      <w:bookmarkStart w:id="42" w:name="_Toc350436346"/>
      <w:bookmarkStart w:id="43" w:name="_Toc350436693"/>
      <w:bookmarkStart w:id="44" w:name="_Toc350436755"/>
      <w:bookmarkStart w:id="45" w:name="_Toc350436866"/>
      <w:bookmarkStart w:id="46" w:name="_Toc350436961"/>
      <w:bookmarkStart w:id="47" w:name="_Toc350437094"/>
      <w:bookmarkStart w:id="48" w:name="_Toc350437170"/>
      <w:bookmarkStart w:id="49" w:name="_Toc350437302"/>
      <w:bookmarkStart w:id="50" w:name="_Toc350437539"/>
      <w:bookmarkStart w:id="51" w:name="_Toc350438355"/>
      <w:bookmarkStart w:id="52" w:name="_Toc350436347"/>
      <w:bookmarkStart w:id="53" w:name="_Toc350436694"/>
      <w:bookmarkStart w:id="54" w:name="_Toc350436756"/>
      <w:bookmarkStart w:id="55" w:name="_Toc350436867"/>
      <w:bookmarkStart w:id="56" w:name="_Toc350436962"/>
      <w:bookmarkStart w:id="57" w:name="_Toc350437095"/>
      <w:bookmarkStart w:id="58" w:name="_Toc350437171"/>
      <w:bookmarkStart w:id="59" w:name="_Toc350437303"/>
      <w:bookmarkStart w:id="60" w:name="_Toc350437540"/>
      <w:bookmarkStart w:id="61" w:name="_Toc350438356"/>
      <w:bookmarkStart w:id="62" w:name="_Toc350436348"/>
      <w:bookmarkStart w:id="63" w:name="_Toc350436695"/>
      <w:bookmarkStart w:id="64" w:name="_Toc350436757"/>
      <w:bookmarkStart w:id="65" w:name="_Toc350436868"/>
      <w:bookmarkStart w:id="66" w:name="_Toc350436963"/>
      <w:bookmarkStart w:id="67" w:name="_Toc350437096"/>
      <w:bookmarkStart w:id="68" w:name="_Toc350437172"/>
      <w:bookmarkStart w:id="69" w:name="_Toc350437304"/>
      <w:bookmarkStart w:id="70" w:name="_Toc350437541"/>
      <w:bookmarkStart w:id="71" w:name="_Toc350438357"/>
      <w:bookmarkStart w:id="72" w:name="_Toc350436349"/>
      <w:bookmarkStart w:id="73" w:name="_Toc350436696"/>
      <w:bookmarkStart w:id="74" w:name="_Toc350436758"/>
      <w:bookmarkStart w:id="75" w:name="_Toc350436869"/>
      <w:bookmarkStart w:id="76" w:name="_Toc350436964"/>
      <w:bookmarkStart w:id="77" w:name="_Toc350437097"/>
      <w:bookmarkStart w:id="78" w:name="_Toc350437173"/>
      <w:bookmarkStart w:id="79" w:name="_Toc350437305"/>
      <w:bookmarkStart w:id="80" w:name="_Toc350437542"/>
      <w:bookmarkStart w:id="81" w:name="_Toc350438358"/>
      <w:bookmarkStart w:id="82" w:name="_Toc350436350"/>
      <w:bookmarkStart w:id="83" w:name="_Toc350436697"/>
      <w:bookmarkStart w:id="84" w:name="_Toc350436759"/>
      <w:bookmarkStart w:id="85" w:name="_Toc350436870"/>
      <w:bookmarkStart w:id="86" w:name="_Toc350436965"/>
      <w:bookmarkStart w:id="87" w:name="_Toc350437098"/>
      <w:bookmarkStart w:id="88" w:name="_Toc350437174"/>
      <w:bookmarkStart w:id="89" w:name="_Toc350437306"/>
      <w:bookmarkStart w:id="90" w:name="_Toc350437543"/>
      <w:bookmarkStart w:id="91" w:name="_Toc350438359"/>
      <w:bookmarkStart w:id="92" w:name="_Toc350436351"/>
      <w:bookmarkStart w:id="93" w:name="_Toc350436698"/>
      <w:bookmarkStart w:id="94" w:name="_Toc350436760"/>
      <w:bookmarkStart w:id="95" w:name="_Toc350436871"/>
      <w:bookmarkStart w:id="96" w:name="_Toc350436966"/>
      <w:bookmarkStart w:id="97" w:name="_Toc350437099"/>
      <w:bookmarkStart w:id="98" w:name="_Toc350437175"/>
      <w:bookmarkStart w:id="99" w:name="_Toc350437307"/>
      <w:bookmarkStart w:id="100" w:name="_Toc350437544"/>
      <w:bookmarkStart w:id="101" w:name="_Toc350438360"/>
      <w:bookmarkStart w:id="102" w:name="_Toc350436352"/>
      <w:bookmarkStart w:id="103" w:name="_Toc350436699"/>
      <w:bookmarkStart w:id="104" w:name="_Toc350436761"/>
      <w:bookmarkStart w:id="105" w:name="_Toc350436872"/>
      <w:bookmarkStart w:id="106" w:name="_Toc350436967"/>
      <w:bookmarkStart w:id="107" w:name="_Toc350437100"/>
      <w:bookmarkStart w:id="108" w:name="_Toc350437176"/>
      <w:bookmarkStart w:id="109" w:name="_Toc350437308"/>
      <w:bookmarkStart w:id="110" w:name="_Toc350437545"/>
      <w:bookmarkStart w:id="111" w:name="_Toc350438361"/>
      <w:bookmarkStart w:id="112" w:name="_Toc350436353"/>
      <w:bookmarkStart w:id="113" w:name="_Toc350436700"/>
      <w:bookmarkStart w:id="114" w:name="_Toc350436762"/>
      <w:bookmarkStart w:id="115" w:name="_Toc350436873"/>
      <w:bookmarkStart w:id="116" w:name="_Toc350436968"/>
      <w:bookmarkStart w:id="117" w:name="_Toc350437101"/>
      <w:bookmarkStart w:id="118" w:name="_Toc350437177"/>
      <w:bookmarkStart w:id="119" w:name="_Toc350437309"/>
      <w:bookmarkStart w:id="120" w:name="_Toc350437546"/>
      <w:bookmarkStart w:id="121" w:name="_Toc350438362"/>
      <w:bookmarkStart w:id="122" w:name="_Toc350436354"/>
      <w:bookmarkStart w:id="123" w:name="_Toc350436701"/>
      <w:bookmarkStart w:id="124" w:name="_Toc350436763"/>
      <w:bookmarkStart w:id="125" w:name="_Toc350436874"/>
      <w:bookmarkStart w:id="126" w:name="_Toc350436969"/>
      <w:bookmarkStart w:id="127" w:name="_Toc350437102"/>
      <w:bookmarkStart w:id="128" w:name="_Toc350437178"/>
      <w:bookmarkStart w:id="129" w:name="_Toc350437310"/>
      <w:bookmarkStart w:id="130" w:name="_Toc350437547"/>
      <w:bookmarkStart w:id="131" w:name="_Toc350438363"/>
      <w:bookmarkStart w:id="132" w:name="_Toc350436355"/>
      <w:bookmarkStart w:id="133" w:name="_Toc350436702"/>
      <w:bookmarkStart w:id="134" w:name="_Toc350436764"/>
      <w:bookmarkStart w:id="135" w:name="_Toc350436875"/>
      <w:bookmarkStart w:id="136" w:name="_Toc350436970"/>
      <w:bookmarkStart w:id="137" w:name="_Toc350437103"/>
      <w:bookmarkStart w:id="138" w:name="_Toc350437179"/>
      <w:bookmarkStart w:id="139" w:name="_Toc350437311"/>
      <w:bookmarkStart w:id="140" w:name="_Toc350437548"/>
      <w:bookmarkStart w:id="141" w:name="_Toc350438364"/>
      <w:bookmarkStart w:id="142" w:name="_Toc350436356"/>
      <w:bookmarkStart w:id="143" w:name="_Toc350436703"/>
      <w:bookmarkStart w:id="144" w:name="_Toc350436765"/>
      <w:bookmarkStart w:id="145" w:name="_Toc350436876"/>
      <w:bookmarkStart w:id="146" w:name="_Toc350436971"/>
      <w:bookmarkStart w:id="147" w:name="_Toc350437104"/>
      <w:bookmarkStart w:id="148" w:name="_Toc350437180"/>
      <w:bookmarkStart w:id="149" w:name="_Toc350437312"/>
      <w:bookmarkStart w:id="150" w:name="_Toc350437549"/>
      <w:bookmarkStart w:id="151" w:name="_Toc35043836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>
        <w:rPr>
          <w:lang w:val="en"/>
        </w:rPr>
        <w:t>TBA</w:t>
      </w:r>
    </w:p>
    <w:p w:rsidR="00515A3F" w:rsidRDefault="00515A3F" w:rsidP="00F0187E">
      <w:pPr>
        <w:rPr>
          <w:lang w:val="en"/>
        </w:rPr>
      </w:pPr>
    </w:p>
    <w:p w:rsidR="00515A3F" w:rsidRDefault="00515A3F" w:rsidP="00515A3F">
      <w:pPr>
        <w:pStyle w:val="Heading1"/>
      </w:pPr>
      <w:r>
        <w:t xml:space="preserve">Writing </w:t>
      </w:r>
      <w:r>
        <w:t>a R</w:t>
      </w:r>
      <w:r>
        <w:t>eview</w:t>
      </w:r>
    </w:p>
    <w:p w:rsidR="00515A3F" w:rsidRDefault="00515A3F" w:rsidP="00515A3F">
      <w:pPr>
        <w:rPr>
          <w:lang w:val="en"/>
        </w:rPr>
      </w:pPr>
      <w:r>
        <w:rPr>
          <w:lang w:val="en"/>
        </w:rPr>
        <w:t>TBA</w:t>
      </w:r>
    </w:p>
    <w:p w:rsidR="00515A3F" w:rsidRDefault="00515A3F" w:rsidP="00F0187E">
      <w:pPr>
        <w:rPr>
          <w:lang w:val="en"/>
        </w:rPr>
      </w:pPr>
    </w:p>
    <w:sectPr w:rsidR="00515A3F" w:rsidSect="00EA7232">
      <w:headerReference w:type="default" r:id="rId11"/>
      <w:footerReference w:type="default" r:id="rId12"/>
      <w:pgSz w:w="15840" w:h="12240" w:orient="landscape"/>
      <w:pgMar w:top="2304" w:right="1800" w:bottom="1440" w:left="144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015" w:rsidRDefault="00C62015" w:rsidP="00F55123">
      <w:pPr>
        <w:spacing w:line="240" w:lineRule="auto"/>
      </w:pPr>
      <w:r>
        <w:separator/>
      </w:r>
    </w:p>
  </w:endnote>
  <w:endnote w:type="continuationSeparator" w:id="0">
    <w:p w:rsidR="00C62015" w:rsidRDefault="00C62015" w:rsidP="00F55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40341553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9339959"/>
          <w:docPartObj>
            <w:docPartGallery w:val="Page Numbers (Top of Page)"/>
            <w:docPartUnique/>
          </w:docPartObj>
        </w:sdtPr>
        <w:sdtEndPr/>
        <w:sdtContent>
          <w:p w:rsidR="00B92DFA" w:rsidRPr="00D35AA4" w:rsidRDefault="00B92DFA" w:rsidP="00C818DC">
            <w:pPr>
              <w:pStyle w:val="Footer"/>
              <w:pBdr>
                <w:top w:val="single" w:sz="4" w:space="9" w:color="4D4F53"/>
              </w:pBd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Confidential | </w:t>
            </w:r>
            <w:r w:rsidRPr="00D35AA4">
              <w:rPr>
                <w:sz w:val="16"/>
                <w:szCs w:val="16"/>
              </w:rPr>
              <w:t xml:space="preserve">© </w:t>
            </w:r>
            <w:r>
              <w:rPr>
                <w:sz w:val="16"/>
                <w:szCs w:val="16"/>
              </w:rPr>
              <w:t>Mindtree</w:t>
            </w:r>
            <w:r w:rsidRPr="00D35AA4">
              <w:rPr>
                <w:sz w:val="16"/>
                <w:szCs w:val="16"/>
              </w:rPr>
              <w:t xml:space="preserve"> limited 201</w:t>
            </w:r>
            <w:r>
              <w:rPr>
                <w:sz w:val="16"/>
                <w:szCs w:val="16"/>
              </w:rPr>
              <w:t>3</w:t>
            </w:r>
            <w:r w:rsidRPr="00D35AA4">
              <w:rPr>
                <w:sz w:val="16"/>
                <w:szCs w:val="16"/>
              </w:rPr>
              <w:t xml:space="preserve"> </w:t>
            </w:r>
            <w:r w:rsidRPr="00D35AA4">
              <w:rPr>
                <w:sz w:val="16"/>
                <w:szCs w:val="16"/>
              </w:rPr>
              <w:tab/>
            </w:r>
            <w:r w:rsidRPr="00D35AA4">
              <w:rPr>
                <w:sz w:val="16"/>
                <w:szCs w:val="16"/>
              </w:rPr>
              <w:tab/>
              <w:t xml:space="preserve">Page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515A3F">
              <w:rPr>
                <w:b/>
                <w:bCs/>
                <w:noProof/>
                <w:sz w:val="16"/>
                <w:szCs w:val="16"/>
              </w:rPr>
              <w:t>2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  <w:r w:rsidRPr="00D35AA4">
              <w:rPr>
                <w:sz w:val="16"/>
                <w:szCs w:val="16"/>
              </w:rPr>
              <w:t xml:space="preserve"> of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515A3F">
              <w:rPr>
                <w:b/>
                <w:bCs/>
                <w:noProof/>
                <w:sz w:val="16"/>
                <w:szCs w:val="16"/>
              </w:rPr>
              <w:t>3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015" w:rsidRDefault="00C62015" w:rsidP="00F55123">
      <w:pPr>
        <w:spacing w:line="240" w:lineRule="auto"/>
      </w:pPr>
      <w:r>
        <w:separator/>
      </w:r>
    </w:p>
  </w:footnote>
  <w:footnote w:type="continuationSeparator" w:id="0">
    <w:p w:rsidR="00C62015" w:rsidRDefault="00C62015" w:rsidP="00F55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DFA" w:rsidRDefault="00B92DFA" w:rsidP="00F55123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2C9CEF" wp14:editId="678D413B">
          <wp:simplePos x="0" y="0"/>
          <wp:positionH relativeFrom="column">
            <wp:posOffset>-14605</wp:posOffset>
          </wp:positionH>
          <wp:positionV relativeFrom="paragraph">
            <wp:posOffset>450215</wp:posOffset>
          </wp:positionV>
          <wp:extent cx="1704975" cy="410845"/>
          <wp:effectExtent l="0" t="0" r="9525" b="8255"/>
          <wp:wrapSquare wrapText="bothSides"/>
          <wp:docPr id="2" name="Picture 2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10C6E6B" wp14:editId="44F4CD9F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8321040" cy="164592"/>
          <wp:effectExtent l="0" t="0" r="0" b="698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E9"/>
      </v:shape>
    </w:pict>
  </w:numPicBullet>
  <w:abstractNum w:abstractNumId="0">
    <w:nsid w:val="0074233E"/>
    <w:multiLevelType w:val="hybridMultilevel"/>
    <w:tmpl w:val="98267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5979"/>
    <w:multiLevelType w:val="hybridMultilevel"/>
    <w:tmpl w:val="9EA219F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751C14"/>
    <w:multiLevelType w:val="hybridMultilevel"/>
    <w:tmpl w:val="B316C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613BC"/>
    <w:multiLevelType w:val="hybridMultilevel"/>
    <w:tmpl w:val="91A02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B0373C"/>
    <w:multiLevelType w:val="hybridMultilevel"/>
    <w:tmpl w:val="8A36DF0C"/>
    <w:lvl w:ilvl="0" w:tplc="9D0A01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81174"/>
    <w:multiLevelType w:val="hybridMultilevel"/>
    <w:tmpl w:val="908CB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7125B27"/>
    <w:multiLevelType w:val="hybridMultilevel"/>
    <w:tmpl w:val="3CA88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8B0F81"/>
    <w:multiLevelType w:val="hybridMultilevel"/>
    <w:tmpl w:val="DEB8CBFE"/>
    <w:lvl w:ilvl="0" w:tplc="8B84B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C0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AD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E82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2A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28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EE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8C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5C7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7FC762C"/>
    <w:multiLevelType w:val="hybridMultilevel"/>
    <w:tmpl w:val="953A45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99F3753"/>
    <w:multiLevelType w:val="hybridMultilevel"/>
    <w:tmpl w:val="7972A9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9E71ED4"/>
    <w:multiLevelType w:val="singleLevel"/>
    <w:tmpl w:val="8ABCD60E"/>
    <w:lvl w:ilvl="0">
      <w:start w:val="1"/>
      <w:numFmt w:val="bullet"/>
      <w:pStyle w:val="TableBullet"/>
      <w:lvlText w:val="§"/>
      <w:lvlJc w:val="left"/>
      <w:pPr>
        <w:tabs>
          <w:tab w:val="num" w:pos="298"/>
        </w:tabs>
        <w:ind w:left="298" w:hanging="298"/>
      </w:pPr>
      <w:rPr>
        <w:rFonts w:ascii="Wingdings" w:hAnsi="Wingdings" w:hint="default"/>
        <w:sz w:val="18"/>
      </w:rPr>
    </w:lvl>
  </w:abstractNum>
  <w:abstractNum w:abstractNumId="11">
    <w:nsid w:val="0B684D72"/>
    <w:multiLevelType w:val="hybridMultilevel"/>
    <w:tmpl w:val="B8B47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C1665AA"/>
    <w:multiLevelType w:val="hybridMultilevel"/>
    <w:tmpl w:val="E3582B28"/>
    <w:lvl w:ilvl="0" w:tplc="05DE8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4AE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024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A21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601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DE9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B67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88D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CE8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0C3E5D54"/>
    <w:multiLevelType w:val="hybridMultilevel"/>
    <w:tmpl w:val="752EE1AA"/>
    <w:lvl w:ilvl="0" w:tplc="DE421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63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60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1EA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4ED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E00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C8F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10A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E27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0D8011F9"/>
    <w:multiLevelType w:val="hybridMultilevel"/>
    <w:tmpl w:val="4B2E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E5E53ED"/>
    <w:multiLevelType w:val="hybridMultilevel"/>
    <w:tmpl w:val="78664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E7E281B"/>
    <w:multiLevelType w:val="hybridMultilevel"/>
    <w:tmpl w:val="A052D12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0EAC18C6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EAE49C8"/>
    <w:multiLevelType w:val="hybridMultilevel"/>
    <w:tmpl w:val="A722506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FCB0C56"/>
    <w:multiLevelType w:val="hybridMultilevel"/>
    <w:tmpl w:val="FC1C61F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0">
    <w:nsid w:val="0FFB32E7"/>
    <w:multiLevelType w:val="hybridMultilevel"/>
    <w:tmpl w:val="2D98AEB6"/>
    <w:lvl w:ilvl="0" w:tplc="83E8E588">
      <w:start w:val="1"/>
      <w:numFmt w:val="decimal"/>
      <w:lvlText w:val="1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CD45B1"/>
    <w:multiLevelType w:val="multilevel"/>
    <w:tmpl w:val="34483CAA"/>
    <w:lvl w:ilvl="0">
      <w:start w:val="1"/>
      <w:numFmt w:val="decimal"/>
      <w:lvlText w:val="%1."/>
      <w:lvlJc w:val="left"/>
      <w:pPr>
        <w:tabs>
          <w:tab w:val="num" w:pos="1530"/>
        </w:tabs>
        <w:ind w:left="1340" w:hanging="17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40" w:hanging="34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206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113A7EA7"/>
    <w:multiLevelType w:val="hybridMultilevel"/>
    <w:tmpl w:val="5AD6274E"/>
    <w:lvl w:ilvl="0" w:tplc="56F0C9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76FF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7423A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22E2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4E3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7C61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52AC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545A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C2F2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15035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151D32D5"/>
    <w:multiLevelType w:val="hybridMultilevel"/>
    <w:tmpl w:val="C5643D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6C35A22"/>
    <w:multiLevelType w:val="multilevel"/>
    <w:tmpl w:val="303CE590"/>
    <w:lvl w:ilvl="0">
      <w:start w:val="2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18095072"/>
    <w:multiLevelType w:val="hybridMultilevel"/>
    <w:tmpl w:val="B7A4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9630ED1"/>
    <w:multiLevelType w:val="hybridMultilevel"/>
    <w:tmpl w:val="570A9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1AB1252A"/>
    <w:multiLevelType w:val="hybridMultilevel"/>
    <w:tmpl w:val="00C0FE98"/>
    <w:lvl w:ilvl="0" w:tplc="3D9CE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AF967D5"/>
    <w:multiLevelType w:val="hybridMultilevel"/>
    <w:tmpl w:val="3886E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D340DF9"/>
    <w:multiLevelType w:val="hybridMultilevel"/>
    <w:tmpl w:val="329E2EEE"/>
    <w:lvl w:ilvl="0" w:tplc="E0A0D8D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DCB325D"/>
    <w:multiLevelType w:val="hybridMultilevel"/>
    <w:tmpl w:val="ABFC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F1468C4"/>
    <w:multiLevelType w:val="hybridMultilevel"/>
    <w:tmpl w:val="F238147A"/>
    <w:lvl w:ilvl="0" w:tplc="0CE06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960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6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D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A5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81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C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7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200464D0"/>
    <w:multiLevelType w:val="hybridMultilevel"/>
    <w:tmpl w:val="F1668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0103587"/>
    <w:multiLevelType w:val="hybridMultilevel"/>
    <w:tmpl w:val="8FE2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0A35259"/>
    <w:multiLevelType w:val="hybridMultilevel"/>
    <w:tmpl w:val="E91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19F0DD4"/>
    <w:multiLevelType w:val="hybridMultilevel"/>
    <w:tmpl w:val="84AC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3047EFA"/>
    <w:multiLevelType w:val="multilevel"/>
    <w:tmpl w:val="0A604D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>
    <w:nsid w:val="23146958"/>
    <w:multiLevelType w:val="hybridMultilevel"/>
    <w:tmpl w:val="46B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3B518AC"/>
    <w:multiLevelType w:val="hybridMultilevel"/>
    <w:tmpl w:val="6D6AD9A6"/>
    <w:lvl w:ilvl="0" w:tplc="DEECAF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0">
    <w:nsid w:val="2449313C"/>
    <w:multiLevelType w:val="hybridMultilevel"/>
    <w:tmpl w:val="2430C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4614E30"/>
    <w:multiLevelType w:val="hybridMultilevel"/>
    <w:tmpl w:val="834801E0"/>
    <w:lvl w:ilvl="0" w:tplc="9238D87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4B7395E"/>
    <w:multiLevelType w:val="hybridMultilevel"/>
    <w:tmpl w:val="18827C64"/>
    <w:lvl w:ilvl="0" w:tplc="2440035C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250E45D6"/>
    <w:multiLevelType w:val="hybridMultilevel"/>
    <w:tmpl w:val="C9B6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6781436"/>
    <w:multiLevelType w:val="hybridMultilevel"/>
    <w:tmpl w:val="1F76516A"/>
    <w:lvl w:ilvl="0" w:tplc="C47A0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09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2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EA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E6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46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4D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C8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43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277977B3"/>
    <w:multiLevelType w:val="multilevel"/>
    <w:tmpl w:val="D2FC9B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287F5116"/>
    <w:multiLevelType w:val="hybridMultilevel"/>
    <w:tmpl w:val="1820C2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2A1C231A"/>
    <w:multiLevelType w:val="multilevel"/>
    <w:tmpl w:val="C5FE32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>
    <w:nsid w:val="2A734A55"/>
    <w:multiLevelType w:val="hybridMultilevel"/>
    <w:tmpl w:val="E5DA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A8A22A6"/>
    <w:multiLevelType w:val="hybridMultilevel"/>
    <w:tmpl w:val="E84ADBD8"/>
    <w:lvl w:ilvl="0" w:tplc="3D9CE4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AD30CF2"/>
    <w:multiLevelType w:val="hybridMultilevel"/>
    <w:tmpl w:val="B9D8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C4D4FB1"/>
    <w:multiLevelType w:val="hybridMultilevel"/>
    <w:tmpl w:val="1B2CA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E292655"/>
    <w:multiLevelType w:val="hybridMultilevel"/>
    <w:tmpl w:val="6BDC3C20"/>
    <w:lvl w:ilvl="0" w:tplc="FDC65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AA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EB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07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0C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2A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8C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0F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0AC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>
    <w:nsid w:val="2EF05B7E"/>
    <w:multiLevelType w:val="hybridMultilevel"/>
    <w:tmpl w:val="80C0D756"/>
    <w:lvl w:ilvl="0" w:tplc="93745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3A1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EE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506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65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AAE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6CE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98B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A2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4">
    <w:nsid w:val="3052012F"/>
    <w:multiLevelType w:val="hybridMultilevel"/>
    <w:tmpl w:val="07CEDF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0574330"/>
    <w:multiLevelType w:val="hybridMultilevel"/>
    <w:tmpl w:val="7132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1DA3699"/>
    <w:multiLevelType w:val="hybridMultilevel"/>
    <w:tmpl w:val="866AFAE6"/>
    <w:lvl w:ilvl="0" w:tplc="1A7C8056">
      <w:start w:val="1"/>
      <w:numFmt w:val="bullet"/>
      <w:pStyle w:val="MTBullet2"/>
      <w:lvlText w:val="⇨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cs="Times New Roman" w:hint="default"/>
        <w:sz w:val="22"/>
      </w:rPr>
    </w:lvl>
    <w:lvl w:ilvl="1" w:tplc="FD6A82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3405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0DB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2C8D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DE14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18A8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FC3E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36A7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327C79D3"/>
    <w:multiLevelType w:val="hybridMultilevel"/>
    <w:tmpl w:val="B5B0C7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334807EA"/>
    <w:multiLevelType w:val="hybridMultilevel"/>
    <w:tmpl w:val="9D6226D8"/>
    <w:lvl w:ilvl="0" w:tplc="F8B2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5C03AFC"/>
    <w:multiLevelType w:val="hybridMultilevel"/>
    <w:tmpl w:val="874E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81C5BAC"/>
    <w:multiLevelType w:val="hybridMultilevel"/>
    <w:tmpl w:val="584CD74A"/>
    <w:lvl w:ilvl="0" w:tplc="D2161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7A5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CD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7C7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EB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05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8D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4F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E1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>
    <w:nsid w:val="38CF105E"/>
    <w:multiLevelType w:val="hybridMultilevel"/>
    <w:tmpl w:val="A4A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90F3EBB"/>
    <w:multiLevelType w:val="hybridMultilevel"/>
    <w:tmpl w:val="874A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B5D0D6A"/>
    <w:multiLevelType w:val="hybridMultilevel"/>
    <w:tmpl w:val="A3F2E6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4">
    <w:nsid w:val="3B8F1501"/>
    <w:multiLevelType w:val="hybridMultilevel"/>
    <w:tmpl w:val="D3367CD0"/>
    <w:lvl w:ilvl="0" w:tplc="0409000F">
      <w:start w:val="1"/>
      <w:numFmt w:val="decimal"/>
      <w:pStyle w:val="MTBullet1"/>
      <w:lvlText w:val="Appendix %1."/>
      <w:lvlJc w:val="left"/>
      <w:pPr>
        <w:tabs>
          <w:tab w:val="num" w:pos="144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>
    <w:nsid w:val="3D37393F"/>
    <w:multiLevelType w:val="hybridMultilevel"/>
    <w:tmpl w:val="CDDA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E23033B"/>
    <w:multiLevelType w:val="hybridMultilevel"/>
    <w:tmpl w:val="4CAE1F16"/>
    <w:lvl w:ilvl="0" w:tplc="9238D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F1837F1"/>
    <w:multiLevelType w:val="hybridMultilevel"/>
    <w:tmpl w:val="CB2E5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40F37E5E"/>
    <w:multiLevelType w:val="hybridMultilevel"/>
    <w:tmpl w:val="49A4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1E112EF"/>
    <w:multiLevelType w:val="hybridMultilevel"/>
    <w:tmpl w:val="255A7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1E367BF"/>
    <w:multiLevelType w:val="hybridMultilevel"/>
    <w:tmpl w:val="A2BC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2741887"/>
    <w:multiLevelType w:val="hybridMultilevel"/>
    <w:tmpl w:val="3CE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3945A34"/>
    <w:multiLevelType w:val="hybridMultilevel"/>
    <w:tmpl w:val="84EAA8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464040C3"/>
    <w:multiLevelType w:val="hybridMultilevel"/>
    <w:tmpl w:val="86E0B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681082E"/>
    <w:multiLevelType w:val="hybridMultilevel"/>
    <w:tmpl w:val="B17A3F02"/>
    <w:lvl w:ilvl="0" w:tplc="AF5A9AB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70A0386"/>
    <w:multiLevelType w:val="hybridMultilevel"/>
    <w:tmpl w:val="C0422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7635A83"/>
    <w:multiLevelType w:val="hybridMultilevel"/>
    <w:tmpl w:val="2DE4EFF0"/>
    <w:lvl w:ilvl="0" w:tplc="496AD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E4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96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E5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25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A2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AB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68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87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7">
    <w:nsid w:val="4991083A"/>
    <w:multiLevelType w:val="hybridMultilevel"/>
    <w:tmpl w:val="9E8E2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99F166D"/>
    <w:multiLevelType w:val="hybridMultilevel"/>
    <w:tmpl w:val="304A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B507678"/>
    <w:multiLevelType w:val="hybridMultilevel"/>
    <w:tmpl w:val="9DB6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C2454CA"/>
    <w:multiLevelType w:val="hybridMultilevel"/>
    <w:tmpl w:val="1244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DE226F9"/>
    <w:multiLevelType w:val="hybridMultilevel"/>
    <w:tmpl w:val="D3D06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E486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>
    <w:nsid w:val="4E793F3B"/>
    <w:multiLevelType w:val="hybridMultilevel"/>
    <w:tmpl w:val="D5908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5159017B"/>
    <w:multiLevelType w:val="multilevel"/>
    <w:tmpl w:val="DAA2FB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5">
    <w:nsid w:val="51D10E52"/>
    <w:multiLevelType w:val="hybridMultilevel"/>
    <w:tmpl w:val="3164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1D230FC"/>
    <w:multiLevelType w:val="hybridMultilevel"/>
    <w:tmpl w:val="AC40981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51D942E5"/>
    <w:multiLevelType w:val="hybridMultilevel"/>
    <w:tmpl w:val="2C10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281754B"/>
    <w:multiLevelType w:val="hybridMultilevel"/>
    <w:tmpl w:val="0EE8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2B238C5"/>
    <w:multiLevelType w:val="hybridMultilevel"/>
    <w:tmpl w:val="301AC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3053B06"/>
    <w:multiLevelType w:val="hybridMultilevel"/>
    <w:tmpl w:val="3CD66C64"/>
    <w:lvl w:ilvl="0" w:tplc="9AB6D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20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89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1E6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6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E2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406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E3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E6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1">
    <w:nsid w:val="550B4C8E"/>
    <w:multiLevelType w:val="hybridMultilevel"/>
    <w:tmpl w:val="303C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51D6E1D"/>
    <w:multiLevelType w:val="hybridMultilevel"/>
    <w:tmpl w:val="16A8AB30"/>
    <w:lvl w:ilvl="0" w:tplc="2440035C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5F436A7"/>
    <w:multiLevelType w:val="hybridMultilevel"/>
    <w:tmpl w:val="BF5CA830"/>
    <w:lvl w:ilvl="0" w:tplc="DEECA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4FC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2D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24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D09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C9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87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28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688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4">
    <w:nsid w:val="569E2268"/>
    <w:multiLevelType w:val="hybridMultilevel"/>
    <w:tmpl w:val="3D8A5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>
    <w:nsid w:val="570B78CA"/>
    <w:multiLevelType w:val="hybridMultilevel"/>
    <w:tmpl w:val="558646A2"/>
    <w:lvl w:ilvl="0" w:tplc="00DAF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AD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07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867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7E7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0AA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5C4C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FC3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9A1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6">
    <w:nsid w:val="57AE6905"/>
    <w:multiLevelType w:val="hybridMultilevel"/>
    <w:tmpl w:val="5B42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D0141B4"/>
    <w:multiLevelType w:val="hybridMultilevel"/>
    <w:tmpl w:val="696A8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DCF20F5"/>
    <w:multiLevelType w:val="hybridMultilevel"/>
    <w:tmpl w:val="19AA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F005B3E"/>
    <w:multiLevelType w:val="hybridMultilevel"/>
    <w:tmpl w:val="24EE1EDC"/>
    <w:lvl w:ilvl="0" w:tplc="5E72C9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4C0F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2E222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E836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266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6C3C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BA0C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A81F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9834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0">
    <w:nsid w:val="5F742898"/>
    <w:multiLevelType w:val="hybridMultilevel"/>
    <w:tmpl w:val="026081F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>
    <w:nsid w:val="6050256F"/>
    <w:multiLevelType w:val="multilevel"/>
    <w:tmpl w:val="8A14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2">
    <w:nsid w:val="62452AC1"/>
    <w:multiLevelType w:val="hybridMultilevel"/>
    <w:tmpl w:val="0DD88E36"/>
    <w:lvl w:ilvl="0" w:tplc="04090007">
      <w:start w:val="1"/>
      <w:numFmt w:val="bullet"/>
      <w:pStyle w:val="MT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>
    <w:nsid w:val="62DC58EB"/>
    <w:multiLevelType w:val="hybridMultilevel"/>
    <w:tmpl w:val="DFB274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3B84DBD"/>
    <w:multiLevelType w:val="hybridMultilevel"/>
    <w:tmpl w:val="1846B242"/>
    <w:lvl w:ilvl="0" w:tplc="08062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E68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EE3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822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C42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286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46D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10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26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5">
    <w:nsid w:val="65094D63"/>
    <w:multiLevelType w:val="hybridMultilevel"/>
    <w:tmpl w:val="2088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6C5668C"/>
    <w:multiLevelType w:val="hybridMultilevel"/>
    <w:tmpl w:val="ABA2DA96"/>
    <w:lvl w:ilvl="0" w:tplc="69D0E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68F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4A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C9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63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0C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25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A46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A4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7">
    <w:nsid w:val="6748015E"/>
    <w:multiLevelType w:val="hybridMultilevel"/>
    <w:tmpl w:val="3CEA6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>
    <w:nsid w:val="67B0277C"/>
    <w:multiLevelType w:val="hybridMultilevel"/>
    <w:tmpl w:val="0A94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7C71377"/>
    <w:multiLevelType w:val="hybridMultilevel"/>
    <w:tmpl w:val="D1BA7F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9467A1B"/>
    <w:multiLevelType w:val="hybridMultilevel"/>
    <w:tmpl w:val="3FEA660E"/>
    <w:lvl w:ilvl="0" w:tplc="04090001">
      <w:start w:val="1"/>
      <w:numFmt w:val="bullet"/>
      <w:pStyle w:val="MT-Squa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94B3381"/>
    <w:multiLevelType w:val="hybridMultilevel"/>
    <w:tmpl w:val="1FCE8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B487F7C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>
    <w:nsid w:val="6B5027C2"/>
    <w:multiLevelType w:val="hybridMultilevel"/>
    <w:tmpl w:val="981C007E"/>
    <w:lvl w:ilvl="0" w:tplc="212A95A0">
      <w:start w:val="1"/>
      <w:numFmt w:val="decimal"/>
      <w:lvlText w:val="1.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C107D3C"/>
    <w:multiLevelType w:val="hybridMultilevel"/>
    <w:tmpl w:val="99365346"/>
    <w:lvl w:ilvl="0" w:tplc="7BDADE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C583227"/>
    <w:multiLevelType w:val="hybridMultilevel"/>
    <w:tmpl w:val="65A25090"/>
    <w:lvl w:ilvl="0" w:tplc="05144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C3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C6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8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E4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C0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49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CE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0D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6">
    <w:nsid w:val="6CE25C3C"/>
    <w:multiLevelType w:val="hybridMultilevel"/>
    <w:tmpl w:val="82C8A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7">
    <w:nsid w:val="6F3C143E"/>
    <w:multiLevelType w:val="multilevel"/>
    <w:tmpl w:val="756C290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8">
    <w:nsid w:val="70040809"/>
    <w:multiLevelType w:val="hybridMultilevel"/>
    <w:tmpl w:val="E940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34A1C8C"/>
    <w:multiLevelType w:val="hybridMultilevel"/>
    <w:tmpl w:val="038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37A6B5D"/>
    <w:multiLevelType w:val="hybridMultilevel"/>
    <w:tmpl w:val="2D06B7D8"/>
    <w:lvl w:ilvl="0" w:tplc="7B887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2D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63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84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4F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21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92A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0A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6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1">
    <w:nsid w:val="741102C1"/>
    <w:multiLevelType w:val="multilevel"/>
    <w:tmpl w:val="F89AC0C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2">
    <w:nsid w:val="748A2116"/>
    <w:multiLevelType w:val="hybridMultilevel"/>
    <w:tmpl w:val="030C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4C85FCE"/>
    <w:multiLevelType w:val="hybridMultilevel"/>
    <w:tmpl w:val="638079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4FC418C"/>
    <w:multiLevelType w:val="hybridMultilevel"/>
    <w:tmpl w:val="9258D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>
    <w:nsid w:val="76155167"/>
    <w:multiLevelType w:val="hybridMultilevel"/>
    <w:tmpl w:val="9D6A7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6">
    <w:nsid w:val="761A213B"/>
    <w:multiLevelType w:val="hybridMultilevel"/>
    <w:tmpl w:val="5B427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77833825"/>
    <w:multiLevelType w:val="hybridMultilevel"/>
    <w:tmpl w:val="680884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77D501C1"/>
    <w:multiLevelType w:val="hybridMultilevel"/>
    <w:tmpl w:val="1CAC4332"/>
    <w:lvl w:ilvl="0" w:tplc="8536D93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7AD228E3"/>
    <w:multiLevelType w:val="hybridMultilevel"/>
    <w:tmpl w:val="12C0C48C"/>
    <w:lvl w:ilvl="0" w:tplc="28E42E1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7C313B60"/>
    <w:multiLevelType w:val="hybridMultilevel"/>
    <w:tmpl w:val="8B2CA28E"/>
    <w:lvl w:ilvl="0" w:tplc="6B38A8E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7D573468"/>
    <w:multiLevelType w:val="hybridMultilevel"/>
    <w:tmpl w:val="300A61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>
    <w:nsid w:val="7E7361AA"/>
    <w:multiLevelType w:val="hybridMultilevel"/>
    <w:tmpl w:val="0AE68D0C"/>
    <w:lvl w:ilvl="0" w:tplc="8DD481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39B0620A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B44A2F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0C6005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0B9A75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B38A62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594068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CCBE36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82DCD5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33">
    <w:nsid w:val="7ECB7D0B"/>
    <w:multiLevelType w:val="hybridMultilevel"/>
    <w:tmpl w:val="ACE097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960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68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ED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5A5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81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C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87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8"/>
  </w:num>
  <w:num w:numId="2">
    <w:abstractNumId w:val="38"/>
  </w:num>
  <w:num w:numId="3">
    <w:abstractNumId w:val="110"/>
  </w:num>
  <w:num w:numId="4">
    <w:abstractNumId w:val="75"/>
  </w:num>
  <w:num w:numId="5">
    <w:abstractNumId w:val="35"/>
  </w:num>
  <w:num w:numId="6">
    <w:abstractNumId w:val="70"/>
  </w:num>
  <w:num w:numId="7">
    <w:abstractNumId w:val="91"/>
  </w:num>
  <w:num w:numId="8">
    <w:abstractNumId w:val="43"/>
  </w:num>
  <w:num w:numId="9">
    <w:abstractNumId w:val="58"/>
  </w:num>
  <w:num w:numId="10">
    <w:abstractNumId w:val="4"/>
  </w:num>
  <w:num w:numId="11">
    <w:abstractNumId w:val="128"/>
  </w:num>
  <w:num w:numId="12">
    <w:abstractNumId w:val="113"/>
  </w:num>
  <w:num w:numId="13">
    <w:abstractNumId w:val="121"/>
  </w:num>
  <w:num w:numId="14">
    <w:abstractNumId w:val="30"/>
  </w:num>
  <w:num w:numId="15">
    <w:abstractNumId w:val="20"/>
  </w:num>
  <w:num w:numId="16">
    <w:abstractNumId w:val="23"/>
  </w:num>
  <w:num w:numId="17">
    <w:abstractNumId w:val="82"/>
  </w:num>
  <w:num w:numId="18">
    <w:abstractNumId w:val="10"/>
  </w:num>
  <w:num w:numId="19">
    <w:abstractNumId w:val="102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1"/>
  </w:num>
  <w:num w:numId="23">
    <w:abstractNumId w:val="80"/>
  </w:num>
  <w:num w:numId="24">
    <w:abstractNumId w:val="62"/>
  </w:num>
  <w:num w:numId="25">
    <w:abstractNumId w:val="60"/>
  </w:num>
  <w:num w:numId="26">
    <w:abstractNumId w:val="90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47"/>
  </w:num>
  <w:num w:numId="30">
    <w:abstractNumId w:val="37"/>
  </w:num>
  <w:num w:numId="31">
    <w:abstractNumId w:val="84"/>
  </w:num>
  <w:num w:numId="32">
    <w:abstractNumId w:val="52"/>
  </w:num>
  <w:num w:numId="33">
    <w:abstractNumId w:val="117"/>
  </w:num>
  <w:num w:numId="34">
    <w:abstractNumId w:val="24"/>
  </w:num>
  <w:num w:numId="35">
    <w:abstractNumId w:val="116"/>
  </w:num>
  <w:num w:numId="36">
    <w:abstractNumId w:val="94"/>
  </w:num>
  <w:num w:numId="37">
    <w:abstractNumId w:val="83"/>
  </w:num>
  <w:num w:numId="38">
    <w:abstractNumId w:val="64"/>
  </w:num>
  <w:num w:numId="39">
    <w:abstractNumId w:val="41"/>
  </w:num>
  <w:num w:numId="40">
    <w:abstractNumId w:val="63"/>
  </w:num>
  <w:num w:numId="41">
    <w:abstractNumId w:val="121"/>
    <w:lvlOverride w:ilvl="0">
      <w:startOverride w:val="1"/>
    </w:lvlOverride>
    <w:lvlOverride w:ilvl="1">
      <w:startOverride w:val="2"/>
    </w:lvlOverride>
  </w:num>
  <w:num w:numId="42">
    <w:abstractNumId w:val="31"/>
  </w:num>
  <w:num w:numId="43">
    <w:abstractNumId w:val="98"/>
  </w:num>
  <w:num w:numId="44">
    <w:abstractNumId w:val="55"/>
  </w:num>
  <w:num w:numId="45">
    <w:abstractNumId w:val="29"/>
  </w:num>
  <w:num w:numId="46">
    <w:abstractNumId w:val="119"/>
  </w:num>
  <w:num w:numId="47">
    <w:abstractNumId w:val="104"/>
  </w:num>
  <w:num w:numId="48">
    <w:abstractNumId w:val="53"/>
  </w:num>
  <w:num w:numId="49">
    <w:abstractNumId w:val="12"/>
  </w:num>
  <w:num w:numId="50">
    <w:abstractNumId w:val="61"/>
  </w:num>
  <w:num w:numId="51">
    <w:abstractNumId w:val="125"/>
  </w:num>
  <w:num w:numId="52">
    <w:abstractNumId w:val="26"/>
  </w:num>
  <w:num w:numId="53">
    <w:abstractNumId w:val="121"/>
  </w:num>
  <w:num w:numId="54">
    <w:abstractNumId w:val="34"/>
  </w:num>
  <w:num w:numId="55">
    <w:abstractNumId w:val="81"/>
  </w:num>
  <w:num w:numId="56">
    <w:abstractNumId w:val="105"/>
  </w:num>
  <w:num w:numId="57">
    <w:abstractNumId w:val="33"/>
  </w:num>
  <w:num w:numId="58">
    <w:abstractNumId w:val="11"/>
  </w:num>
  <w:num w:numId="59">
    <w:abstractNumId w:val="103"/>
  </w:num>
  <w:num w:numId="60">
    <w:abstractNumId w:val="13"/>
  </w:num>
  <w:num w:numId="61">
    <w:abstractNumId w:val="95"/>
  </w:num>
  <w:num w:numId="62">
    <w:abstractNumId w:val="121"/>
  </w:num>
  <w:num w:numId="63">
    <w:abstractNumId w:val="121"/>
  </w:num>
  <w:num w:numId="64">
    <w:abstractNumId w:val="74"/>
  </w:num>
  <w:num w:numId="65">
    <w:abstractNumId w:val="87"/>
  </w:num>
  <w:num w:numId="66">
    <w:abstractNumId w:val="97"/>
  </w:num>
  <w:num w:numId="67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30"/>
  </w:num>
  <w:num w:numId="69">
    <w:abstractNumId w:val="129"/>
  </w:num>
  <w:num w:numId="70">
    <w:abstractNumId w:val="65"/>
  </w:num>
  <w:num w:numId="71">
    <w:abstractNumId w:val="64"/>
  </w:num>
  <w:num w:numId="72">
    <w:abstractNumId w:val="64"/>
  </w:num>
  <w:num w:numId="73">
    <w:abstractNumId w:val="121"/>
  </w:num>
  <w:num w:numId="74">
    <w:abstractNumId w:val="121"/>
  </w:num>
  <w:num w:numId="75">
    <w:abstractNumId w:val="122"/>
  </w:num>
  <w:num w:numId="76">
    <w:abstractNumId w:val="121"/>
  </w:num>
  <w:num w:numId="77">
    <w:abstractNumId w:val="48"/>
  </w:num>
  <w:num w:numId="78">
    <w:abstractNumId w:val="121"/>
  </w:num>
  <w:num w:numId="79">
    <w:abstractNumId w:val="56"/>
  </w:num>
  <w:num w:numId="80">
    <w:abstractNumId w:val="118"/>
  </w:num>
  <w:num w:numId="81">
    <w:abstractNumId w:val="71"/>
  </w:num>
  <w:num w:numId="82">
    <w:abstractNumId w:val="66"/>
  </w:num>
  <w:num w:numId="83">
    <w:abstractNumId w:val="36"/>
  </w:num>
  <w:num w:numId="84">
    <w:abstractNumId w:val="14"/>
  </w:num>
  <w:num w:numId="85">
    <w:abstractNumId w:val="0"/>
  </w:num>
  <w:num w:numId="86">
    <w:abstractNumId w:val="109"/>
  </w:num>
  <w:num w:numId="87">
    <w:abstractNumId w:val="121"/>
  </w:num>
  <w:num w:numId="88">
    <w:abstractNumId w:val="28"/>
  </w:num>
  <w:num w:numId="89">
    <w:abstractNumId w:val="88"/>
  </w:num>
  <w:num w:numId="90">
    <w:abstractNumId w:val="59"/>
  </w:num>
  <w:num w:numId="91">
    <w:abstractNumId w:val="49"/>
  </w:num>
  <w:num w:numId="92">
    <w:abstractNumId w:val="54"/>
  </w:num>
  <w:num w:numId="93">
    <w:abstractNumId w:val="1"/>
  </w:num>
  <w:num w:numId="94">
    <w:abstractNumId w:val="67"/>
  </w:num>
  <w:num w:numId="95">
    <w:abstractNumId w:val="42"/>
  </w:num>
  <w:num w:numId="96">
    <w:abstractNumId w:val="92"/>
  </w:num>
  <w:num w:numId="97">
    <w:abstractNumId w:val="124"/>
  </w:num>
  <w:num w:numId="98">
    <w:abstractNumId w:val="46"/>
  </w:num>
  <w:num w:numId="99">
    <w:abstractNumId w:val="27"/>
  </w:num>
  <w:num w:numId="100">
    <w:abstractNumId w:val="127"/>
  </w:num>
  <w:num w:numId="101">
    <w:abstractNumId w:val="112"/>
  </w:num>
  <w:num w:numId="102">
    <w:abstractNumId w:val="131"/>
  </w:num>
  <w:num w:numId="103">
    <w:abstractNumId w:val="17"/>
  </w:num>
  <w:num w:numId="104">
    <w:abstractNumId w:val="8"/>
  </w:num>
  <w:num w:numId="105">
    <w:abstractNumId w:val="121"/>
  </w:num>
  <w:num w:numId="106">
    <w:abstractNumId w:val="121"/>
  </w:num>
  <w:num w:numId="107">
    <w:abstractNumId w:val="41"/>
  </w:num>
  <w:num w:numId="108">
    <w:abstractNumId w:val="5"/>
  </w:num>
  <w:num w:numId="109">
    <w:abstractNumId w:val="41"/>
  </w:num>
  <w:num w:numId="110">
    <w:abstractNumId w:val="9"/>
  </w:num>
  <w:num w:numId="111">
    <w:abstractNumId w:val="2"/>
  </w:num>
  <w:num w:numId="112">
    <w:abstractNumId w:val="107"/>
  </w:num>
  <w:num w:numId="113">
    <w:abstractNumId w:val="100"/>
  </w:num>
  <w:num w:numId="114">
    <w:abstractNumId w:val="41"/>
  </w:num>
  <w:num w:numId="115">
    <w:abstractNumId w:val="106"/>
  </w:num>
  <w:num w:numId="116">
    <w:abstractNumId w:val="120"/>
  </w:num>
  <w:num w:numId="117">
    <w:abstractNumId w:val="76"/>
  </w:num>
  <w:num w:numId="118">
    <w:abstractNumId w:val="7"/>
  </w:num>
  <w:num w:numId="119">
    <w:abstractNumId w:val="44"/>
  </w:num>
  <w:num w:numId="120">
    <w:abstractNumId w:val="115"/>
  </w:num>
  <w:num w:numId="121">
    <w:abstractNumId w:val="40"/>
  </w:num>
  <w:num w:numId="122">
    <w:abstractNumId w:val="51"/>
  </w:num>
  <w:num w:numId="123">
    <w:abstractNumId w:val="86"/>
  </w:num>
  <w:num w:numId="124">
    <w:abstractNumId w:val="77"/>
  </w:num>
  <w:num w:numId="125">
    <w:abstractNumId w:val="72"/>
  </w:num>
  <w:num w:numId="126">
    <w:abstractNumId w:val="32"/>
  </w:num>
  <w:num w:numId="127">
    <w:abstractNumId w:val="133"/>
  </w:num>
  <w:num w:numId="128">
    <w:abstractNumId w:val="57"/>
  </w:num>
  <w:num w:numId="129">
    <w:abstractNumId w:val="93"/>
  </w:num>
  <w:num w:numId="130">
    <w:abstractNumId w:val="16"/>
  </w:num>
  <w:num w:numId="131">
    <w:abstractNumId w:val="39"/>
  </w:num>
  <w:num w:numId="132">
    <w:abstractNumId w:val="19"/>
  </w:num>
  <w:num w:numId="133">
    <w:abstractNumId w:val="85"/>
  </w:num>
  <w:num w:numId="134">
    <w:abstractNumId w:val="78"/>
  </w:num>
  <w:num w:numId="135">
    <w:abstractNumId w:val="6"/>
  </w:num>
  <w:num w:numId="136">
    <w:abstractNumId w:val="79"/>
  </w:num>
  <w:num w:numId="137">
    <w:abstractNumId w:val="114"/>
  </w:num>
  <w:num w:numId="138">
    <w:abstractNumId w:val="45"/>
  </w:num>
  <w:num w:numId="139">
    <w:abstractNumId w:val="99"/>
  </w:num>
  <w:num w:numId="140">
    <w:abstractNumId w:val="22"/>
  </w:num>
  <w:num w:numId="141">
    <w:abstractNumId w:val="132"/>
  </w:num>
  <w:num w:numId="142">
    <w:abstractNumId w:val="50"/>
  </w:num>
  <w:num w:numId="143">
    <w:abstractNumId w:val="121"/>
  </w:num>
  <w:num w:numId="144">
    <w:abstractNumId w:val="108"/>
  </w:num>
  <w:num w:numId="145">
    <w:abstractNumId w:val="121"/>
  </w:num>
  <w:num w:numId="146">
    <w:abstractNumId w:val="3"/>
  </w:num>
  <w:num w:numId="147">
    <w:abstractNumId w:val="123"/>
  </w:num>
  <w:num w:numId="148">
    <w:abstractNumId w:val="18"/>
  </w:num>
  <w:num w:numId="149">
    <w:abstractNumId w:val="69"/>
  </w:num>
  <w:num w:numId="150">
    <w:abstractNumId w:val="96"/>
  </w:num>
  <w:num w:numId="151">
    <w:abstractNumId w:val="111"/>
  </w:num>
  <w:num w:numId="152">
    <w:abstractNumId w:val="126"/>
  </w:num>
  <w:num w:numId="153">
    <w:abstractNumId w:val="73"/>
  </w:num>
  <w:numIdMacAtCleanup w:val="1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BD"/>
    <w:rsid w:val="000035C3"/>
    <w:rsid w:val="00010CFD"/>
    <w:rsid w:val="0001325F"/>
    <w:rsid w:val="0001619F"/>
    <w:rsid w:val="00017E7E"/>
    <w:rsid w:val="000223F8"/>
    <w:rsid w:val="00022FFC"/>
    <w:rsid w:val="0002381D"/>
    <w:rsid w:val="000262E9"/>
    <w:rsid w:val="00032CEB"/>
    <w:rsid w:val="00041129"/>
    <w:rsid w:val="00041EDE"/>
    <w:rsid w:val="00053392"/>
    <w:rsid w:val="0005560C"/>
    <w:rsid w:val="00055A76"/>
    <w:rsid w:val="000572D9"/>
    <w:rsid w:val="000604AB"/>
    <w:rsid w:val="00060B27"/>
    <w:rsid w:val="00060F2D"/>
    <w:rsid w:val="00061999"/>
    <w:rsid w:val="00062F01"/>
    <w:rsid w:val="000640F5"/>
    <w:rsid w:val="00066BC1"/>
    <w:rsid w:val="00072736"/>
    <w:rsid w:val="00073E28"/>
    <w:rsid w:val="000765CB"/>
    <w:rsid w:val="00080B68"/>
    <w:rsid w:val="000908F5"/>
    <w:rsid w:val="000914AE"/>
    <w:rsid w:val="00091CB5"/>
    <w:rsid w:val="000931DB"/>
    <w:rsid w:val="0009691B"/>
    <w:rsid w:val="000A16C0"/>
    <w:rsid w:val="000B093B"/>
    <w:rsid w:val="000B4395"/>
    <w:rsid w:val="000C3E52"/>
    <w:rsid w:val="000D1515"/>
    <w:rsid w:val="000D158B"/>
    <w:rsid w:val="000D256A"/>
    <w:rsid w:val="000D57C8"/>
    <w:rsid w:val="000E17E5"/>
    <w:rsid w:val="000E1E72"/>
    <w:rsid w:val="000E56D2"/>
    <w:rsid w:val="000F3584"/>
    <w:rsid w:val="000F5700"/>
    <w:rsid w:val="00100BDD"/>
    <w:rsid w:val="00101AF3"/>
    <w:rsid w:val="00102FFF"/>
    <w:rsid w:val="001045D9"/>
    <w:rsid w:val="001066D1"/>
    <w:rsid w:val="00106CB1"/>
    <w:rsid w:val="00112D83"/>
    <w:rsid w:val="00113167"/>
    <w:rsid w:val="00113E14"/>
    <w:rsid w:val="00120939"/>
    <w:rsid w:val="0012160B"/>
    <w:rsid w:val="00123BA3"/>
    <w:rsid w:val="00124D9D"/>
    <w:rsid w:val="0012753C"/>
    <w:rsid w:val="00127544"/>
    <w:rsid w:val="001302EC"/>
    <w:rsid w:val="00140598"/>
    <w:rsid w:val="00142751"/>
    <w:rsid w:val="0014497B"/>
    <w:rsid w:val="00150459"/>
    <w:rsid w:val="00151810"/>
    <w:rsid w:val="001544C2"/>
    <w:rsid w:val="00154885"/>
    <w:rsid w:val="0015575B"/>
    <w:rsid w:val="00155FED"/>
    <w:rsid w:val="00160BE7"/>
    <w:rsid w:val="00162D88"/>
    <w:rsid w:val="0016405C"/>
    <w:rsid w:val="001676F9"/>
    <w:rsid w:val="001702C5"/>
    <w:rsid w:val="00172CB3"/>
    <w:rsid w:val="00173EC3"/>
    <w:rsid w:val="0018135B"/>
    <w:rsid w:val="00184447"/>
    <w:rsid w:val="001930E2"/>
    <w:rsid w:val="0019693B"/>
    <w:rsid w:val="00196C12"/>
    <w:rsid w:val="001A34E0"/>
    <w:rsid w:val="001A51A1"/>
    <w:rsid w:val="001A5B6D"/>
    <w:rsid w:val="001B2AF0"/>
    <w:rsid w:val="001C16DC"/>
    <w:rsid w:val="001D1513"/>
    <w:rsid w:val="001D7CDD"/>
    <w:rsid w:val="001E3D4C"/>
    <w:rsid w:val="001E7FB0"/>
    <w:rsid w:val="001F0169"/>
    <w:rsid w:val="001F1507"/>
    <w:rsid w:val="001F2DF4"/>
    <w:rsid w:val="00200CB4"/>
    <w:rsid w:val="0020209D"/>
    <w:rsid w:val="002023C8"/>
    <w:rsid w:val="00205738"/>
    <w:rsid w:val="002062E4"/>
    <w:rsid w:val="002070EC"/>
    <w:rsid w:val="002131E5"/>
    <w:rsid w:val="00213B00"/>
    <w:rsid w:val="002201AD"/>
    <w:rsid w:val="00222BC9"/>
    <w:rsid w:val="00223017"/>
    <w:rsid w:val="00223291"/>
    <w:rsid w:val="00231E58"/>
    <w:rsid w:val="002333A0"/>
    <w:rsid w:val="002364FB"/>
    <w:rsid w:val="00236689"/>
    <w:rsid w:val="00241635"/>
    <w:rsid w:val="002437E3"/>
    <w:rsid w:val="00243C43"/>
    <w:rsid w:val="002472E3"/>
    <w:rsid w:val="002528C7"/>
    <w:rsid w:val="00254B4C"/>
    <w:rsid w:val="00255B70"/>
    <w:rsid w:val="002560B9"/>
    <w:rsid w:val="00260284"/>
    <w:rsid w:val="0026046A"/>
    <w:rsid w:val="00261D70"/>
    <w:rsid w:val="002631DB"/>
    <w:rsid w:val="0026448F"/>
    <w:rsid w:val="002659E3"/>
    <w:rsid w:val="00272515"/>
    <w:rsid w:val="0028321C"/>
    <w:rsid w:val="002854A1"/>
    <w:rsid w:val="00290EA4"/>
    <w:rsid w:val="002911A0"/>
    <w:rsid w:val="002920BC"/>
    <w:rsid w:val="00292B85"/>
    <w:rsid w:val="002949C6"/>
    <w:rsid w:val="00295143"/>
    <w:rsid w:val="00295502"/>
    <w:rsid w:val="002966ED"/>
    <w:rsid w:val="00296798"/>
    <w:rsid w:val="002A2DF2"/>
    <w:rsid w:val="002A70DF"/>
    <w:rsid w:val="002A7AA1"/>
    <w:rsid w:val="002B08DC"/>
    <w:rsid w:val="002B44EE"/>
    <w:rsid w:val="002B49B0"/>
    <w:rsid w:val="002C1268"/>
    <w:rsid w:val="002C576B"/>
    <w:rsid w:val="002C7756"/>
    <w:rsid w:val="002D08D1"/>
    <w:rsid w:val="002D0E12"/>
    <w:rsid w:val="002D23AE"/>
    <w:rsid w:val="002D3E77"/>
    <w:rsid w:val="002D4C28"/>
    <w:rsid w:val="002D60D7"/>
    <w:rsid w:val="002E36B8"/>
    <w:rsid w:val="002E3D83"/>
    <w:rsid w:val="002E7901"/>
    <w:rsid w:val="002F15BF"/>
    <w:rsid w:val="0030097D"/>
    <w:rsid w:val="00304EB0"/>
    <w:rsid w:val="003124DF"/>
    <w:rsid w:val="003210B4"/>
    <w:rsid w:val="003262B5"/>
    <w:rsid w:val="003359E8"/>
    <w:rsid w:val="003377E5"/>
    <w:rsid w:val="00345127"/>
    <w:rsid w:val="00346561"/>
    <w:rsid w:val="00351D4C"/>
    <w:rsid w:val="0035383F"/>
    <w:rsid w:val="00354D71"/>
    <w:rsid w:val="0035699A"/>
    <w:rsid w:val="00360E4A"/>
    <w:rsid w:val="0036254F"/>
    <w:rsid w:val="0036650B"/>
    <w:rsid w:val="003708E9"/>
    <w:rsid w:val="00372143"/>
    <w:rsid w:val="003739BE"/>
    <w:rsid w:val="00374717"/>
    <w:rsid w:val="00376626"/>
    <w:rsid w:val="00377150"/>
    <w:rsid w:val="003778E8"/>
    <w:rsid w:val="0038300E"/>
    <w:rsid w:val="00383952"/>
    <w:rsid w:val="00386567"/>
    <w:rsid w:val="0038742A"/>
    <w:rsid w:val="00391B0B"/>
    <w:rsid w:val="003A1523"/>
    <w:rsid w:val="003A4A8A"/>
    <w:rsid w:val="003B0044"/>
    <w:rsid w:val="003B0F92"/>
    <w:rsid w:val="003B23A6"/>
    <w:rsid w:val="003B52A0"/>
    <w:rsid w:val="003B580E"/>
    <w:rsid w:val="003C19EB"/>
    <w:rsid w:val="003C3EA5"/>
    <w:rsid w:val="003C76F7"/>
    <w:rsid w:val="003D1B14"/>
    <w:rsid w:val="003D1D6E"/>
    <w:rsid w:val="003D22C7"/>
    <w:rsid w:val="003D3915"/>
    <w:rsid w:val="003D406A"/>
    <w:rsid w:val="003D79BF"/>
    <w:rsid w:val="003E33B4"/>
    <w:rsid w:val="003E4637"/>
    <w:rsid w:val="003F225D"/>
    <w:rsid w:val="003F5EE6"/>
    <w:rsid w:val="003F601C"/>
    <w:rsid w:val="003F7112"/>
    <w:rsid w:val="00404E10"/>
    <w:rsid w:val="004100CF"/>
    <w:rsid w:val="00411C02"/>
    <w:rsid w:val="004131AD"/>
    <w:rsid w:val="004154AA"/>
    <w:rsid w:val="00415FC0"/>
    <w:rsid w:val="0042378A"/>
    <w:rsid w:val="00425279"/>
    <w:rsid w:val="00425CA7"/>
    <w:rsid w:val="00432117"/>
    <w:rsid w:val="00432692"/>
    <w:rsid w:val="004368FD"/>
    <w:rsid w:val="004429EB"/>
    <w:rsid w:val="00443BFC"/>
    <w:rsid w:val="00445269"/>
    <w:rsid w:val="00454C83"/>
    <w:rsid w:val="00455328"/>
    <w:rsid w:val="00456CA8"/>
    <w:rsid w:val="00456D86"/>
    <w:rsid w:val="004641C0"/>
    <w:rsid w:val="00464FCA"/>
    <w:rsid w:val="004667B8"/>
    <w:rsid w:val="00472FC8"/>
    <w:rsid w:val="00473193"/>
    <w:rsid w:val="00477467"/>
    <w:rsid w:val="00481FF9"/>
    <w:rsid w:val="00490712"/>
    <w:rsid w:val="00490FE5"/>
    <w:rsid w:val="004933F7"/>
    <w:rsid w:val="00494606"/>
    <w:rsid w:val="00495641"/>
    <w:rsid w:val="004971E7"/>
    <w:rsid w:val="004A15DB"/>
    <w:rsid w:val="004A6494"/>
    <w:rsid w:val="004B2498"/>
    <w:rsid w:val="004B2992"/>
    <w:rsid w:val="004B2A19"/>
    <w:rsid w:val="004B4F3D"/>
    <w:rsid w:val="004B50AE"/>
    <w:rsid w:val="004B5EBA"/>
    <w:rsid w:val="004B78AF"/>
    <w:rsid w:val="004C048C"/>
    <w:rsid w:val="004C3058"/>
    <w:rsid w:val="004C6491"/>
    <w:rsid w:val="004D273B"/>
    <w:rsid w:val="004D2D05"/>
    <w:rsid w:val="004D53D9"/>
    <w:rsid w:val="004E12F9"/>
    <w:rsid w:val="004E2E43"/>
    <w:rsid w:val="004E3732"/>
    <w:rsid w:val="004E6C68"/>
    <w:rsid w:val="004F185E"/>
    <w:rsid w:val="004F2DAA"/>
    <w:rsid w:val="004F2DB1"/>
    <w:rsid w:val="004F2E5A"/>
    <w:rsid w:val="004F3B63"/>
    <w:rsid w:val="004F4116"/>
    <w:rsid w:val="004F7B39"/>
    <w:rsid w:val="004F7C08"/>
    <w:rsid w:val="00504478"/>
    <w:rsid w:val="00506232"/>
    <w:rsid w:val="005072C9"/>
    <w:rsid w:val="00512FEC"/>
    <w:rsid w:val="00515A3F"/>
    <w:rsid w:val="00516C16"/>
    <w:rsid w:val="005218AE"/>
    <w:rsid w:val="00522AFC"/>
    <w:rsid w:val="005300DD"/>
    <w:rsid w:val="00531D86"/>
    <w:rsid w:val="00532309"/>
    <w:rsid w:val="00533BDF"/>
    <w:rsid w:val="0053567D"/>
    <w:rsid w:val="0053598C"/>
    <w:rsid w:val="005459DE"/>
    <w:rsid w:val="00545DB2"/>
    <w:rsid w:val="00545E9A"/>
    <w:rsid w:val="00547B50"/>
    <w:rsid w:val="00553607"/>
    <w:rsid w:val="00555EB7"/>
    <w:rsid w:val="005612D2"/>
    <w:rsid w:val="005615D4"/>
    <w:rsid w:val="005642DA"/>
    <w:rsid w:val="00564C28"/>
    <w:rsid w:val="005659D2"/>
    <w:rsid w:val="00566644"/>
    <w:rsid w:val="00566665"/>
    <w:rsid w:val="00570C63"/>
    <w:rsid w:val="00575FDD"/>
    <w:rsid w:val="0058039D"/>
    <w:rsid w:val="00581CCB"/>
    <w:rsid w:val="00583804"/>
    <w:rsid w:val="005927EC"/>
    <w:rsid w:val="005935E5"/>
    <w:rsid w:val="005A20D3"/>
    <w:rsid w:val="005A4BA5"/>
    <w:rsid w:val="005A7738"/>
    <w:rsid w:val="005B3B63"/>
    <w:rsid w:val="005B4064"/>
    <w:rsid w:val="005B616A"/>
    <w:rsid w:val="005B6232"/>
    <w:rsid w:val="005C0B48"/>
    <w:rsid w:val="005C4B4B"/>
    <w:rsid w:val="005C5E86"/>
    <w:rsid w:val="005C7796"/>
    <w:rsid w:val="005D10AE"/>
    <w:rsid w:val="005D2469"/>
    <w:rsid w:val="005D4265"/>
    <w:rsid w:val="005D50CA"/>
    <w:rsid w:val="005E0222"/>
    <w:rsid w:val="005E2175"/>
    <w:rsid w:val="005E2483"/>
    <w:rsid w:val="005E2AD4"/>
    <w:rsid w:val="005E37F0"/>
    <w:rsid w:val="005F4AB0"/>
    <w:rsid w:val="005F4AF7"/>
    <w:rsid w:val="005F5384"/>
    <w:rsid w:val="005F630B"/>
    <w:rsid w:val="005F7603"/>
    <w:rsid w:val="006006F5"/>
    <w:rsid w:val="006108C9"/>
    <w:rsid w:val="0061185F"/>
    <w:rsid w:val="006149AE"/>
    <w:rsid w:val="006169F0"/>
    <w:rsid w:val="00622589"/>
    <w:rsid w:val="006230EF"/>
    <w:rsid w:val="0062558C"/>
    <w:rsid w:val="0063213E"/>
    <w:rsid w:val="00632EC6"/>
    <w:rsid w:val="00633CAC"/>
    <w:rsid w:val="006347E5"/>
    <w:rsid w:val="006357A2"/>
    <w:rsid w:val="0063757D"/>
    <w:rsid w:val="006401CF"/>
    <w:rsid w:val="00643A73"/>
    <w:rsid w:val="0065048D"/>
    <w:rsid w:val="00651C8E"/>
    <w:rsid w:val="006523CB"/>
    <w:rsid w:val="00656F4F"/>
    <w:rsid w:val="00663039"/>
    <w:rsid w:val="00665F00"/>
    <w:rsid w:val="0067789A"/>
    <w:rsid w:val="00677E15"/>
    <w:rsid w:val="006828A1"/>
    <w:rsid w:val="006861B5"/>
    <w:rsid w:val="00691CA2"/>
    <w:rsid w:val="00691E7B"/>
    <w:rsid w:val="006929DF"/>
    <w:rsid w:val="00692B30"/>
    <w:rsid w:val="00692E9A"/>
    <w:rsid w:val="006967E5"/>
    <w:rsid w:val="00697600"/>
    <w:rsid w:val="006A0C24"/>
    <w:rsid w:val="006A4A7A"/>
    <w:rsid w:val="006A555B"/>
    <w:rsid w:val="006A5653"/>
    <w:rsid w:val="006A6916"/>
    <w:rsid w:val="006B3F2D"/>
    <w:rsid w:val="006B4810"/>
    <w:rsid w:val="006C3878"/>
    <w:rsid w:val="006C3B4E"/>
    <w:rsid w:val="006D321F"/>
    <w:rsid w:val="006E1A93"/>
    <w:rsid w:val="006E1D9D"/>
    <w:rsid w:val="006E2095"/>
    <w:rsid w:val="006E4676"/>
    <w:rsid w:val="006E5E62"/>
    <w:rsid w:val="006E6EBD"/>
    <w:rsid w:val="006F056F"/>
    <w:rsid w:val="006F2B74"/>
    <w:rsid w:val="006F2C9C"/>
    <w:rsid w:val="006F53C4"/>
    <w:rsid w:val="006F6503"/>
    <w:rsid w:val="006F6B55"/>
    <w:rsid w:val="0070126B"/>
    <w:rsid w:val="007019D8"/>
    <w:rsid w:val="00703BCE"/>
    <w:rsid w:val="0070550B"/>
    <w:rsid w:val="007056B7"/>
    <w:rsid w:val="00706FBF"/>
    <w:rsid w:val="0070708A"/>
    <w:rsid w:val="0071173E"/>
    <w:rsid w:val="00717222"/>
    <w:rsid w:val="0072045A"/>
    <w:rsid w:val="00726BC8"/>
    <w:rsid w:val="00727697"/>
    <w:rsid w:val="00727B9E"/>
    <w:rsid w:val="00730F1D"/>
    <w:rsid w:val="00733490"/>
    <w:rsid w:val="007338F1"/>
    <w:rsid w:val="00733946"/>
    <w:rsid w:val="00734080"/>
    <w:rsid w:val="00735656"/>
    <w:rsid w:val="00735B00"/>
    <w:rsid w:val="00736002"/>
    <w:rsid w:val="0074044D"/>
    <w:rsid w:val="00740BCF"/>
    <w:rsid w:val="007426F3"/>
    <w:rsid w:val="00746F00"/>
    <w:rsid w:val="007476A1"/>
    <w:rsid w:val="0075257D"/>
    <w:rsid w:val="00756A99"/>
    <w:rsid w:val="00761BA8"/>
    <w:rsid w:val="00764CB5"/>
    <w:rsid w:val="0076706D"/>
    <w:rsid w:val="00773088"/>
    <w:rsid w:val="007734FD"/>
    <w:rsid w:val="00773DC9"/>
    <w:rsid w:val="0078022D"/>
    <w:rsid w:val="00796F4C"/>
    <w:rsid w:val="007A1235"/>
    <w:rsid w:val="007A257C"/>
    <w:rsid w:val="007A57AF"/>
    <w:rsid w:val="007A66EB"/>
    <w:rsid w:val="007B3433"/>
    <w:rsid w:val="007B43FB"/>
    <w:rsid w:val="007C0A73"/>
    <w:rsid w:val="007C34FC"/>
    <w:rsid w:val="007C571A"/>
    <w:rsid w:val="007D113D"/>
    <w:rsid w:val="007D129A"/>
    <w:rsid w:val="007D1569"/>
    <w:rsid w:val="007D1729"/>
    <w:rsid w:val="007D3ADD"/>
    <w:rsid w:val="007E1A12"/>
    <w:rsid w:val="007E2E1D"/>
    <w:rsid w:val="007E6A66"/>
    <w:rsid w:val="007E6AA3"/>
    <w:rsid w:val="007F04F9"/>
    <w:rsid w:val="007F36AE"/>
    <w:rsid w:val="007F691B"/>
    <w:rsid w:val="00801FD6"/>
    <w:rsid w:val="0080248B"/>
    <w:rsid w:val="008057D4"/>
    <w:rsid w:val="00813130"/>
    <w:rsid w:val="00813C9E"/>
    <w:rsid w:val="00816441"/>
    <w:rsid w:val="00816ED7"/>
    <w:rsid w:val="00826083"/>
    <w:rsid w:val="0082774F"/>
    <w:rsid w:val="0083115E"/>
    <w:rsid w:val="00832052"/>
    <w:rsid w:val="00832DF2"/>
    <w:rsid w:val="00834475"/>
    <w:rsid w:val="00840E24"/>
    <w:rsid w:val="0084151B"/>
    <w:rsid w:val="008449B8"/>
    <w:rsid w:val="00845576"/>
    <w:rsid w:val="008464B5"/>
    <w:rsid w:val="0084663D"/>
    <w:rsid w:val="00856766"/>
    <w:rsid w:val="008570A8"/>
    <w:rsid w:val="00861658"/>
    <w:rsid w:val="00861D09"/>
    <w:rsid w:val="00867F19"/>
    <w:rsid w:val="008701EA"/>
    <w:rsid w:val="008702E3"/>
    <w:rsid w:val="00870964"/>
    <w:rsid w:val="00871143"/>
    <w:rsid w:val="0087275C"/>
    <w:rsid w:val="008779C5"/>
    <w:rsid w:val="00881E27"/>
    <w:rsid w:val="0088365C"/>
    <w:rsid w:val="00890ACF"/>
    <w:rsid w:val="008953AA"/>
    <w:rsid w:val="00896237"/>
    <w:rsid w:val="008A1C55"/>
    <w:rsid w:val="008A4429"/>
    <w:rsid w:val="008A724F"/>
    <w:rsid w:val="008B2C61"/>
    <w:rsid w:val="008B4295"/>
    <w:rsid w:val="008C2223"/>
    <w:rsid w:val="008C25EE"/>
    <w:rsid w:val="008C29F6"/>
    <w:rsid w:val="008C3F9C"/>
    <w:rsid w:val="008C4C33"/>
    <w:rsid w:val="008C5AF5"/>
    <w:rsid w:val="008C7B4A"/>
    <w:rsid w:val="008D07D5"/>
    <w:rsid w:val="008D0813"/>
    <w:rsid w:val="008D13F1"/>
    <w:rsid w:val="008D3D13"/>
    <w:rsid w:val="008D531B"/>
    <w:rsid w:val="008D6302"/>
    <w:rsid w:val="008E184F"/>
    <w:rsid w:val="008E1F4C"/>
    <w:rsid w:val="008E26F9"/>
    <w:rsid w:val="008E28BE"/>
    <w:rsid w:val="008E36CC"/>
    <w:rsid w:val="008E47E3"/>
    <w:rsid w:val="008F0031"/>
    <w:rsid w:val="008F0B23"/>
    <w:rsid w:val="008F398A"/>
    <w:rsid w:val="008F6C8A"/>
    <w:rsid w:val="009020EE"/>
    <w:rsid w:val="009022DB"/>
    <w:rsid w:val="00906FAD"/>
    <w:rsid w:val="00910864"/>
    <w:rsid w:val="009112AE"/>
    <w:rsid w:val="00913A69"/>
    <w:rsid w:val="00913F45"/>
    <w:rsid w:val="00915BCB"/>
    <w:rsid w:val="009172AF"/>
    <w:rsid w:val="009221A7"/>
    <w:rsid w:val="00924E29"/>
    <w:rsid w:val="00924E9E"/>
    <w:rsid w:val="0093004D"/>
    <w:rsid w:val="00933577"/>
    <w:rsid w:val="00935A02"/>
    <w:rsid w:val="00942E5C"/>
    <w:rsid w:val="00943747"/>
    <w:rsid w:val="00944D47"/>
    <w:rsid w:val="00946DB5"/>
    <w:rsid w:val="00952220"/>
    <w:rsid w:val="009544AC"/>
    <w:rsid w:val="00960D67"/>
    <w:rsid w:val="0096109F"/>
    <w:rsid w:val="00967197"/>
    <w:rsid w:val="0097181F"/>
    <w:rsid w:val="00973DC9"/>
    <w:rsid w:val="00974B4C"/>
    <w:rsid w:val="00976401"/>
    <w:rsid w:val="0097707A"/>
    <w:rsid w:val="009822E3"/>
    <w:rsid w:val="009877ED"/>
    <w:rsid w:val="00992F4E"/>
    <w:rsid w:val="00993519"/>
    <w:rsid w:val="009A19C2"/>
    <w:rsid w:val="009A5BE7"/>
    <w:rsid w:val="009A5C51"/>
    <w:rsid w:val="009A6388"/>
    <w:rsid w:val="009B0153"/>
    <w:rsid w:val="009B26A2"/>
    <w:rsid w:val="009B5FC6"/>
    <w:rsid w:val="009B672B"/>
    <w:rsid w:val="009B71DB"/>
    <w:rsid w:val="009C5B0B"/>
    <w:rsid w:val="009D7FA3"/>
    <w:rsid w:val="009E08F2"/>
    <w:rsid w:val="009E2733"/>
    <w:rsid w:val="009E27C5"/>
    <w:rsid w:val="009E462B"/>
    <w:rsid w:val="009E49BD"/>
    <w:rsid w:val="009E653B"/>
    <w:rsid w:val="009F71AB"/>
    <w:rsid w:val="00A10B5A"/>
    <w:rsid w:val="00A17627"/>
    <w:rsid w:val="00A22C4F"/>
    <w:rsid w:val="00A22D18"/>
    <w:rsid w:val="00A24C4A"/>
    <w:rsid w:val="00A264E4"/>
    <w:rsid w:val="00A307BE"/>
    <w:rsid w:val="00A33C12"/>
    <w:rsid w:val="00A34810"/>
    <w:rsid w:val="00A45111"/>
    <w:rsid w:val="00A45B3D"/>
    <w:rsid w:val="00A503E4"/>
    <w:rsid w:val="00A527FA"/>
    <w:rsid w:val="00A563B4"/>
    <w:rsid w:val="00A57C37"/>
    <w:rsid w:val="00A622DF"/>
    <w:rsid w:val="00A63974"/>
    <w:rsid w:val="00A70F36"/>
    <w:rsid w:val="00A71C07"/>
    <w:rsid w:val="00A72E95"/>
    <w:rsid w:val="00A73CB0"/>
    <w:rsid w:val="00A76627"/>
    <w:rsid w:val="00A77B0B"/>
    <w:rsid w:val="00A803BC"/>
    <w:rsid w:val="00A84035"/>
    <w:rsid w:val="00A85800"/>
    <w:rsid w:val="00A86754"/>
    <w:rsid w:val="00A873DC"/>
    <w:rsid w:val="00A90468"/>
    <w:rsid w:val="00A90981"/>
    <w:rsid w:val="00A90F3B"/>
    <w:rsid w:val="00A94ABC"/>
    <w:rsid w:val="00A950CE"/>
    <w:rsid w:val="00A9544F"/>
    <w:rsid w:val="00A95968"/>
    <w:rsid w:val="00A97869"/>
    <w:rsid w:val="00AA3BFF"/>
    <w:rsid w:val="00AA4E5D"/>
    <w:rsid w:val="00AA6CD1"/>
    <w:rsid w:val="00AB04E0"/>
    <w:rsid w:val="00AB4811"/>
    <w:rsid w:val="00AB5D0F"/>
    <w:rsid w:val="00AB7619"/>
    <w:rsid w:val="00AC0256"/>
    <w:rsid w:val="00AC035A"/>
    <w:rsid w:val="00AC068E"/>
    <w:rsid w:val="00AC3940"/>
    <w:rsid w:val="00AC6C6B"/>
    <w:rsid w:val="00AD1034"/>
    <w:rsid w:val="00AD1080"/>
    <w:rsid w:val="00AD1B56"/>
    <w:rsid w:val="00AD2E84"/>
    <w:rsid w:val="00AD7983"/>
    <w:rsid w:val="00AD7D61"/>
    <w:rsid w:val="00AE1493"/>
    <w:rsid w:val="00AE2657"/>
    <w:rsid w:val="00AF198E"/>
    <w:rsid w:val="00AF53D7"/>
    <w:rsid w:val="00AF7365"/>
    <w:rsid w:val="00AF77A5"/>
    <w:rsid w:val="00AF7EDB"/>
    <w:rsid w:val="00B009C7"/>
    <w:rsid w:val="00B05483"/>
    <w:rsid w:val="00B12C92"/>
    <w:rsid w:val="00B14DAA"/>
    <w:rsid w:val="00B158F3"/>
    <w:rsid w:val="00B177A7"/>
    <w:rsid w:val="00B17AF8"/>
    <w:rsid w:val="00B22FE5"/>
    <w:rsid w:val="00B2397E"/>
    <w:rsid w:val="00B23D98"/>
    <w:rsid w:val="00B2505C"/>
    <w:rsid w:val="00B2674A"/>
    <w:rsid w:val="00B30ACC"/>
    <w:rsid w:val="00B30F79"/>
    <w:rsid w:val="00B31D85"/>
    <w:rsid w:val="00B31F15"/>
    <w:rsid w:val="00B4326F"/>
    <w:rsid w:val="00B447F0"/>
    <w:rsid w:val="00B455B9"/>
    <w:rsid w:val="00B53B03"/>
    <w:rsid w:val="00B56962"/>
    <w:rsid w:val="00B57214"/>
    <w:rsid w:val="00B6279B"/>
    <w:rsid w:val="00B629BA"/>
    <w:rsid w:val="00B6479F"/>
    <w:rsid w:val="00B64ADD"/>
    <w:rsid w:val="00B6672F"/>
    <w:rsid w:val="00B66816"/>
    <w:rsid w:val="00B671B5"/>
    <w:rsid w:val="00B67658"/>
    <w:rsid w:val="00B67DAE"/>
    <w:rsid w:val="00B70C22"/>
    <w:rsid w:val="00B73355"/>
    <w:rsid w:val="00B740E7"/>
    <w:rsid w:val="00B75C1F"/>
    <w:rsid w:val="00B806EA"/>
    <w:rsid w:val="00B83555"/>
    <w:rsid w:val="00B85C09"/>
    <w:rsid w:val="00B86FA7"/>
    <w:rsid w:val="00B92C44"/>
    <w:rsid w:val="00B92DFA"/>
    <w:rsid w:val="00B93749"/>
    <w:rsid w:val="00BA0F1F"/>
    <w:rsid w:val="00BA6A9B"/>
    <w:rsid w:val="00BA74BC"/>
    <w:rsid w:val="00BB151A"/>
    <w:rsid w:val="00BB2E0B"/>
    <w:rsid w:val="00BB38BC"/>
    <w:rsid w:val="00BB39BD"/>
    <w:rsid w:val="00BB49E8"/>
    <w:rsid w:val="00BB4E01"/>
    <w:rsid w:val="00BB6153"/>
    <w:rsid w:val="00BC2B69"/>
    <w:rsid w:val="00BC4B81"/>
    <w:rsid w:val="00BC769A"/>
    <w:rsid w:val="00BC7F05"/>
    <w:rsid w:val="00BD07DF"/>
    <w:rsid w:val="00BD545C"/>
    <w:rsid w:val="00BD57DB"/>
    <w:rsid w:val="00BD6137"/>
    <w:rsid w:val="00BE19EB"/>
    <w:rsid w:val="00BE4D70"/>
    <w:rsid w:val="00BE500F"/>
    <w:rsid w:val="00BF0BD5"/>
    <w:rsid w:val="00BF0C2C"/>
    <w:rsid w:val="00BF6106"/>
    <w:rsid w:val="00C07AEA"/>
    <w:rsid w:val="00C1425E"/>
    <w:rsid w:val="00C3051D"/>
    <w:rsid w:val="00C32D70"/>
    <w:rsid w:val="00C36BD6"/>
    <w:rsid w:val="00C37F4D"/>
    <w:rsid w:val="00C4660D"/>
    <w:rsid w:val="00C46751"/>
    <w:rsid w:val="00C46A46"/>
    <w:rsid w:val="00C53352"/>
    <w:rsid w:val="00C55048"/>
    <w:rsid w:val="00C555E1"/>
    <w:rsid w:val="00C567A7"/>
    <w:rsid w:val="00C62015"/>
    <w:rsid w:val="00C620EA"/>
    <w:rsid w:val="00C6497D"/>
    <w:rsid w:val="00C7393C"/>
    <w:rsid w:val="00C76FD1"/>
    <w:rsid w:val="00C77A6E"/>
    <w:rsid w:val="00C818DC"/>
    <w:rsid w:val="00C8194C"/>
    <w:rsid w:val="00C82EFB"/>
    <w:rsid w:val="00C864BD"/>
    <w:rsid w:val="00C94D59"/>
    <w:rsid w:val="00CA3F71"/>
    <w:rsid w:val="00CA4238"/>
    <w:rsid w:val="00CB4506"/>
    <w:rsid w:val="00CB5F8D"/>
    <w:rsid w:val="00CB6424"/>
    <w:rsid w:val="00CB7536"/>
    <w:rsid w:val="00CC02C5"/>
    <w:rsid w:val="00CC45C7"/>
    <w:rsid w:val="00CC4876"/>
    <w:rsid w:val="00CD0B75"/>
    <w:rsid w:val="00CD295B"/>
    <w:rsid w:val="00CD448B"/>
    <w:rsid w:val="00CE143C"/>
    <w:rsid w:val="00CE21CD"/>
    <w:rsid w:val="00CE6D9A"/>
    <w:rsid w:val="00CF27E5"/>
    <w:rsid w:val="00CF613B"/>
    <w:rsid w:val="00CF6F64"/>
    <w:rsid w:val="00CF7EB6"/>
    <w:rsid w:val="00D041F3"/>
    <w:rsid w:val="00D04DF2"/>
    <w:rsid w:val="00D061D2"/>
    <w:rsid w:val="00D06D3E"/>
    <w:rsid w:val="00D10E52"/>
    <w:rsid w:val="00D1301B"/>
    <w:rsid w:val="00D13B0F"/>
    <w:rsid w:val="00D13C1E"/>
    <w:rsid w:val="00D14266"/>
    <w:rsid w:val="00D147F0"/>
    <w:rsid w:val="00D16545"/>
    <w:rsid w:val="00D167FD"/>
    <w:rsid w:val="00D16EBB"/>
    <w:rsid w:val="00D24CAA"/>
    <w:rsid w:val="00D31743"/>
    <w:rsid w:val="00D33271"/>
    <w:rsid w:val="00D35AA4"/>
    <w:rsid w:val="00D37593"/>
    <w:rsid w:val="00D41C24"/>
    <w:rsid w:val="00D4202D"/>
    <w:rsid w:val="00D4541C"/>
    <w:rsid w:val="00D45948"/>
    <w:rsid w:val="00D51B1E"/>
    <w:rsid w:val="00D53AAC"/>
    <w:rsid w:val="00D5552B"/>
    <w:rsid w:val="00D556B8"/>
    <w:rsid w:val="00D55C78"/>
    <w:rsid w:val="00D55FEB"/>
    <w:rsid w:val="00D60ABB"/>
    <w:rsid w:val="00D60E35"/>
    <w:rsid w:val="00D63587"/>
    <w:rsid w:val="00D658FA"/>
    <w:rsid w:val="00D70063"/>
    <w:rsid w:val="00D70C5C"/>
    <w:rsid w:val="00D72B1A"/>
    <w:rsid w:val="00D73360"/>
    <w:rsid w:val="00D740FC"/>
    <w:rsid w:val="00D833E9"/>
    <w:rsid w:val="00D838E8"/>
    <w:rsid w:val="00D84610"/>
    <w:rsid w:val="00D863D0"/>
    <w:rsid w:val="00D872CB"/>
    <w:rsid w:val="00D87E04"/>
    <w:rsid w:val="00D96F27"/>
    <w:rsid w:val="00D971EF"/>
    <w:rsid w:val="00DA5D7F"/>
    <w:rsid w:val="00DB07D9"/>
    <w:rsid w:val="00DB0A13"/>
    <w:rsid w:val="00DB2F69"/>
    <w:rsid w:val="00DB3238"/>
    <w:rsid w:val="00DB3391"/>
    <w:rsid w:val="00DC09D0"/>
    <w:rsid w:val="00DC1531"/>
    <w:rsid w:val="00DC2C09"/>
    <w:rsid w:val="00DC66B3"/>
    <w:rsid w:val="00DD1EEF"/>
    <w:rsid w:val="00DD2E19"/>
    <w:rsid w:val="00DD3D64"/>
    <w:rsid w:val="00DD40B0"/>
    <w:rsid w:val="00DD5588"/>
    <w:rsid w:val="00DD7B8F"/>
    <w:rsid w:val="00DD7E98"/>
    <w:rsid w:val="00DE137E"/>
    <w:rsid w:val="00DE251D"/>
    <w:rsid w:val="00DE3E3C"/>
    <w:rsid w:val="00DE709F"/>
    <w:rsid w:val="00DF1C08"/>
    <w:rsid w:val="00DF282A"/>
    <w:rsid w:val="00DF3944"/>
    <w:rsid w:val="00DF5074"/>
    <w:rsid w:val="00E01AA2"/>
    <w:rsid w:val="00E0248C"/>
    <w:rsid w:val="00E02E3D"/>
    <w:rsid w:val="00E037EC"/>
    <w:rsid w:val="00E038A4"/>
    <w:rsid w:val="00E0582E"/>
    <w:rsid w:val="00E067D6"/>
    <w:rsid w:val="00E07F7B"/>
    <w:rsid w:val="00E248B6"/>
    <w:rsid w:val="00E367F4"/>
    <w:rsid w:val="00E525E5"/>
    <w:rsid w:val="00E52A42"/>
    <w:rsid w:val="00E53207"/>
    <w:rsid w:val="00E548A4"/>
    <w:rsid w:val="00E56C50"/>
    <w:rsid w:val="00E60DE2"/>
    <w:rsid w:val="00E622D6"/>
    <w:rsid w:val="00E6324E"/>
    <w:rsid w:val="00E6520E"/>
    <w:rsid w:val="00E71B39"/>
    <w:rsid w:val="00E7276F"/>
    <w:rsid w:val="00E7403D"/>
    <w:rsid w:val="00E75CCC"/>
    <w:rsid w:val="00E761A1"/>
    <w:rsid w:val="00E8207F"/>
    <w:rsid w:val="00E8291D"/>
    <w:rsid w:val="00E93490"/>
    <w:rsid w:val="00E96078"/>
    <w:rsid w:val="00E97FD0"/>
    <w:rsid w:val="00EA0228"/>
    <w:rsid w:val="00EA0CD9"/>
    <w:rsid w:val="00EA26AC"/>
    <w:rsid w:val="00EA2712"/>
    <w:rsid w:val="00EA7232"/>
    <w:rsid w:val="00EB013E"/>
    <w:rsid w:val="00EB0305"/>
    <w:rsid w:val="00EB0E42"/>
    <w:rsid w:val="00EB3AC0"/>
    <w:rsid w:val="00EB6F10"/>
    <w:rsid w:val="00EC5DA7"/>
    <w:rsid w:val="00EC6FCD"/>
    <w:rsid w:val="00ED05D0"/>
    <w:rsid w:val="00EE0A49"/>
    <w:rsid w:val="00EE0D63"/>
    <w:rsid w:val="00EE2010"/>
    <w:rsid w:val="00EE2FEB"/>
    <w:rsid w:val="00EE546B"/>
    <w:rsid w:val="00EE5C09"/>
    <w:rsid w:val="00EF1E98"/>
    <w:rsid w:val="00EF2973"/>
    <w:rsid w:val="00EF38CF"/>
    <w:rsid w:val="00EF65CE"/>
    <w:rsid w:val="00F0187E"/>
    <w:rsid w:val="00F1056F"/>
    <w:rsid w:val="00F10694"/>
    <w:rsid w:val="00F11422"/>
    <w:rsid w:val="00F123DC"/>
    <w:rsid w:val="00F124EE"/>
    <w:rsid w:val="00F151F5"/>
    <w:rsid w:val="00F16686"/>
    <w:rsid w:val="00F21621"/>
    <w:rsid w:val="00F23A00"/>
    <w:rsid w:val="00F27BB5"/>
    <w:rsid w:val="00F30CF2"/>
    <w:rsid w:val="00F35C63"/>
    <w:rsid w:val="00F3602C"/>
    <w:rsid w:val="00F37FB0"/>
    <w:rsid w:val="00F44231"/>
    <w:rsid w:val="00F44B1B"/>
    <w:rsid w:val="00F44F71"/>
    <w:rsid w:val="00F47F3A"/>
    <w:rsid w:val="00F55123"/>
    <w:rsid w:val="00F5717B"/>
    <w:rsid w:val="00F6050A"/>
    <w:rsid w:val="00F6072E"/>
    <w:rsid w:val="00F609F1"/>
    <w:rsid w:val="00F6126C"/>
    <w:rsid w:val="00F6421B"/>
    <w:rsid w:val="00F67AFF"/>
    <w:rsid w:val="00F70193"/>
    <w:rsid w:val="00F7109A"/>
    <w:rsid w:val="00F766C5"/>
    <w:rsid w:val="00F76975"/>
    <w:rsid w:val="00F8371B"/>
    <w:rsid w:val="00F846F0"/>
    <w:rsid w:val="00F9388D"/>
    <w:rsid w:val="00F94840"/>
    <w:rsid w:val="00F94B78"/>
    <w:rsid w:val="00F971E4"/>
    <w:rsid w:val="00FA6789"/>
    <w:rsid w:val="00FB05D9"/>
    <w:rsid w:val="00FB10A4"/>
    <w:rsid w:val="00FB1B2C"/>
    <w:rsid w:val="00FB4E33"/>
    <w:rsid w:val="00FC0DCC"/>
    <w:rsid w:val="00FC5086"/>
    <w:rsid w:val="00FD1F91"/>
    <w:rsid w:val="00FD32CF"/>
    <w:rsid w:val="00FD57B6"/>
    <w:rsid w:val="00FD6BA4"/>
    <w:rsid w:val="00FE4FFE"/>
    <w:rsid w:val="00FE71FB"/>
    <w:rsid w:val="00FF0BAB"/>
    <w:rsid w:val="00FF2C01"/>
    <w:rsid w:val="00FF44EE"/>
    <w:rsid w:val="00FF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232"/>
    <w:pPr>
      <w:numPr>
        <w:numId w:val="13"/>
      </w:numPr>
      <w:spacing w:before="120" w:after="120"/>
      <w:outlineLvl w:val="0"/>
    </w:pPr>
    <w:rPr>
      <w:color w:val="17365D" w:themeColor="text2" w:themeShade="BF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39"/>
    <w:pPr>
      <w:numPr>
        <w:ilvl w:val="1"/>
        <w:numId w:val="13"/>
      </w:numPr>
      <w:spacing w:before="120" w:after="120"/>
      <w:outlineLvl w:val="1"/>
    </w:pPr>
    <w:rPr>
      <w:b/>
      <w:color w:val="4D4F53"/>
    </w:rPr>
  </w:style>
  <w:style w:type="paragraph" w:styleId="Heading3">
    <w:name w:val="heading 3"/>
    <w:aliases w:val="Heading 3 Char Char Char Char Char,Heading 3 Char Char Char Char Char Char Char Char Char Char Char Char Char Char Char Char Char Char Char Char Char Char Char Char Char Char Char,Heading 3 Char Char Char Char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232"/>
    <w:rPr>
      <w:rFonts w:ascii="Arial" w:hAnsi="Arial"/>
      <w:color w:val="17365D" w:themeColor="text2" w:themeShade="BF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20939"/>
    <w:rPr>
      <w:rFonts w:ascii="Arial" w:hAnsi="Arial"/>
      <w:b/>
      <w:color w:val="4D4F53"/>
      <w:sz w:val="20"/>
    </w:rPr>
  </w:style>
  <w:style w:type="character" w:customStyle="1" w:styleId="Heading3Char">
    <w:name w:val="Heading 3 Char"/>
    <w:aliases w:val="Heading 3 Char Char Char Char Char Char,Heading 3 Char Char Char Char Char Char Char Char Char Char Char Char Char Char Char Char Char Char Char Char Char Char Char Char Char Char Char Char,Heading 3 Char Char Char Char Char1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aliases w:val="Bullet 1,List Paragraph1,b1,Use Case List Paragraph,Heading2,Body Bullet,Bullet for no #'s"/>
    <w:basedOn w:val="Normal"/>
    <w:link w:val="ListParagraphChar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A71930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A71930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7C1223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ullet">
    <w:name w:val="Table Bullet"/>
    <w:basedOn w:val="Normal"/>
    <w:rsid w:val="001045D9"/>
    <w:pPr>
      <w:numPr>
        <w:numId w:val="18"/>
      </w:numPr>
      <w:tabs>
        <w:tab w:val="left" w:pos="298"/>
      </w:tabs>
      <w:spacing w:before="120" w:after="170" w:line="240" w:lineRule="atLeast"/>
    </w:pPr>
    <w:rPr>
      <w:rFonts w:eastAsia="Times New Roman" w:cs="Times New Roman"/>
      <w:szCs w:val="20"/>
      <w:lang w:val="en-GB"/>
    </w:rPr>
  </w:style>
  <w:style w:type="character" w:customStyle="1" w:styleId="ListParagraphChar">
    <w:name w:val="List Paragraph Char"/>
    <w:aliases w:val="Bullet 1 Char,List Paragraph1 Char,b1 Char,Use Case List Paragraph Char,Heading2 Char,Body Bullet Char,Bullet for no #'s Char"/>
    <w:link w:val="ListParagraph"/>
    <w:uiPriority w:val="34"/>
    <w:locked/>
    <w:rsid w:val="00E248B6"/>
    <w:rPr>
      <w:rFonts w:ascii="Arial" w:hAnsi="Arial"/>
      <w:sz w:val="20"/>
    </w:rPr>
  </w:style>
  <w:style w:type="paragraph" w:customStyle="1" w:styleId="MTBullet10">
    <w:name w:val="MT_Bullet 1"/>
    <w:basedOn w:val="Normal"/>
    <w:link w:val="MTBullet1Char"/>
    <w:rsid w:val="00E248B6"/>
    <w:pPr>
      <w:keepLines/>
      <w:numPr>
        <w:numId w:val="19"/>
      </w:numPr>
      <w:spacing w:line="288" w:lineRule="auto"/>
      <w:jc w:val="both"/>
    </w:pPr>
    <w:rPr>
      <w:rFonts w:eastAsia="Times New Roman" w:cs="Times New Roman"/>
      <w:sz w:val="22"/>
      <w:szCs w:val="20"/>
      <w:lang w:val="x-none" w:eastAsia="x-none"/>
    </w:rPr>
  </w:style>
  <w:style w:type="character" w:customStyle="1" w:styleId="MTBullet1Char">
    <w:name w:val="MT_Bullet 1 Char"/>
    <w:link w:val="MTBullet10"/>
    <w:rsid w:val="00E248B6"/>
    <w:rPr>
      <w:rFonts w:ascii="Arial" w:eastAsia="Times New Roman" w:hAnsi="Arial" w:cs="Times New Roman"/>
      <w:szCs w:val="20"/>
      <w:lang w:val="x-none" w:eastAsia="x-none"/>
    </w:rPr>
  </w:style>
  <w:style w:type="paragraph" w:styleId="BodyText">
    <w:name w:val="Body Text"/>
    <w:aliases w:val="Paragraph,Body"/>
    <w:basedOn w:val="Normal"/>
    <w:link w:val="BodyTextChar"/>
    <w:uiPriority w:val="99"/>
    <w:rsid w:val="00AC6C6B"/>
    <w:pPr>
      <w:spacing w:before="0" w:after="240" w:line="240" w:lineRule="atLeast"/>
      <w:ind w:left="720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aliases w:val="Paragraph Char,Body Char"/>
    <w:basedOn w:val="DefaultParagraphFont"/>
    <w:link w:val="BodyText"/>
    <w:uiPriority w:val="99"/>
    <w:rsid w:val="00AC6C6B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974B4C"/>
    <w:rPr>
      <w:rFonts w:ascii="Arial" w:hAnsi="Arial" w:cs="Times New Roman"/>
      <w:color w:val="0000FF"/>
      <w:sz w:val="24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A74BC"/>
    <w:pPr>
      <w:spacing w:before="60" w:after="60" w:line="300" w:lineRule="auto"/>
      <w:ind w:left="0" w:firstLine="360"/>
      <w:jc w:val="left"/>
    </w:pPr>
    <w:rPr>
      <w:rFonts w:eastAsiaTheme="minorHAnsi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A74BC"/>
    <w:rPr>
      <w:rFonts w:ascii="Arial" w:eastAsia="Times New Roman" w:hAnsi="Arial" w:cs="Times New Roman"/>
      <w:sz w:val="20"/>
      <w:szCs w:val="20"/>
    </w:rPr>
  </w:style>
  <w:style w:type="paragraph" w:customStyle="1" w:styleId="MT0Bodytext">
    <w:name w:val="MT_0 Bodytext"/>
    <w:link w:val="MT0BodytextCharChar"/>
    <w:rsid w:val="00BA74BC"/>
    <w:pPr>
      <w:keepLines/>
      <w:spacing w:before="120" w:after="120" w:line="288" w:lineRule="auto"/>
    </w:pPr>
    <w:rPr>
      <w:rFonts w:ascii="Arial" w:eastAsia="Times New Roman" w:hAnsi="Arial" w:cs="Times New Roman"/>
      <w:szCs w:val="20"/>
    </w:rPr>
  </w:style>
  <w:style w:type="character" w:customStyle="1" w:styleId="MT0BodytextCharChar">
    <w:name w:val="MT_0 Bodytext Char Char"/>
    <w:basedOn w:val="DefaultParagraphFont"/>
    <w:link w:val="MT0Bodytext"/>
    <w:rsid w:val="00BA74BC"/>
    <w:rPr>
      <w:rFonts w:ascii="Arial" w:eastAsia="Times New Roman" w:hAnsi="Arial" w:cs="Times New Roman"/>
      <w:szCs w:val="20"/>
    </w:rPr>
  </w:style>
  <w:style w:type="paragraph" w:customStyle="1" w:styleId="MTBullet1">
    <w:name w:val="MT Bullet 1"/>
    <w:basedOn w:val="Normal"/>
    <w:link w:val="MTBullet1Char0"/>
    <w:qFormat/>
    <w:rsid w:val="00BA74BC"/>
    <w:pPr>
      <w:keepLines/>
      <w:numPr>
        <w:numId w:val="38"/>
      </w:numPr>
      <w:spacing w:line="288" w:lineRule="auto"/>
      <w:jc w:val="both"/>
    </w:pPr>
    <w:rPr>
      <w:rFonts w:ascii="Candara" w:eastAsia="Times New Roman" w:hAnsi="Candara" w:cs="Arial"/>
      <w:sz w:val="22"/>
      <w:szCs w:val="20"/>
    </w:rPr>
  </w:style>
  <w:style w:type="character" w:customStyle="1" w:styleId="MTBullet1Char0">
    <w:name w:val="MT Bullet 1 Char"/>
    <w:basedOn w:val="DefaultParagraphFont"/>
    <w:link w:val="MTBullet1"/>
    <w:rsid w:val="00BA74BC"/>
    <w:rPr>
      <w:rFonts w:ascii="Candara" w:eastAsia="Times New Roman" w:hAnsi="Candara" w:cs="Arial"/>
      <w:szCs w:val="20"/>
    </w:rPr>
  </w:style>
  <w:style w:type="paragraph" w:customStyle="1" w:styleId="Style4">
    <w:name w:val="Style4"/>
    <w:basedOn w:val="ListParagraph"/>
    <w:qFormat/>
    <w:rsid w:val="00BA74BC"/>
    <w:pPr>
      <w:numPr>
        <w:numId w:val="39"/>
      </w:numPr>
      <w:spacing w:after="0" w:line="360" w:lineRule="auto"/>
      <w:jc w:val="both"/>
    </w:pPr>
    <w:rPr>
      <w:rFonts w:ascii="Candara" w:eastAsia="Times New Roman" w:hAnsi="Candara" w:cs="Times New Roman"/>
      <w:spacing w:val="-5"/>
      <w:sz w:val="24"/>
      <w:szCs w:val="24"/>
    </w:rPr>
  </w:style>
  <w:style w:type="paragraph" w:customStyle="1" w:styleId="MT-Square">
    <w:name w:val="MT - Square"/>
    <w:basedOn w:val="MTBullet10"/>
    <w:qFormat/>
    <w:rsid w:val="00BA74BC"/>
    <w:pPr>
      <w:numPr>
        <w:numId w:val="3"/>
      </w:numPr>
    </w:pPr>
    <w:rPr>
      <w:rFonts w:ascii="Candara" w:hAnsi="Candara"/>
      <w:lang w:val="en-US" w:eastAsia="en-US"/>
    </w:rPr>
  </w:style>
  <w:style w:type="paragraph" w:styleId="Revision">
    <w:name w:val="Revision"/>
    <w:hidden/>
    <w:uiPriority w:val="99"/>
    <w:semiHidden/>
    <w:rsid w:val="00D833E9"/>
    <w:pPr>
      <w:spacing w:after="0" w:line="240" w:lineRule="auto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46F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F00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464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1C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1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1C0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1C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4C83"/>
    <w:pPr>
      <w:spacing w:after="100"/>
      <w:ind w:left="400"/>
    </w:pPr>
  </w:style>
  <w:style w:type="paragraph" w:customStyle="1" w:styleId="MTSubheading1">
    <w:name w:val="MT Subheading 1"/>
    <w:basedOn w:val="Normal"/>
    <w:link w:val="MTSubheading1Char"/>
    <w:qFormat/>
    <w:rsid w:val="002A70DF"/>
    <w:pPr>
      <w:spacing w:before="240" w:after="160" w:line="288" w:lineRule="auto"/>
    </w:pPr>
    <w:rPr>
      <w:rFonts w:ascii="Arial Bold" w:eastAsia="Times New Roman" w:hAnsi="Arial Bold" w:cs="Times New Roman"/>
      <w:b/>
      <w:sz w:val="28"/>
      <w:szCs w:val="20"/>
      <w:u w:val="single"/>
    </w:rPr>
  </w:style>
  <w:style w:type="character" w:customStyle="1" w:styleId="MTSubheading1Char">
    <w:name w:val="MT Subheading 1 Char"/>
    <w:basedOn w:val="DefaultParagraphFont"/>
    <w:link w:val="MTSubheading1"/>
    <w:rsid w:val="002A70DF"/>
    <w:rPr>
      <w:rFonts w:ascii="Arial Bold" w:eastAsia="Times New Roman" w:hAnsi="Arial Bold" w:cs="Times New Roman"/>
      <w:b/>
      <w:sz w:val="28"/>
      <w:szCs w:val="20"/>
      <w:u w:val="single"/>
    </w:rPr>
  </w:style>
  <w:style w:type="table" w:styleId="TableGrid8">
    <w:name w:val="Table Grid 8"/>
    <w:basedOn w:val="TableNormal"/>
    <w:unhideWhenUsed/>
    <w:rsid w:val="00856766"/>
    <w:pPr>
      <w:spacing w:before="60" w:after="60" w:line="30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TBullet2">
    <w:name w:val="MT_Bullet 2"/>
    <w:rsid w:val="006F6B55"/>
    <w:pPr>
      <w:numPr>
        <w:numId w:val="79"/>
      </w:numPr>
      <w:spacing w:before="60" w:after="60" w:line="288" w:lineRule="auto"/>
    </w:pPr>
    <w:rPr>
      <w:rFonts w:ascii="Arial" w:eastAsia="Times New Roman" w:hAnsi="Arial" w:cs="Times New Roman"/>
      <w:szCs w:val="20"/>
    </w:rPr>
  </w:style>
  <w:style w:type="table" w:customStyle="1" w:styleId="LightList-Accent11">
    <w:name w:val="Light List - Accent 11"/>
    <w:basedOn w:val="TableNormal"/>
    <w:uiPriority w:val="61"/>
    <w:rsid w:val="006F6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1930" w:themeColor="accent1"/>
        <w:left w:val="single" w:sz="8" w:space="0" w:color="A71930" w:themeColor="accent1"/>
        <w:bottom w:val="single" w:sz="8" w:space="0" w:color="A71930" w:themeColor="accent1"/>
        <w:right w:val="single" w:sz="8" w:space="0" w:color="A719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A71930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band1Horz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8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01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6405C"/>
  </w:style>
  <w:style w:type="paragraph" w:styleId="HTMLPreformatted">
    <w:name w:val="HTML Preformatted"/>
    <w:basedOn w:val="Normal"/>
    <w:link w:val="HTMLPreformattedChar"/>
    <w:uiPriority w:val="99"/>
    <w:rsid w:val="0016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Arial Unicode M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05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data2">
    <w:name w:val="data2"/>
    <w:basedOn w:val="DefaultParagraphFont"/>
    <w:rsid w:val="00164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 8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232"/>
    <w:pPr>
      <w:numPr>
        <w:numId w:val="13"/>
      </w:numPr>
      <w:spacing w:before="120" w:after="120"/>
      <w:outlineLvl w:val="0"/>
    </w:pPr>
    <w:rPr>
      <w:color w:val="17365D" w:themeColor="text2" w:themeShade="BF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39"/>
    <w:pPr>
      <w:numPr>
        <w:ilvl w:val="1"/>
        <w:numId w:val="13"/>
      </w:numPr>
      <w:spacing w:before="120" w:after="120"/>
      <w:outlineLvl w:val="1"/>
    </w:pPr>
    <w:rPr>
      <w:b/>
      <w:color w:val="4D4F53"/>
    </w:rPr>
  </w:style>
  <w:style w:type="paragraph" w:styleId="Heading3">
    <w:name w:val="heading 3"/>
    <w:aliases w:val="Heading 3 Char Char Char Char Char,Heading 3 Char Char Char Char Char Char Char Char Char Char Char Char Char Char Char Char Char Char Char Char Char Char Char Char Char Char Char,Heading 3 Char Char Char Char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232"/>
    <w:rPr>
      <w:rFonts w:ascii="Arial" w:hAnsi="Arial"/>
      <w:color w:val="17365D" w:themeColor="text2" w:themeShade="BF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20939"/>
    <w:rPr>
      <w:rFonts w:ascii="Arial" w:hAnsi="Arial"/>
      <w:b/>
      <w:color w:val="4D4F53"/>
      <w:sz w:val="20"/>
    </w:rPr>
  </w:style>
  <w:style w:type="character" w:customStyle="1" w:styleId="Heading3Char">
    <w:name w:val="Heading 3 Char"/>
    <w:aliases w:val="Heading 3 Char Char Char Char Char Char,Heading 3 Char Char Char Char Char Char Char Char Char Char Char Char Char Char Char Char Char Char Char Char Char Char Char Char Char Char Char Char,Heading 3 Char Char Char Char Char1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aliases w:val="Bullet 1,List Paragraph1,b1,Use Case List Paragraph,Heading2,Body Bullet,Bullet for no #'s"/>
    <w:basedOn w:val="Normal"/>
    <w:link w:val="ListParagraphChar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A71930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A71930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7C1223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ullet">
    <w:name w:val="Table Bullet"/>
    <w:basedOn w:val="Normal"/>
    <w:rsid w:val="001045D9"/>
    <w:pPr>
      <w:numPr>
        <w:numId w:val="18"/>
      </w:numPr>
      <w:tabs>
        <w:tab w:val="left" w:pos="298"/>
      </w:tabs>
      <w:spacing w:before="120" w:after="170" w:line="240" w:lineRule="atLeast"/>
    </w:pPr>
    <w:rPr>
      <w:rFonts w:eastAsia="Times New Roman" w:cs="Times New Roman"/>
      <w:szCs w:val="20"/>
      <w:lang w:val="en-GB"/>
    </w:rPr>
  </w:style>
  <w:style w:type="character" w:customStyle="1" w:styleId="ListParagraphChar">
    <w:name w:val="List Paragraph Char"/>
    <w:aliases w:val="Bullet 1 Char,List Paragraph1 Char,b1 Char,Use Case List Paragraph Char,Heading2 Char,Body Bullet Char,Bullet for no #'s Char"/>
    <w:link w:val="ListParagraph"/>
    <w:uiPriority w:val="34"/>
    <w:locked/>
    <w:rsid w:val="00E248B6"/>
    <w:rPr>
      <w:rFonts w:ascii="Arial" w:hAnsi="Arial"/>
      <w:sz w:val="20"/>
    </w:rPr>
  </w:style>
  <w:style w:type="paragraph" w:customStyle="1" w:styleId="MTBullet10">
    <w:name w:val="MT_Bullet 1"/>
    <w:basedOn w:val="Normal"/>
    <w:link w:val="MTBullet1Char"/>
    <w:rsid w:val="00E248B6"/>
    <w:pPr>
      <w:keepLines/>
      <w:numPr>
        <w:numId w:val="19"/>
      </w:numPr>
      <w:spacing w:line="288" w:lineRule="auto"/>
      <w:jc w:val="both"/>
    </w:pPr>
    <w:rPr>
      <w:rFonts w:eastAsia="Times New Roman" w:cs="Times New Roman"/>
      <w:sz w:val="22"/>
      <w:szCs w:val="20"/>
      <w:lang w:val="x-none" w:eastAsia="x-none"/>
    </w:rPr>
  </w:style>
  <w:style w:type="character" w:customStyle="1" w:styleId="MTBullet1Char">
    <w:name w:val="MT_Bullet 1 Char"/>
    <w:link w:val="MTBullet10"/>
    <w:rsid w:val="00E248B6"/>
    <w:rPr>
      <w:rFonts w:ascii="Arial" w:eastAsia="Times New Roman" w:hAnsi="Arial" w:cs="Times New Roman"/>
      <w:szCs w:val="20"/>
      <w:lang w:val="x-none" w:eastAsia="x-none"/>
    </w:rPr>
  </w:style>
  <w:style w:type="paragraph" w:styleId="BodyText">
    <w:name w:val="Body Text"/>
    <w:aliases w:val="Paragraph,Body"/>
    <w:basedOn w:val="Normal"/>
    <w:link w:val="BodyTextChar"/>
    <w:uiPriority w:val="99"/>
    <w:rsid w:val="00AC6C6B"/>
    <w:pPr>
      <w:spacing w:before="0" w:after="240" w:line="240" w:lineRule="atLeast"/>
      <w:ind w:left="720"/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aliases w:val="Paragraph Char,Body Char"/>
    <w:basedOn w:val="DefaultParagraphFont"/>
    <w:link w:val="BodyText"/>
    <w:uiPriority w:val="99"/>
    <w:rsid w:val="00AC6C6B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uiPriority w:val="99"/>
    <w:rsid w:val="00974B4C"/>
    <w:rPr>
      <w:rFonts w:ascii="Arial" w:hAnsi="Arial" w:cs="Times New Roman"/>
      <w:color w:val="0000FF"/>
      <w:sz w:val="24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A74BC"/>
    <w:pPr>
      <w:spacing w:before="60" w:after="60" w:line="300" w:lineRule="auto"/>
      <w:ind w:left="0" w:firstLine="360"/>
      <w:jc w:val="left"/>
    </w:pPr>
    <w:rPr>
      <w:rFonts w:eastAsiaTheme="minorHAnsi" w:cstheme="minorBidi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A74BC"/>
    <w:rPr>
      <w:rFonts w:ascii="Arial" w:eastAsia="Times New Roman" w:hAnsi="Arial" w:cs="Times New Roman"/>
      <w:sz w:val="20"/>
      <w:szCs w:val="20"/>
    </w:rPr>
  </w:style>
  <w:style w:type="paragraph" w:customStyle="1" w:styleId="MT0Bodytext">
    <w:name w:val="MT_0 Bodytext"/>
    <w:link w:val="MT0BodytextCharChar"/>
    <w:rsid w:val="00BA74BC"/>
    <w:pPr>
      <w:keepLines/>
      <w:spacing w:before="120" w:after="120" w:line="288" w:lineRule="auto"/>
    </w:pPr>
    <w:rPr>
      <w:rFonts w:ascii="Arial" w:eastAsia="Times New Roman" w:hAnsi="Arial" w:cs="Times New Roman"/>
      <w:szCs w:val="20"/>
    </w:rPr>
  </w:style>
  <w:style w:type="character" w:customStyle="1" w:styleId="MT0BodytextCharChar">
    <w:name w:val="MT_0 Bodytext Char Char"/>
    <w:basedOn w:val="DefaultParagraphFont"/>
    <w:link w:val="MT0Bodytext"/>
    <w:rsid w:val="00BA74BC"/>
    <w:rPr>
      <w:rFonts w:ascii="Arial" w:eastAsia="Times New Roman" w:hAnsi="Arial" w:cs="Times New Roman"/>
      <w:szCs w:val="20"/>
    </w:rPr>
  </w:style>
  <w:style w:type="paragraph" w:customStyle="1" w:styleId="MTBullet1">
    <w:name w:val="MT Bullet 1"/>
    <w:basedOn w:val="Normal"/>
    <w:link w:val="MTBullet1Char0"/>
    <w:qFormat/>
    <w:rsid w:val="00BA74BC"/>
    <w:pPr>
      <w:keepLines/>
      <w:numPr>
        <w:numId w:val="38"/>
      </w:numPr>
      <w:spacing w:line="288" w:lineRule="auto"/>
      <w:jc w:val="both"/>
    </w:pPr>
    <w:rPr>
      <w:rFonts w:ascii="Candara" w:eastAsia="Times New Roman" w:hAnsi="Candara" w:cs="Arial"/>
      <w:sz w:val="22"/>
      <w:szCs w:val="20"/>
    </w:rPr>
  </w:style>
  <w:style w:type="character" w:customStyle="1" w:styleId="MTBullet1Char0">
    <w:name w:val="MT Bullet 1 Char"/>
    <w:basedOn w:val="DefaultParagraphFont"/>
    <w:link w:val="MTBullet1"/>
    <w:rsid w:val="00BA74BC"/>
    <w:rPr>
      <w:rFonts w:ascii="Candara" w:eastAsia="Times New Roman" w:hAnsi="Candara" w:cs="Arial"/>
      <w:szCs w:val="20"/>
    </w:rPr>
  </w:style>
  <w:style w:type="paragraph" w:customStyle="1" w:styleId="Style4">
    <w:name w:val="Style4"/>
    <w:basedOn w:val="ListParagraph"/>
    <w:qFormat/>
    <w:rsid w:val="00BA74BC"/>
    <w:pPr>
      <w:numPr>
        <w:numId w:val="39"/>
      </w:numPr>
      <w:spacing w:after="0" w:line="360" w:lineRule="auto"/>
      <w:jc w:val="both"/>
    </w:pPr>
    <w:rPr>
      <w:rFonts w:ascii="Candara" w:eastAsia="Times New Roman" w:hAnsi="Candara" w:cs="Times New Roman"/>
      <w:spacing w:val="-5"/>
      <w:sz w:val="24"/>
      <w:szCs w:val="24"/>
    </w:rPr>
  </w:style>
  <w:style w:type="paragraph" w:customStyle="1" w:styleId="MT-Square">
    <w:name w:val="MT - Square"/>
    <w:basedOn w:val="MTBullet10"/>
    <w:qFormat/>
    <w:rsid w:val="00BA74BC"/>
    <w:pPr>
      <w:numPr>
        <w:numId w:val="3"/>
      </w:numPr>
    </w:pPr>
    <w:rPr>
      <w:rFonts w:ascii="Candara" w:hAnsi="Candara"/>
      <w:lang w:val="en-US" w:eastAsia="en-US"/>
    </w:rPr>
  </w:style>
  <w:style w:type="paragraph" w:styleId="Revision">
    <w:name w:val="Revision"/>
    <w:hidden/>
    <w:uiPriority w:val="99"/>
    <w:semiHidden/>
    <w:rsid w:val="00D833E9"/>
    <w:pPr>
      <w:spacing w:after="0" w:line="240" w:lineRule="auto"/>
    </w:pPr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746F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F00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464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1C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1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1C0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1C0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4C83"/>
    <w:pPr>
      <w:spacing w:after="100"/>
      <w:ind w:left="400"/>
    </w:pPr>
  </w:style>
  <w:style w:type="paragraph" w:customStyle="1" w:styleId="MTSubheading1">
    <w:name w:val="MT Subheading 1"/>
    <w:basedOn w:val="Normal"/>
    <w:link w:val="MTSubheading1Char"/>
    <w:qFormat/>
    <w:rsid w:val="002A70DF"/>
    <w:pPr>
      <w:spacing w:before="240" w:after="160" w:line="288" w:lineRule="auto"/>
    </w:pPr>
    <w:rPr>
      <w:rFonts w:ascii="Arial Bold" w:eastAsia="Times New Roman" w:hAnsi="Arial Bold" w:cs="Times New Roman"/>
      <w:b/>
      <w:sz w:val="28"/>
      <w:szCs w:val="20"/>
      <w:u w:val="single"/>
    </w:rPr>
  </w:style>
  <w:style w:type="character" w:customStyle="1" w:styleId="MTSubheading1Char">
    <w:name w:val="MT Subheading 1 Char"/>
    <w:basedOn w:val="DefaultParagraphFont"/>
    <w:link w:val="MTSubheading1"/>
    <w:rsid w:val="002A70DF"/>
    <w:rPr>
      <w:rFonts w:ascii="Arial Bold" w:eastAsia="Times New Roman" w:hAnsi="Arial Bold" w:cs="Times New Roman"/>
      <w:b/>
      <w:sz w:val="28"/>
      <w:szCs w:val="20"/>
      <w:u w:val="single"/>
    </w:rPr>
  </w:style>
  <w:style w:type="table" w:styleId="TableGrid8">
    <w:name w:val="Table Grid 8"/>
    <w:basedOn w:val="TableNormal"/>
    <w:unhideWhenUsed/>
    <w:rsid w:val="00856766"/>
    <w:pPr>
      <w:spacing w:before="60" w:after="60" w:line="30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TBullet2">
    <w:name w:val="MT_Bullet 2"/>
    <w:rsid w:val="006F6B55"/>
    <w:pPr>
      <w:numPr>
        <w:numId w:val="79"/>
      </w:numPr>
      <w:spacing w:before="60" w:after="60" w:line="288" w:lineRule="auto"/>
    </w:pPr>
    <w:rPr>
      <w:rFonts w:ascii="Arial" w:eastAsia="Times New Roman" w:hAnsi="Arial" w:cs="Times New Roman"/>
      <w:szCs w:val="20"/>
    </w:rPr>
  </w:style>
  <w:style w:type="table" w:customStyle="1" w:styleId="LightList-Accent11">
    <w:name w:val="Light List - Accent 11"/>
    <w:basedOn w:val="TableNormal"/>
    <w:uiPriority w:val="61"/>
    <w:rsid w:val="006F6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71930" w:themeColor="accent1"/>
        <w:left w:val="single" w:sz="8" w:space="0" w:color="A71930" w:themeColor="accent1"/>
        <w:bottom w:val="single" w:sz="8" w:space="0" w:color="A71930" w:themeColor="accent1"/>
        <w:right w:val="single" w:sz="8" w:space="0" w:color="A719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A71930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  <w:tblStylePr w:type="band1Horz">
      <w:tblPr/>
      <w:tcPr>
        <w:tcBorders>
          <w:top w:val="single" w:sz="8" w:space="0" w:color="A71930" w:themeColor="accent1"/>
          <w:left w:val="single" w:sz="8" w:space="0" w:color="A71930" w:themeColor="accent1"/>
          <w:bottom w:val="single" w:sz="8" w:space="0" w:color="A71930" w:themeColor="accent1"/>
          <w:right w:val="single" w:sz="8" w:space="0" w:color="A7193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8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01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6405C"/>
  </w:style>
  <w:style w:type="paragraph" w:styleId="HTMLPreformatted">
    <w:name w:val="HTML Preformatted"/>
    <w:basedOn w:val="Normal"/>
    <w:link w:val="HTMLPreformattedChar"/>
    <w:uiPriority w:val="99"/>
    <w:rsid w:val="0016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Arial Unicode M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05C"/>
    <w:rPr>
      <w:rFonts w:ascii="Arial Unicode MS" w:eastAsia="Arial Unicode MS" w:hAnsi="Arial Unicode MS" w:cs="Arial Unicode MS"/>
      <w:sz w:val="20"/>
      <w:szCs w:val="20"/>
    </w:rPr>
  </w:style>
  <w:style w:type="character" w:customStyle="1" w:styleId="data2">
    <w:name w:val="data2"/>
    <w:basedOn w:val="DefaultParagraphFont"/>
    <w:rsid w:val="0016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9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9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6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2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2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5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7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7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8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8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1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0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0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6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8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6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68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63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00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6698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06721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656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69765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188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875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269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592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41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282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320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2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2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4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491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1020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504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4346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3968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197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099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08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054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5776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833">
          <w:marLeft w:val="734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449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695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1892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108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166">
          <w:marLeft w:val="36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8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6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5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5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021693\Documents\Mindtree\Mindtree.dotx" TargetMode="External"/></Relationships>
</file>

<file path=word/theme/theme1.xml><?xml version="1.0" encoding="utf-8"?>
<a:theme xmlns:a="http://schemas.openxmlformats.org/drawingml/2006/main" name="Office Theme">
  <a:themeElements>
    <a:clrScheme name="Mindtree them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A71930"/>
      </a:accent1>
      <a:accent2>
        <a:srgbClr val="E37222"/>
      </a:accent2>
      <a:accent3>
        <a:srgbClr val="830051"/>
      </a:accent3>
      <a:accent4>
        <a:srgbClr val="C7D28A"/>
      </a:accent4>
      <a:accent5>
        <a:srgbClr val="B4B4B4"/>
      </a:accent5>
      <a:accent6>
        <a:srgbClr val="4D4F5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FCA5C-CCFF-444B-BA03-B637FE2C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Mindtree.dotx</Template>
  <TotalTime>273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GPI Proposal Response</vt:lpstr>
    </vt:vector>
  </TitlesOfParts>
  <Manager>Lakshmi Narasimhan Gopalan</Manager>
  <Company>Mindtree Ltd.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GPI Proposal Response</dc:title>
  <dc:subject>Security Services Management</dc:subject>
  <dc:creator>Wayland Ashley Clifton</dc:creator>
  <cp:keywords>GPI, MSS Proposal</cp:keywords>
  <dc:description>Mindtree Confidential</dc:description>
  <cp:lastModifiedBy>Wayland Ashley Clifton</cp:lastModifiedBy>
  <cp:revision>8</cp:revision>
  <cp:lastPrinted>2013-03-07T19:03:00Z</cp:lastPrinted>
  <dcterms:created xsi:type="dcterms:W3CDTF">2013-07-31T14:41:00Z</dcterms:created>
  <dcterms:modified xsi:type="dcterms:W3CDTF">2013-07-31T19:27:00Z</dcterms:modified>
</cp:coreProperties>
</file>