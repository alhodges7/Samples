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F0187E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C3D99" wp14:editId="48F3DF7D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Default="00F0187E" w:rsidP="00F0187E">
                                <w:pPr>
                                  <w:pStyle w:val="Subtitle"/>
                                </w:pPr>
                                <w:r>
                                  <w:t>Test File ID:  REG100</w:t>
                                </w:r>
                              </w:p>
                              <w:p w:rsidR="00154885" w:rsidRPr="00154885" w:rsidRDefault="00154885" w:rsidP="00154885">
                                <w:pPr>
                                  <w:pStyle w:val="Subtitle"/>
                                </w:pPr>
                                <w:r>
                                  <w:t>Astra Version(s)</w:t>
                                </w:r>
                                <w:r w:rsidR="00A84035">
                                  <w:t>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v8DQIAAPY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" filled="f" stroked="f">
                    <v:textbox style="mso-fit-shape-to-text:t">
                      <w:txbxContent>
                        <w:p w:rsidR="00B92DFA" w:rsidRDefault="00F0187E" w:rsidP="00F0187E">
                          <w:pPr>
                            <w:pStyle w:val="Subtitle"/>
                          </w:pPr>
                          <w:r>
                            <w:t>Test File ID:  REG100</w:t>
                          </w:r>
                        </w:p>
                        <w:p w:rsidR="00154885" w:rsidRPr="00154885" w:rsidRDefault="00154885" w:rsidP="00154885">
                          <w:pPr>
                            <w:pStyle w:val="Subtitle"/>
                          </w:pPr>
                          <w:r>
                            <w:t>Astra Version(s)</w:t>
                          </w:r>
                          <w:r w:rsidR="00A84035">
                            <w:t>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26DD2FC" wp14:editId="3A43CF69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249555</wp:posOffset>
                    </wp:positionV>
                    <wp:extent cx="5858510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87E" w:rsidRPr="00AF198E" w:rsidRDefault="00F0187E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Astra Test -- </w:t>
                                </w:r>
                                <w:r w:rsidRPr="006E6EBD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Registration and Logon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7.8pt;margin-top:19.65pt;width:461.3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" filled="f" stroked="f">
                    <v:textbox style="mso-fit-shape-to-text:t">
                      <w:txbxContent>
                        <w:p w:rsidR="00F0187E" w:rsidRPr="00AF198E" w:rsidRDefault="00F0187E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Astra Test -- </w:t>
                          </w:r>
                          <w:r w:rsidRPr="006E6EBD">
                            <w:rPr>
                              <w:color w:val="4D4F53"/>
                              <w:sz w:val="42"/>
                              <w:szCs w:val="42"/>
                            </w:rPr>
                            <w:t>Registration and Logon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678BC05" wp14:editId="70D1F397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010CFD" w:rsidRDefault="006E6EBD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B92DFA" w:rsidRPr="00010CFD" w:rsidRDefault="006E6EBD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7AD7A6" wp14:editId="20AFD57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5F7603" w:rsidRDefault="005F7603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B92DFA" w:rsidRPr="005F7603" w:rsidRDefault="005F7603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bookmarkStart w:id="1" w:name="_GoBack"/>
                          <w:bookmarkEnd w:id="1"/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D18E22" wp14:editId="58469261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2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for Logon and Registration in Astra.  </w:t>
      </w:r>
      <w:r w:rsidR="00DB3391">
        <w:t>It does not include the larger issues of roles or role-specific access.</w:t>
      </w:r>
    </w:p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</w:p>
    <w:p w:rsidR="00DB3391" w:rsidRDefault="00DB3391" w:rsidP="00DB3391">
      <w:pPr>
        <w:pStyle w:val="Heading1"/>
      </w:pPr>
      <w:r>
        <w:t>New User Registers for the Site</w:t>
      </w:r>
    </w:p>
    <w:bookmarkEnd w:id="2"/>
    <w:p w:rsidR="00E01AA2" w:rsidRPr="00E01AA2" w:rsidRDefault="00E01AA2" w:rsidP="00E01AA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DB3391" w:rsidRPr="00E01AA2" w:rsidTr="001A34E0">
        <w:trPr>
          <w:trHeight w:val="557"/>
        </w:trPr>
        <w:tc>
          <w:tcPr>
            <w:tcW w:w="4878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DB3391" w:rsidRPr="00E01AA2" w:rsidTr="001A34E0">
        <w:tc>
          <w:tcPr>
            <w:tcW w:w="4878" w:type="dxa"/>
          </w:tcPr>
          <w:p w:rsidR="00DB3391" w:rsidRPr="00120939" w:rsidRDefault="00DB3391" w:rsidP="00120939">
            <w:pPr>
              <w:pStyle w:val="Heading2"/>
            </w:pPr>
            <w:r w:rsidRPr="00120939">
              <w:rPr>
                <w:rStyle w:val="Heading2Char"/>
                <w:b/>
              </w:rPr>
              <w:t>Open the site as an unregistered user.</w:t>
            </w:r>
            <w:r w:rsidRPr="00120939">
              <w:t xml:space="preserve"> </w:t>
            </w:r>
          </w:p>
          <w:p w:rsidR="00DB3391" w:rsidRPr="00E01AA2" w:rsidRDefault="00DB3391" w:rsidP="00E01AA2">
            <w:pPr>
              <w:rPr>
                <w:rFonts w:eastAsia="Calibri"/>
              </w:rPr>
            </w:pPr>
            <w:r>
              <w:t>(If you are already in the site, then click the Log Off link in the upper-right corner.)</w:t>
            </w:r>
          </w:p>
        </w:tc>
        <w:tc>
          <w:tcPr>
            <w:tcW w:w="6570" w:type="dxa"/>
          </w:tcPr>
          <w:p w:rsidR="0020209D" w:rsidRPr="0020209D" w:rsidRDefault="00DB3391" w:rsidP="00120939">
            <w:r w:rsidRPr="0020209D">
              <w:t>You shou</w:t>
            </w:r>
            <w:r w:rsidR="0020209D" w:rsidRPr="0020209D">
              <w:t>ld see the Home Page as normal.</w:t>
            </w:r>
          </w:p>
          <w:p w:rsidR="0020209D" w:rsidRPr="0020209D" w:rsidRDefault="00DB3391" w:rsidP="0020209D">
            <w:pPr>
              <w:pStyle w:val="ListParagraph"/>
              <w:numPr>
                <w:ilvl w:val="0"/>
                <w:numId w:val="149"/>
              </w:numPr>
              <w:rPr>
                <w:rFonts w:eastAsia="Calibri"/>
              </w:rPr>
            </w:pPr>
            <w:r w:rsidRPr="0020209D">
              <w:rPr>
                <w:rFonts w:eastAsia="Calibri"/>
              </w:rPr>
              <w:t xml:space="preserve">The link at the upper right should read </w:t>
            </w:r>
            <w:r w:rsidRPr="0020209D">
              <w:rPr>
                <w:rFonts w:eastAsia="Calibri"/>
                <w:i/>
              </w:rPr>
              <w:t>Log On</w:t>
            </w:r>
            <w:r w:rsidRPr="0020209D">
              <w:rPr>
                <w:rFonts w:eastAsia="Calibri"/>
              </w:rPr>
              <w:t>.</w:t>
            </w:r>
          </w:p>
          <w:p w:rsidR="00DB3391" w:rsidRPr="0020209D" w:rsidRDefault="00DB3391" w:rsidP="0020209D">
            <w:pPr>
              <w:pStyle w:val="ListParagraph"/>
              <w:numPr>
                <w:ilvl w:val="0"/>
                <w:numId w:val="149"/>
              </w:numPr>
              <w:rPr>
                <w:rFonts w:eastAsia="Calibri"/>
              </w:rPr>
            </w:pPr>
            <w:r w:rsidRPr="0020209D">
              <w:rPr>
                <w:rFonts w:eastAsia="Calibri"/>
              </w:rPr>
              <w:t xml:space="preserve">You </w:t>
            </w:r>
            <w:r w:rsidR="0020209D" w:rsidRPr="0020209D">
              <w:rPr>
                <w:rFonts w:eastAsia="Calibri"/>
              </w:rPr>
              <w:t xml:space="preserve">should </w:t>
            </w:r>
            <w:r w:rsidR="0020209D" w:rsidRPr="0020209D">
              <w:rPr>
                <w:rFonts w:eastAsia="Calibri"/>
                <w:i/>
              </w:rPr>
              <w:t>not</w:t>
            </w:r>
            <w:r w:rsidR="0020209D" w:rsidRPr="0020209D">
              <w:rPr>
                <w:rFonts w:eastAsia="Calibri"/>
              </w:rPr>
              <w:t xml:space="preserve"> see a “Recommendations” section on the Home Page.</w:t>
            </w:r>
          </w:p>
          <w:p w:rsidR="0020209D" w:rsidRPr="0020209D" w:rsidRDefault="0020209D" w:rsidP="0020209D">
            <w:pPr>
              <w:pStyle w:val="ListParagraph"/>
              <w:numPr>
                <w:ilvl w:val="0"/>
                <w:numId w:val="149"/>
              </w:numPr>
              <w:rPr>
                <w:rFonts w:eastAsia="Calibri"/>
              </w:rPr>
            </w:pPr>
            <w:r w:rsidRPr="0020209D">
              <w:rPr>
                <w:rFonts w:eastAsia="Calibri"/>
              </w:rPr>
              <w:t>You should not see an “Admin” link.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DB3391" w:rsidRPr="00E01AA2" w:rsidTr="001A34E0">
        <w:tc>
          <w:tcPr>
            <w:tcW w:w="4878" w:type="dxa"/>
          </w:tcPr>
          <w:p w:rsidR="00DB3391" w:rsidRPr="00E01AA2" w:rsidRDefault="0020209D" w:rsidP="0020209D">
            <w:pPr>
              <w:pStyle w:val="Heading2"/>
            </w:pPr>
            <w:r>
              <w:t xml:space="preserve">Click the </w:t>
            </w:r>
            <w:r w:rsidRPr="001A34E0">
              <w:rPr>
                <w:i/>
              </w:rPr>
              <w:t>Register</w:t>
            </w:r>
            <w:r>
              <w:t xml:space="preserve"> Link.</w:t>
            </w:r>
          </w:p>
        </w:tc>
        <w:tc>
          <w:tcPr>
            <w:tcW w:w="6570" w:type="dxa"/>
          </w:tcPr>
          <w:p w:rsidR="00DB3391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Pr="001A34E0">
              <w:rPr>
                <w:rFonts w:eastAsia="Calibri"/>
                <w:b/>
              </w:rPr>
              <w:t>Registration Form</w:t>
            </w:r>
            <w:r>
              <w:rPr>
                <w:rFonts w:eastAsia="Calibri"/>
              </w:rPr>
              <w:t xml:space="preserve"> should load.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20209D" w:rsidRDefault="0020209D" w:rsidP="0020209D">
            <w:pPr>
              <w:pStyle w:val="Heading2"/>
            </w:pPr>
            <w:r>
              <w:t xml:space="preserve">Click the </w:t>
            </w:r>
            <w:r w:rsidRPr="001A34E0">
              <w:rPr>
                <w:i/>
              </w:rPr>
              <w:t>Register</w:t>
            </w:r>
            <w:r>
              <w:t xml:space="preserve"> button.</w:t>
            </w:r>
          </w:p>
          <w:p w:rsidR="0020209D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(…</w:t>
            </w:r>
            <w:r w:rsidRPr="0020209D">
              <w:rPr>
                <w:rFonts w:eastAsia="Calibri"/>
                <w:i/>
                <w:u w:val="single"/>
              </w:rPr>
              <w:t>without entering any information</w:t>
            </w:r>
            <w:r>
              <w:rPr>
                <w:rFonts w:eastAsia="Calibri"/>
              </w:rPr>
              <w:t>).</w:t>
            </w:r>
          </w:p>
        </w:tc>
        <w:tc>
          <w:tcPr>
            <w:tcW w:w="6570" w:type="dxa"/>
          </w:tcPr>
          <w:p w:rsidR="0020209D" w:rsidRPr="00E01AA2" w:rsidRDefault="0020209D" w:rsidP="001A34E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form should tell you that the </w:t>
            </w:r>
            <w:r w:rsidRPr="001A34E0">
              <w:rPr>
                <w:rFonts w:eastAsia="Calibri"/>
                <w:b/>
              </w:rPr>
              <w:t>MID</w:t>
            </w:r>
            <w:r w:rsidR="001A34E0" w:rsidRPr="001A34E0">
              <w:rPr>
                <w:rFonts w:eastAsia="Calibri"/>
                <w:b/>
              </w:rPr>
              <w:t xml:space="preserve">, </w:t>
            </w:r>
            <w:r w:rsidRPr="001A34E0">
              <w:rPr>
                <w:rFonts w:eastAsia="Calibri"/>
                <w:b/>
              </w:rPr>
              <w:t>Password</w:t>
            </w:r>
            <w:r w:rsidR="001A34E0" w:rsidRPr="001A34E0">
              <w:rPr>
                <w:rFonts w:eastAsia="Calibri"/>
                <w:b/>
              </w:rPr>
              <w:t>, First Name</w:t>
            </w:r>
            <w:r w:rsidR="001A34E0">
              <w:rPr>
                <w:rFonts w:eastAsia="Calibri"/>
              </w:rPr>
              <w:t xml:space="preserve">, and </w:t>
            </w:r>
            <w:r w:rsidR="001A34E0" w:rsidRPr="001A34E0">
              <w:rPr>
                <w:rFonts w:eastAsia="Calibri"/>
                <w:b/>
              </w:rPr>
              <w:t>Last Name</w:t>
            </w:r>
            <w:r>
              <w:rPr>
                <w:rFonts w:eastAsia="Calibri"/>
              </w:rPr>
              <w:t xml:space="preserve"> fields are required.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20209D" w:rsidRPr="00E01AA2" w:rsidRDefault="0020209D" w:rsidP="001A34E0">
            <w:pPr>
              <w:pStyle w:val="Heading2"/>
            </w:pPr>
            <w:r>
              <w:t xml:space="preserve">Enter a new MID in the MID Field.   </w:t>
            </w:r>
          </w:p>
        </w:tc>
        <w:tc>
          <w:tcPr>
            <w:tcW w:w="657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20209D" w:rsidRPr="00E01AA2" w:rsidRDefault="0020209D" w:rsidP="001A34E0">
            <w:pPr>
              <w:pStyle w:val="Heading2"/>
            </w:pPr>
            <w:r>
              <w:t xml:space="preserve">Enter a new Password in the Password Field.   </w:t>
            </w:r>
          </w:p>
        </w:tc>
        <w:tc>
          <w:tcPr>
            <w:tcW w:w="657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1A34E0" w:rsidRPr="001A34E0" w:rsidRDefault="001A34E0" w:rsidP="001A34E0">
            <w:pPr>
              <w:pStyle w:val="Heading2"/>
            </w:pPr>
            <w:r w:rsidRPr="001A34E0">
              <w:t>Enter a First Name.</w:t>
            </w:r>
          </w:p>
        </w:tc>
        <w:tc>
          <w:tcPr>
            <w:tcW w:w="6570" w:type="dxa"/>
          </w:tcPr>
          <w:p w:rsidR="0020209D" w:rsidRPr="00E01AA2" w:rsidRDefault="001A34E0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20209D" w:rsidRPr="00E01AA2" w:rsidRDefault="001A34E0" w:rsidP="001A34E0">
            <w:pPr>
              <w:pStyle w:val="Heading2"/>
            </w:pPr>
            <w:r>
              <w:lastRenderedPageBreak/>
              <w:t>Enter a Last Name</w:t>
            </w:r>
          </w:p>
        </w:tc>
        <w:tc>
          <w:tcPr>
            <w:tcW w:w="6570" w:type="dxa"/>
          </w:tcPr>
          <w:p w:rsidR="0020209D" w:rsidRPr="00E01AA2" w:rsidRDefault="001A34E0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1A34E0" w:rsidRDefault="001A34E0" w:rsidP="001A34E0">
            <w:pPr>
              <w:pStyle w:val="Heading2"/>
            </w:pPr>
            <w:r>
              <w:t xml:space="preserve">Click the </w:t>
            </w:r>
            <w:r w:rsidRPr="001A34E0">
              <w:rPr>
                <w:i/>
              </w:rPr>
              <w:t>Register</w:t>
            </w:r>
            <w:r>
              <w:t xml:space="preserve"> button.</w:t>
            </w:r>
          </w:p>
          <w:p w:rsidR="0020209D" w:rsidRPr="00E01AA2" w:rsidRDefault="0020209D" w:rsidP="00E01AA2">
            <w:pPr>
              <w:rPr>
                <w:rFonts w:eastAsia="Calibri"/>
              </w:rPr>
            </w:pPr>
          </w:p>
        </w:tc>
        <w:tc>
          <w:tcPr>
            <w:tcW w:w="6570" w:type="dxa"/>
          </w:tcPr>
          <w:p w:rsidR="00120939" w:rsidRDefault="001A34E0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site should accept your registration and Log you in.  </w:t>
            </w:r>
          </w:p>
          <w:p w:rsidR="00120939" w:rsidRPr="00120939" w:rsidRDefault="00120939" w:rsidP="00120939">
            <w:pPr>
              <w:pStyle w:val="ListParagraph"/>
              <w:numPr>
                <w:ilvl w:val="0"/>
                <w:numId w:val="151"/>
              </w:numPr>
              <w:rPr>
                <w:rFonts w:eastAsia="Calibri"/>
              </w:rPr>
            </w:pPr>
            <w:r w:rsidRPr="00120939">
              <w:rPr>
                <w:rFonts w:eastAsia="Calibri"/>
              </w:rPr>
              <w:t>You should be redirected to the Home Page.</w:t>
            </w:r>
          </w:p>
          <w:p w:rsidR="0020209D" w:rsidRPr="00120939" w:rsidRDefault="001A34E0" w:rsidP="00120939">
            <w:pPr>
              <w:pStyle w:val="ListParagraph"/>
              <w:numPr>
                <w:ilvl w:val="0"/>
                <w:numId w:val="151"/>
              </w:numPr>
              <w:rPr>
                <w:rFonts w:eastAsia="Calibri"/>
              </w:rPr>
            </w:pPr>
            <w:r w:rsidRPr="00120939">
              <w:rPr>
                <w:rFonts w:eastAsia="Calibri"/>
              </w:rPr>
              <w:t>You should see your first name in the upper right hand corner.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  <w:tr w:rsidR="0020209D" w:rsidRPr="00E01AA2" w:rsidTr="001A34E0">
        <w:tc>
          <w:tcPr>
            <w:tcW w:w="4878" w:type="dxa"/>
          </w:tcPr>
          <w:p w:rsidR="0020209D" w:rsidRPr="00E01AA2" w:rsidRDefault="00120939" w:rsidP="00120939">
            <w:pPr>
              <w:pStyle w:val="Heading2"/>
            </w:pPr>
            <w:r>
              <w:t xml:space="preserve">Close the Browser.  </w:t>
            </w:r>
          </w:p>
        </w:tc>
        <w:tc>
          <w:tcPr>
            <w:tcW w:w="6570" w:type="dxa"/>
          </w:tcPr>
          <w:p w:rsidR="0020209D" w:rsidRPr="00E01AA2" w:rsidRDefault="00120939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20209D" w:rsidRPr="00E01AA2" w:rsidRDefault="0020209D" w:rsidP="00E01AA2">
            <w:pPr>
              <w:rPr>
                <w:rFonts w:eastAsia="Calibri"/>
              </w:rPr>
            </w:pPr>
          </w:p>
        </w:tc>
      </w:tr>
    </w:tbl>
    <w:p w:rsidR="00E01AA2" w:rsidRDefault="00E01AA2">
      <w:pPr>
        <w:spacing w:before="0" w:after="200" w:line="276" w:lineRule="auto"/>
      </w:pPr>
    </w:p>
    <w:p w:rsidR="00010CFD" w:rsidRDefault="00010CFD">
      <w:pPr>
        <w:spacing w:before="0" w:after="200" w:line="276" w:lineRule="auto"/>
      </w:pPr>
    </w:p>
    <w:p w:rsidR="00BD545C" w:rsidRDefault="00BD545C">
      <w:pPr>
        <w:spacing w:before="0" w:after="200" w:line="276" w:lineRule="auto"/>
      </w:pPr>
      <w:r>
        <w:br w:type="page"/>
      </w:r>
    </w:p>
    <w:p w:rsidR="00EA7232" w:rsidRDefault="00EA7232" w:rsidP="00EA7232">
      <w:pPr>
        <w:pStyle w:val="Heading1"/>
      </w:pPr>
      <w:r>
        <w:lastRenderedPageBreak/>
        <w:t>Registered</w:t>
      </w:r>
      <w:r>
        <w:t xml:space="preserve"> User </w:t>
      </w:r>
      <w:r>
        <w:t xml:space="preserve">Logs In </w:t>
      </w:r>
    </w:p>
    <w:p w:rsidR="00EA7232" w:rsidRPr="00E01AA2" w:rsidRDefault="00EA7232" w:rsidP="00EA723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EA7232" w:rsidRPr="00E01AA2" w:rsidTr="000436EF">
        <w:trPr>
          <w:trHeight w:val="557"/>
        </w:trPr>
        <w:tc>
          <w:tcPr>
            <w:tcW w:w="4878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EA7232" w:rsidRPr="00E01AA2" w:rsidTr="000436EF">
        <w:tc>
          <w:tcPr>
            <w:tcW w:w="4878" w:type="dxa"/>
          </w:tcPr>
          <w:p w:rsidR="00EA7232" w:rsidRPr="00E01AA2" w:rsidRDefault="00EA7232" w:rsidP="000436EF">
            <w:pPr>
              <w:pStyle w:val="Heading2"/>
            </w:pPr>
            <w:r>
              <w:t>Reopen the Browser and browse back to the Astra test site.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see the Home page again as an anonymous user (see expected result for step 1.1. above).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Pr="00E01AA2" w:rsidRDefault="00EA7232" w:rsidP="000436EF">
            <w:pPr>
              <w:pStyle w:val="Heading2"/>
            </w:pPr>
            <w:r>
              <w:t xml:space="preserve">Click the </w:t>
            </w:r>
            <w:r w:rsidRPr="00120939">
              <w:rPr>
                <w:i/>
              </w:rPr>
              <w:t>Log in</w:t>
            </w:r>
            <w:r>
              <w:t xml:space="preserve"> link in the upper right corner of the site.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The Log In page should load.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Pr="00E01AA2" w:rsidRDefault="00EA7232" w:rsidP="00EA7232">
            <w:pPr>
              <w:pStyle w:val="Heading2"/>
            </w:pPr>
            <w:r>
              <w:t xml:space="preserve">Enter the </w:t>
            </w:r>
            <w:r w:rsidRPr="00EA7232">
              <w:rPr>
                <w:i/>
              </w:rPr>
              <w:t>User Name</w:t>
            </w:r>
            <w:r>
              <w:t xml:space="preserve"> and </w:t>
            </w:r>
            <w:r w:rsidRPr="00EA7232">
              <w:rPr>
                <w:i/>
              </w:rPr>
              <w:t>Password</w:t>
            </w:r>
            <w:r>
              <w:t xml:space="preserve"> you entered </w:t>
            </w:r>
            <w:r>
              <w:t>in the previous section</w:t>
            </w:r>
            <w:r>
              <w:t>.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Default="00EA7232" w:rsidP="000436EF">
            <w:pPr>
              <w:pStyle w:val="Heading2"/>
            </w:pPr>
            <w:r>
              <w:t xml:space="preserve">Check </w:t>
            </w:r>
            <w:r w:rsidRPr="00EA7232">
              <w:rPr>
                <w:i/>
              </w:rPr>
              <w:t>Remember Me</w:t>
            </w:r>
            <w:r>
              <w:t>.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Default="00EA7232" w:rsidP="000436EF">
            <w:pPr>
              <w:pStyle w:val="Heading2"/>
            </w:pPr>
            <w:r>
              <w:t>Click the Log in button</w:t>
            </w:r>
          </w:p>
        </w:tc>
        <w:tc>
          <w:tcPr>
            <w:tcW w:w="6570" w:type="dxa"/>
          </w:tcPr>
          <w:p w:rsidR="00EA723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The site should Log you in.</w:t>
            </w:r>
          </w:p>
          <w:p w:rsidR="00EA7232" w:rsidRPr="00120939" w:rsidRDefault="00EA7232" w:rsidP="000436EF">
            <w:pPr>
              <w:pStyle w:val="ListParagraph"/>
              <w:numPr>
                <w:ilvl w:val="0"/>
                <w:numId w:val="150"/>
              </w:numPr>
              <w:rPr>
                <w:rFonts w:eastAsia="Calibri"/>
              </w:rPr>
            </w:pPr>
            <w:r w:rsidRPr="00120939">
              <w:rPr>
                <w:rFonts w:eastAsia="Calibri"/>
              </w:rPr>
              <w:t>You should be redirected to the Home Page.</w:t>
            </w:r>
          </w:p>
          <w:p w:rsidR="00EA7232" w:rsidRPr="00120939" w:rsidRDefault="00EA7232" w:rsidP="000436EF">
            <w:pPr>
              <w:pStyle w:val="ListParagraph"/>
              <w:numPr>
                <w:ilvl w:val="0"/>
                <w:numId w:val="150"/>
              </w:numPr>
              <w:rPr>
                <w:rFonts w:eastAsia="Calibri"/>
              </w:rPr>
            </w:pPr>
            <w:r w:rsidRPr="00120939">
              <w:rPr>
                <w:rFonts w:eastAsia="Calibri"/>
              </w:rPr>
              <w:t>You should see your first name in the upper right hand corner.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Default="00EA7232" w:rsidP="00EA7232">
            <w:pPr>
              <w:pStyle w:val="Heading2"/>
              <w:rPr>
                <w:rFonts w:eastAsia="Calibri"/>
              </w:rPr>
            </w:pPr>
            <w:r>
              <w:t xml:space="preserve">Close the Browser.  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N/A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Default="00EA7232" w:rsidP="00EA7232">
            <w:pPr>
              <w:pStyle w:val="Heading2"/>
              <w:rPr>
                <w:rFonts w:eastAsia="Calibri"/>
              </w:rPr>
            </w:pPr>
            <w:r>
              <w:t>Reopen the Browser and browse back to the Astra test site.</w:t>
            </w:r>
          </w:p>
        </w:tc>
        <w:tc>
          <w:tcPr>
            <w:tcW w:w="657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be automatically logged on as the User you logged in as in the previous steps.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</w:tbl>
    <w:p w:rsidR="00EA7232" w:rsidRDefault="00EA7232" w:rsidP="00EA7232">
      <w:pPr>
        <w:spacing w:before="0" w:after="200" w:line="276" w:lineRule="auto"/>
      </w:pPr>
    </w:p>
    <w:p w:rsidR="00EA7232" w:rsidRDefault="00EA7232" w:rsidP="00EA7232">
      <w:pPr>
        <w:spacing w:before="0" w:after="200" w:line="276" w:lineRule="auto"/>
      </w:pPr>
    </w:p>
    <w:p w:rsidR="00F0187E" w:rsidRDefault="00F0187E" w:rsidP="00EA7232">
      <w:pPr>
        <w:spacing w:before="0" w:after="200" w:line="276" w:lineRule="auto"/>
      </w:pPr>
    </w:p>
    <w:p w:rsidR="00EA7232" w:rsidRDefault="00EA7232" w:rsidP="00EA7232">
      <w:pPr>
        <w:pStyle w:val="Heading1"/>
      </w:pPr>
      <w:r>
        <w:lastRenderedPageBreak/>
        <w:t xml:space="preserve">Registered User </w:t>
      </w:r>
      <w:r>
        <w:t>Logs Out</w:t>
      </w:r>
    </w:p>
    <w:p w:rsidR="00EA7232" w:rsidRPr="00E01AA2" w:rsidRDefault="00EA7232" w:rsidP="00EA723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EA7232" w:rsidRPr="00E01AA2" w:rsidTr="000436EF">
        <w:trPr>
          <w:trHeight w:val="557"/>
        </w:trPr>
        <w:tc>
          <w:tcPr>
            <w:tcW w:w="4878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EA7232" w:rsidRPr="00E01AA2" w:rsidRDefault="00EA7232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EA7232" w:rsidRPr="00E01AA2" w:rsidTr="000436EF">
        <w:tc>
          <w:tcPr>
            <w:tcW w:w="4878" w:type="dxa"/>
          </w:tcPr>
          <w:p w:rsidR="00EA7232" w:rsidRPr="00E01AA2" w:rsidRDefault="00EA7232" w:rsidP="000436EF">
            <w:pPr>
              <w:pStyle w:val="Heading2"/>
            </w:pPr>
            <w:r>
              <w:t>Reopen the Browser and browse back to the Astra test site.</w:t>
            </w:r>
          </w:p>
        </w:tc>
        <w:tc>
          <w:tcPr>
            <w:tcW w:w="6570" w:type="dxa"/>
          </w:tcPr>
          <w:p w:rsidR="00EA7232" w:rsidRPr="00E01AA2" w:rsidRDefault="00F0187E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You should be automatically logged on as the User you logged in as in the previous steps.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  <w:tr w:rsidR="00EA7232" w:rsidRPr="00E01AA2" w:rsidTr="000436EF">
        <w:tc>
          <w:tcPr>
            <w:tcW w:w="4878" w:type="dxa"/>
          </w:tcPr>
          <w:p w:rsidR="00EA7232" w:rsidRPr="00E01AA2" w:rsidRDefault="00EA7232" w:rsidP="00F0187E">
            <w:pPr>
              <w:pStyle w:val="Heading2"/>
            </w:pPr>
            <w:r>
              <w:t xml:space="preserve">Click the </w:t>
            </w:r>
            <w:r w:rsidRPr="00120939">
              <w:rPr>
                <w:i/>
              </w:rPr>
              <w:t xml:space="preserve">Log </w:t>
            </w:r>
            <w:r w:rsidR="00F0187E">
              <w:rPr>
                <w:i/>
              </w:rPr>
              <w:t>off</w:t>
            </w:r>
            <w:r>
              <w:t xml:space="preserve"> link in the upper right corner of the site.</w:t>
            </w:r>
          </w:p>
        </w:tc>
        <w:tc>
          <w:tcPr>
            <w:tcW w:w="6570" w:type="dxa"/>
          </w:tcPr>
          <w:p w:rsidR="00EA7232" w:rsidRDefault="00F0187E" w:rsidP="000436EF">
            <w:pPr>
              <w:rPr>
                <w:rFonts w:eastAsia="Calibri"/>
              </w:rPr>
            </w:pPr>
            <w:r>
              <w:rPr>
                <w:rFonts w:eastAsia="Calibri"/>
              </w:rPr>
              <w:t>The site should log you out.</w:t>
            </w:r>
          </w:p>
          <w:p w:rsidR="00F0187E" w:rsidRPr="00120939" w:rsidRDefault="00F0187E" w:rsidP="00F0187E">
            <w:pPr>
              <w:pStyle w:val="ListParagraph"/>
              <w:numPr>
                <w:ilvl w:val="0"/>
                <w:numId w:val="153"/>
              </w:numPr>
              <w:rPr>
                <w:rFonts w:eastAsia="Calibri"/>
              </w:rPr>
            </w:pPr>
            <w:r w:rsidRPr="00120939">
              <w:rPr>
                <w:rFonts w:eastAsia="Calibri"/>
              </w:rPr>
              <w:t>You should be redirected to the Home Page.</w:t>
            </w:r>
          </w:p>
          <w:p w:rsidR="00F0187E" w:rsidRPr="00F0187E" w:rsidRDefault="00F0187E" w:rsidP="00F0187E">
            <w:pPr>
              <w:pStyle w:val="ListParagraph"/>
              <w:numPr>
                <w:ilvl w:val="0"/>
                <w:numId w:val="153"/>
              </w:numPr>
              <w:rPr>
                <w:rFonts w:eastAsia="Calibri"/>
              </w:rPr>
            </w:pPr>
            <w:r w:rsidRPr="00F0187E">
              <w:rPr>
                <w:rFonts w:eastAsia="Calibri"/>
              </w:rPr>
              <w:t xml:space="preserve">You should see </w:t>
            </w:r>
            <w:r w:rsidRPr="00F0187E">
              <w:rPr>
                <w:rFonts w:eastAsia="Calibri"/>
              </w:rPr>
              <w:t xml:space="preserve">the Log In link </w:t>
            </w:r>
            <w:r w:rsidRPr="00F0187E">
              <w:rPr>
                <w:rFonts w:eastAsia="Calibri"/>
              </w:rPr>
              <w:t>in the upper right hand corner.</w:t>
            </w:r>
          </w:p>
        </w:tc>
        <w:tc>
          <w:tcPr>
            <w:tcW w:w="1530" w:type="dxa"/>
          </w:tcPr>
          <w:p w:rsidR="00EA7232" w:rsidRPr="00E01AA2" w:rsidRDefault="00EA7232" w:rsidP="000436EF">
            <w:pPr>
              <w:rPr>
                <w:rFonts w:eastAsia="Calibri"/>
              </w:rPr>
            </w:pPr>
          </w:p>
        </w:tc>
      </w:tr>
    </w:tbl>
    <w:p w:rsidR="00F10694" w:rsidRDefault="00F10694" w:rsidP="00F0187E">
      <w:pPr>
        <w:rPr>
          <w:lang w:val="en"/>
        </w:rPr>
      </w:pPr>
      <w:bookmarkStart w:id="3" w:name="_Toc350436342"/>
      <w:bookmarkStart w:id="4" w:name="_Toc350436689"/>
      <w:bookmarkStart w:id="5" w:name="_Toc350436751"/>
      <w:bookmarkStart w:id="6" w:name="_Toc350436862"/>
      <w:bookmarkStart w:id="7" w:name="_Toc350436957"/>
      <w:bookmarkStart w:id="8" w:name="_Toc350437090"/>
      <w:bookmarkStart w:id="9" w:name="_Toc350437166"/>
      <w:bookmarkStart w:id="10" w:name="_Toc350437298"/>
      <w:bookmarkStart w:id="11" w:name="_Toc350437535"/>
      <w:bookmarkStart w:id="12" w:name="_Toc350438351"/>
      <w:bookmarkStart w:id="13" w:name="_Toc350436343"/>
      <w:bookmarkStart w:id="14" w:name="_Toc350436690"/>
      <w:bookmarkStart w:id="15" w:name="_Toc350436752"/>
      <w:bookmarkStart w:id="16" w:name="_Toc350436863"/>
      <w:bookmarkStart w:id="17" w:name="_Toc350436958"/>
      <w:bookmarkStart w:id="18" w:name="_Toc350437091"/>
      <w:bookmarkStart w:id="19" w:name="_Toc350437167"/>
      <w:bookmarkStart w:id="20" w:name="_Toc350437299"/>
      <w:bookmarkStart w:id="21" w:name="_Toc350437536"/>
      <w:bookmarkStart w:id="22" w:name="_Toc350438352"/>
      <w:bookmarkStart w:id="23" w:name="_Toc350436344"/>
      <w:bookmarkStart w:id="24" w:name="_Toc350436691"/>
      <w:bookmarkStart w:id="25" w:name="_Toc350436753"/>
      <w:bookmarkStart w:id="26" w:name="_Toc350436864"/>
      <w:bookmarkStart w:id="27" w:name="_Toc350436959"/>
      <w:bookmarkStart w:id="28" w:name="_Toc350437092"/>
      <w:bookmarkStart w:id="29" w:name="_Toc350437168"/>
      <w:bookmarkStart w:id="30" w:name="_Toc350437300"/>
      <w:bookmarkStart w:id="31" w:name="_Toc350437537"/>
      <w:bookmarkStart w:id="32" w:name="_Toc350438353"/>
      <w:bookmarkStart w:id="33" w:name="_Toc350436345"/>
      <w:bookmarkStart w:id="34" w:name="_Toc350436692"/>
      <w:bookmarkStart w:id="35" w:name="_Toc350436754"/>
      <w:bookmarkStart w:id="36" w:name="_Toc350436865"/>
      <w:bookmarkStart w:id="37" w:name="_Toc350436960"/>
      <w:bookmarkStart w:id="38" w:name="_Toc350437093"/>
      <w:bookmarkStart w:id="39" w:name="_Toc350437169"/>
      <w:bookmarkStart w:id="40" w:name="_Toc350437301"/>
      <w:bookmarkStart w:id="41" w:name="_Toc350437538"/>
      <w:bookmarkStart w:id="42" w:name="_Toc350438354"/>
      <w:bookmarkStart w:id="43" w:name="_Toc350436346"/>
      <w:bookmarkStart w:id="44" w:name="_Toc350436693"/>
      <w:bookmarkStart w:id="45" w:name="_Toc350436755"/>
      <w:bookmarkStart w:id="46" w:name="_Toc350436866"/>
      <w:bookmarkStart w:id="47" w:name="_Toc350436961"/>
      <w:bookmarkStart w:id="48" w:name="_Toc350437094"/>
      <w:bookmarkStart w:id="49" w:name="_Toc350437170"/>
      <w:bookmarkStart w:id="50" w:name="_Toc350437302"/>
      <w:bookmarkStart w:id="51" w:name="_Toc350437539"/>
      <w:bookmarkStart w:id="52" w:name="_Toc350438355"/>
      <w:bookmarkStart w:id="53" w:name="_Toc350436347"/>
      <w:bookmarkStart w:id="54" w:name="_Toc350436694"/>
      <w:bookmarkStart w:id="55" w:name="_Toc350436756"/>
      <w:bookmarkStart w:id="56" w:name="_Toc350436867"/>
      <w:bookmarkStart w:id="57" w:name="_Toc350436962"/>
      <w:bookmarkStart w:id="58" w:name="_Toc350437095"/>
      <w:bookmarkStart w:id="59" w:name="_Toc350437171"/>
      <w:bookmarkStart w:id="60" w:name="_Toc350437303"/>
      <w:bookmarkStart w:id="61" w:name="_Toc350437540"/>
      <w:bookmarkStart w:id="62" w:name="_Toc350438356"/>
      <w:bookmarkStart w:id="63" w:name="_Toc350436348"/>
      <w:bookmarkStart w:id="64" w:name="_Toc350436695"/>
      <w:bookmarkStart w:id="65" w:name="_Toc350436757"/>
      <w:bookmarkStart w:id="66" w:name="_Toc350436868"/>
      <w:bookmarkStart w:id="67" w:name="_Toc350436963"/>
      <w:bookmarkStart w:id="68" w:name="_Toc350437096"/>
      <w:bookmarkStart w:id="69" w:name="_Toc350437172"/>
      <w:bookmarkStart w:id="70" w:name="_Toc350437304"/>
      <w:bookmarkStart w:id="71" w:name="_Toc350437541"/>
      <w:bookmarkStart w:id="72" w:name="_Toc350438357"/>
      <w:bookmarkStart w:id="73" w:name="_Toc350436349"/>
      <w:bookmarkStart w:id="74" w:name="_Toc350436696"/>
      <w:bookmarkStart w:id="75" w:name="_Toc350436758"/>
      <w:bookmarkStart w:id="76" w:name="_Toc350436869"/>
      <w:bookmarkStart w:id="77" w:name="_Toc350436964"/>
      <w:bookmarkStart w:id="78" w:name="_Toc350437097"/>
      <w:bookmarkStart w:id="79" w:name="_Toc350437173"/>
      <w:bookmarkStart w:id="80" w:name="_Toc350437305"/>
      <w:bookmarkStart w:id="81" w:name="_Toc350437542"/>
      <w:bookmarkStart w:id="82" w:name="_Toc350438358"/>
      <w:bookmarkStart w:id="83" w:name="_Toc350436350"/>
      <w:bookmarkStart w:id="84" w:name="_Toc350436697"/>
      <w:bookmarkStart w:id="85" w:name="_Toc350436759"/>
      <w:bookmarkStart w:id="86" w:name="_Toc350436870"/>
      <w:bookmarkStart w:id="87" w:name="_Toc350436965"/>
      <w:bookmarkStart w:id="88" w:name="_Toc350437098"/>
      <w:bookmarkStart w:id="89" w:name="_Toc350437174"/>
      <w:bookmarkStart w:id="90" w:name="_Toc350437306"/>
      <w:bookmarkStart w:id="91" w:name="_Toc350437543"/>
      <w:bookmarkStart w:id="92" w:name="_Toc350438359"/>
      <w:bookmarkStart w:id="93" w:name="_Toc350436351"/>
      <w:bookmarkStart w:id="94" w:name="_Toc350436698"/>
      <w:bookmarkStart w:id="95" w:name="_Toc350436760"/>
      <w:bookmarkStart w:id="96" w:name="_Toc350436871"/>
      <w:bookmarkStart w:id="97" w:name="_Toc350436966"/>
      <w:bookmarkStart w:id="98" w:name="_Toc350437099"/>
      <w:bookmarkStart w:id="99" w:name="_Toc350437175"/>
      <w:bookmarkStart w:id="100" w:name="_Toc350437307"/>
      <w:bookmarkStart w:id="101" w:name="_Toc350437544"/>
      <w:bookmarkStart w:id="102" w:name="_Toc350438360"/>
      <w:bookmarkStart w:id="103" w:name="_Toc350436352"/>
      <w:bookmarkStart w:id="104" w:name="_Toc350436699"/>
      <w:bookmarkStart w:id="105" w:name="_Toc350436761"/>
      <w:bookmarkStart w:id="106" w:name="_Toc350436872"/>
      <w:bookmarkStart w:id="107" w:name="_Toc350436967"/>
      <w:bookmarkStart w:id="108" w:name="_Toc350437100"/>
      <w:bookmarkStart w:id="109" w:name="_Toc350437176"/>
      <w:bookmarkStart w:id="110" w:name="_Toc350437308"/>
      <w:bookmarkStart w:id="111" w:name="_Toc350437545"/>
      <w:bookmarkStart w:id="112" w:name="_Toc350438361"/>
      <w:bookmarkStart w:id="113" w:name="_Toc350436353"/>
      <w:bookmarkStart w:id="114" w:name="_Toc350436700"/>
      <w:bookmarkStart w:id="115" w:name="_Toc350436762"/>
      <w:bookmarkStart w:id="116" w:name="_Toc350436873"/>
      <w:bookmarkStart w:id="117" w:name="_Toc350436968"/>
      <w:bookmarkStart w:id="118" w:name="_Toc350437101"/>
      <w:bookmarkStart w:id="119" w:name="_Toc350437177"/>
      <w:bookmarkStart w:id="120" w:name="_Toc350437309"/>
      <w:bookmarkStart w:id="121" w:name="_Toc350437546"/>
      <w:bookmarkStart w:id="122" w:name="_Toc350438362"/>
      <w:bookmarkStart w:id="123" w:name="_Toc350436354"/>
      <w:bookmarkStart w:id="124" w:name="_Toc350436701"/>
      <w:bookmarkStart w:id="125" w:name="_Toc350436763"/>
      <w:bookmarkStart w:id="126" w:name="_Toc350436874"/>
      <w:bookmarkStart w:id="127" w:name="_Toc350436969"/>
      <w:bookmarkStart w:id="128" w:name="_Toc350437102"/>
      <w:bookmarkStart w:id="129" w:name="_Toc350437178"/>
      <w:bookmarkStart w:id="130" w:name="_Toc350437310"/>
      <w:bookmarkStart w:id="131" w:name="_Toc350437547"/>
      <w:bookmarkStart w:id="132" w:name="_Toc350438363"/>
      <w:bookmarkStart w:id="133" w:name="_Toc350436355"/>
      <w:bookmarkStart w:id="134" w:name="_Toc350436702"/>
      <w:bookmarkStart w:id="135" w:name="_Toc350436764"/>
      <w:bookmarkStart w:id="136" w:name="_Toc350436875"/>
      <w:bookmarkStart w:id="137" w:name="_Toc350436970"/>
      <w:bookmarkStart w:id="138" w:name="_Toc350437103"/>
      <w:bookmarkStart w:id="139" w:name="_Toc350437179"/>
      <w:bookmarkStart w:id="140" w:name="_Toc350437311"/>
      <w:bookmarkStart w:id="141" w:name="_Toc350437548"/>
      <w:bookmarkStart w:id="142" w:name="_Toc350438364"/>
      <w:bookmarkStart w:id="143" w:name="_Toc350436356"/>
      <w:bookmarkStart w:id="144" w:name="_Toc350436703"/>
      <w:bookmarkStart w:id="145" w:name="_Toc350436765"/>
      <w:bookmarkStart w:id="146" w:name="_Toc350436876"/>
      <w:bookmarkStart w:id="147" w:name="_Toc350436971"/>
      <w:bookmarkStart w:id="148" w:name="_Toc350437104"/>
      <w:bookmarkStart w:id="149" w:name="_Toc350437180"/>
      <w:bookmarkStart w:id="150" w:name="_Toc350437312"/>
      <w:bookmarkStart w:id="151" w:name="_Toc350437549"/>
      <w:bookmarkStart w:id="152" w:name="_Toc35043836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sectPr w:rsidR="00F10694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88" w:rsidRDefault="00773088" w:rsidP="00F55123">
      <w:pPr>
        <w:spacing w:line="240" w:lineRule="auto"/>
      </w:pPr>
      <w:r>
        <w:separator/>
      </w:r>
    </w:p>
  </w:endnote>
  <w:endnote w:type="continuationSeparator" w:id="0">
    <w:p w:rsidR="00773088" w:rsidRDefault="00773088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A84035">
              <w:rPr>
                <w:b/>
                <w:bCs/>
                <w:noProof/>
                <w:sz w:val="16"/>
                <w:szCs w:val="16"/>
              </w:rPr>
              <w:t>2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A84035">
              <w:rPr>
                <w:b/>
                <w:bCs/>
                <w:noProof/>
                <w:sz w:val="16"/>
                <w:szCs w:val="16"/>
              </w:rPr>
              <w:t>5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88" w:rsidRDefault="00773088" w:rsidP="00F55123">
      <w:pPr>
        <w:spacing w:line="240" w:lineRule="auto"/>
      </w:pPr>
      <w:r>
        <w:separator/>
      </w:r>
    </w:p>
  </w:footnote>
  <w:footnote w:type="continuationSeparator" w:id="0">
    <w:p w:rsidR="00773088" w:rsidRDefault="00773088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C9CEF" wp14:editId="678D413B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0C6E6B" wp14:editId="44F4CD9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19C2"/>
    <w:rsid w:val="009A5BE7"/>
    <w:rsid w:val="009A5C51"/>
    <w:rsid w:val="009A6388"/>
    <w:rsid w:val="009B0153"/>
    <w:rsid w:val="009B26A2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5154A-D5BE-463D-A2A8-150B2D4A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Mindtree.dotx</Template>
  <TotalTime>268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Wayland Ashley Clifton</cp:lastModifiedBy>
  <cp:revision>6</cp:revision>
  <cp:lastPrinted>2013-03-07T19:03:00Z</cp:lastPrinted>
  <dcterms:created xsi:type="dcterms:W3CDTF">2013-07-31T14:41:00Z</dcterms:created>
  <dcterms:modified xsi:type="dcterms:W3CDTF">2013-07-31T19:09:00Z</dcterms:modified>
</cp:coreProperties>
</file>