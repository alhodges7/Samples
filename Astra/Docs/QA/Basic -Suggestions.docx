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83" w:rsidRDefault="00EC5DA7" w:rsidP="00A73CB0">
      <w:r>
        <w:rPr>
          <w:noProof/>
        </w:rPr>
        <w:drawing>
          <wp:anchor distT="0" distB="0" distL="114300" distR="114300" simplePos="0" relativeHeight="251665408" behindDoc="0" locked="0" layoutInCell="1" allowOverlap="1" wp14:anchorId="4CC44C01" wp14:editId="21A49D41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EndPr/>
      <w:sdtContent>
        <w:p w:rsidR="00A73CB0" w:rsidRDefault="00A73CB0" w:rsidP="00A73CB0"/>
        <w:p w:rsidR="00A73CB0" w:rsidRDefault="00A73CB0" w:rsidP="00A73CB0"/>
        <w:p w:rsidR="00A73CB0" w:rsidRDefault="00A73CB0" w:rsidP="00A73CB0"/>
        <w:p w:rsidR="00A73CB0" w:rsidRDefault="00F0187E" w:rsidP="00A73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C3D99" wp14:editId="48F3DF7D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31BA" w:rsidRDefault="00C631BA" w:rsidP="00F0187E">
                                <w:pPr>
                                  <w:pStyle w:val="Subtitle"/>
                                </w:pPr>
                                <w:r>
                                  <w:t>Test File ID:  SGS100</w:t>
                                </w:r>
                              </w:p>
                              <w:p w:rsidR="00C631BA" w:rsidRPr="00154885" w:rsidRDefault="00C631BA" w:rsidP="00154885">
                                <w:pPr>
                                  <w:pStyle w:val="Subtitle"/>
                                </w:pPr>
                                <w:r>
                                  <w:t>Astra Version(s):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35pt;margin-top:70.15pt;width:461.3pt;height:44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v8DQIAAPY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" filled="f" stroked="f">
                    <v:textbox style="mso-fit-shape-to-text:t">
                      <w:txbxContent>
                        <w:p w:rsidR="00C631BA" w:rsidRDefault="00C631BA" w:rsidP="00F0187E">
                          <w:pPr>
                            <w:pStyle w:val="Subtitle"/>
                          </w:pPr>
                          <w:r>
                            <w:t>Test File ID:  SGS100</w:t>
                          </w:r>
                        </w:p>
                        <w:p w:rsidR="00C631BA" w:rsidRPr="00154885" w:rsidRDefault="00C631BA" w:rsidP="00154885">
                          <w:pPr>
                            <w:pStyle w:val="Subtitle"/>
                          </w:pPr>
                          <w:r>
                            <w:t>Astra Version(s):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26DD2FC" wp14:editId="3A43CF69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249555</wp:posOffset>
                    </wp:positionV>
                    <wp:extent cx="5858510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31BA" w:rsidRPr="00AF198E" w:rsidRDefault="00C631BA" w:rsidP="00F0187E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Astra Test – Suggestions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7.8pt;margin-top:19.65pt;width:461.3pt;height:44.1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" filled="f" stroked="f">
                    <v:textbox style="mso-fit-shape-to-text:t">
                      <w:txbxContent>
                        <w:p w:rsidR="00C631BA" w:rsidRPr="00AF198E" w:rsidRDefault="00C631BA" w:rsidP="00F0187E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>Astra Test – Suggestions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678BC05" wp14:editId="70D1F397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31BA" w:rsidRPr="00010CFD" w:rsidRDefault="00C631BA" w:rsidP="00010CFD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C631BA" w:rsidRPr="00010CFD" w:rsidRDefault="00C631BA" w:rsidP="00010CFD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7AD7A6" wp14:editId="20AFD572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31BA" w:rsidRPr="005F7603" w:rsidRDefault="00C631BA" w:rsidP="007E1A12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C631BA" w:rsidRPr="005F7603" w:rsidRDefault="00C631BA" w:rsidP="007E1A12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3B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ED18E22" wp14:editId="58469261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A12">
            <w:t xml:space="preserve"> </w:t>
          </w:r>
          <w:r w:rsidR="00A73CB0">
            <w:br w:type="page"/>
          </w:r>
        </w:p>
      </w:sdtContent>
    </w:sdt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  <w:bookmarkStart w:id="0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5F7603" w:rsidRDefault="005F7603" w:rsidP="005F7603">
      <w:r>
        <w:t xml:space="preserve">This suite contains test cases </w:t>
      </w:r>
      <w:r w:rsidR="00515A3F">
        <w:t xml:space="preserve">regarding the </w:t>
      </w:r>
      <w:r w:rsidR="00831A90">
        <w:t>Suggestions Feature in Astra.</w:t>
      </w:r>
    </w:p>
    <w:p w:rsidR="00DB3391" w:rsidRDefault="00DB3391" w:rsidP="00E01AA2">
      <w:pPr>
        <w:rPr>
          <w:rFonts w:eastAsia="Calibri" w:cs="Times New Roman"/>
          <w:color w:val="4D4F53"/>
          <w:sz w:val="30"/>
          <w:szCs w:val="30"/>
        </w:rPr>
      </w:pPr>
    </w:p>
    <w:p w:rsidR="00E57BFC" w:rsidRPr="00E57BFC" w:rsidRDefault="00831A90" w:rsidP="00E57BFC">
      <w:pPr>
        <w:pStyle w:val="Heading1"/>
      </w:pPr>
      <w:r>
        <w:t>Suggest a Book</w:t>
      </w:r>
      <w:r w:rsidR="00E57BFC">
        <w:t xml:space="preserve"> (Admin)</w:t>
      </w:r>
      <w:bookmarkEnd w:id="0"/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E57BFC" w:rsidRPr="00E01AA2" w:rsidTr="00730F8D">
        <w:trPr>
          <w:trHeight w:val="557"/>
        </w:trPr>
        <w:tc>
          <w:tcPr>
            <w:tcW w:w="4878" w:type="dxa"/>
            <w:shd w:val="clear" w:color="auto" w:fill="830051"/>
          </w:tcPr>
          <w:p w:rsidR="00E57BFC" w:rsidRPr="00E01AA2" w:rsidRDefault="00E57BFC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E57BFC" w:rsidRPr="00E01AA2" w:rsidRDefault="00E57BFC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E57BFC" w:rsidRPr="00E01AA2" w:rsidRDefault="00E57BFC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E57BFC" w:rsidRPr="00E01AA2" w:rsidTr="00730F8D">
        <w:trPr>
          <w:trHeight w:val="422"/>
        </w:trPr>
        <w:tc>
          <w:tcPr>
            <w:tcW w:w="4878" w:type="dxa"/>
          </w:tcPr>
          <w:p w:rsidR="00E57BFC" w:rsidRPr="00E01AA2" w:rsidRDefault="00E57BFC" w:rsidP="00730F8D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</w:t>
            </w:r>
            <w:r w:rsidR="00CA0591">
              <w:rPr>
                <w:rStyle w:val="Heading2Char"/>
                <w:b/>
              </w:rPr>
              <w:t xml:space="preserve"> as an Administrator</w:t>
            </w:r>
            <w:r>
              <w:rPr>
                <w:rStyle w:val="Heading2Char"/>
                <w:b/>
              </w:rPr>
              <w:t>.</w:t>
            </w:r>
          </w:p>
        </w:tc>
        <w:tc>
          <w:tcPr>
            <w:tcW w:w="6570" w:type="dxa"/>
          </w:tcPr>
          <w:p w:rsidR="00E57BFC" w:rsidRPr="0020209D" w:rsidRDefault="00E57BFC" w:rsidP="00730F8D">
            <w:pPr>
              <w:rPr>
                <w:rFonts w:eastAsia="Calibri"/>
              </w:rPr>
            </w:pPr>
            <w:r w:rsidRPr="0020209D">
              <w:t>You should see the Home Page as normal.</w:t>
            </w:r>
          </w:p>
        </w:tc>
        <w:tc>
          <w:tcPr>
            <w:tcW w:w="1530" w:type="dxa"/>
          </w:tcPr>
          <w:p w:rsidR="00E57BFC" w:rsidRPr="00E01AA2" w:rsidRDefault="00E57BFC" w:rsidP="00730F8D">
            <w:pPr>
              <w:rPr>
                <w:rFonts w:eastAsia="Calibri"/>
              </w:rPr>
            </w:pPr>
          </w:p>
        </w:tc>
      </w:tr>
      <w:tr w:rsidR="00C53FA5" w:rsidRPr="00E01AA2" w:rsidTr="00730F8D">
        <w:tc>
          <w:tcPr>
            <w:tcW w:w="4878" w:type="dxa"/>
          </w:tcPr>
          <w:p w:rsidR="00C53FA5" w:rsidRDefault="00CA0591" w:rsidP="00730F8D">
            <w:pPr>
              <w:pStyle w:val="Heading2"/>
              <w:outlineLvl w:val="1"/>
            </w:pPr>
            <w:r>
              <w:t xml:space="preserve">Click the </w:t>
            </w:r>
            <w:r>
              <w:rPr>
                <w:i/>
              </w:rPr>
              <w:t>Suggestions List</w:t>
            </w:r>
            <w:r>
              <w:t xml:space="preserve"> Link.</w:t>
            </w:r>
          </w:p>
        </w:tc>
        <w:tc>
          <w:tcPr>
            <w:tcW w:w="6570" w:type="dxa"/>
          </w:tcPr>
          <w:p w:rsidR="00C53FA5" w:rsidRDefault="00CA0591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the “</w:t>
            </w:r>
            <w:r w:rsidRPr="00CA0591">
              <w:rPr>
                <w:rFonts w:eastAsia="Calibri"/>
              </w:rPr>
              <w:t>Pending Suggestions</w:t>
            </w:r>
            <w:r>
              <w:rPr>
                <w:rFonts w:eastAsia="Calibri"/>
              </w:rPr>
              <w:t>” by default.  If there are not pending suggestions, you should see the message, “</w:t>
            </w:r>
            <w:r w:rsidRPr="00CA0591">
              <w:rPr>
                <w:rFonts w:eastAsia="Calibri"/>
              </w:rPr>
              <w:t>There are currently no suggestions of this status type to display.</w:t>
            </w:r>
            <w:r>
              <w:rPr>
                <w:rFonts w:eastAsia="Calibri"/>
              </w:rPr>
              <w:t>”</w:t>
            </w:r>
          </w:p>
        </w:tc>
        <w:tc>
          <w:tcPr>
            <w:tcW w:w="1530" w:type="dxa"/>
          </w:tcPr>
          <w:p w:rsidR="00C53FA5" w:rsidRPr="00E01AA2" w:rsidRDefault="00C53FA5" w:rsidP="00730F8D">
            <w:pPr>
              <w:rPr>
                <w:rFonts w:eastAsia="Calibri"/>
              </w:rPr>
            </w:pPr>
          </w:p>
        </w:tc>
      </w:tr>
      <w:tr w:rsidR="00E57BFC" w:rsidRPr="00E01AA2" w:rsidTr="00730F8D">
        <w:tc>
          <w:tcPr>
            <w:tcW w:w="4878" w:type="dxa"/>
          </w:tcPr>
          <w:p w:rsidR="00E57BFC" w:rsidRPr="00E01AA2" w:rsidRDefault="00170B72" w:rsidP="00730F8D">
            <w:pPr>
              <w:pStyle w:val="Heading2"/>
              <w:outlineLvl w:val="1"/>
            </w:pPr>
            <w:r>
              <w:t>Click “Approved Suggestions”</w:t>
            </w:r>
          </w:p>
        </w:tc>
        <w:tc>
          <w:tcPr>
            <w:tcW w:w="6570" w:type="dxa"/>
          </w:tcPr>
          <w:p w:rsidR="00E57BFC" w:rsidRPr="00E01AA2" w:rsidRDefault="00170B72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any suggestions that have already been approved.</w:t>
            </w:r>
          </w:p>
        </w:tc>
        <w:tc>
          <w:tcPr>
            <w:tcW w:w="1530" w:type="dxa"/>
          </w:tcPr>
          <w:p w:rsidR="00E57BFC" w:rsidRPr="00E01AA2" w:rsidRDefault="00E57BFC" w:rsidP="00730F8D">
            <w:pPr>
              <w:rPr>
                <w:rFonts w:eastAsia="Calibri"/>
              </w:rPr>
            </w:pPr>
          </w:p>
        </w:tc>
      </w:tr>
      <w:tr w:rsidR="00170B72" w:rsidRPr="00E01AA2" w:rsidTr="00730F8D">
        <w:tc>
          <w:tcPr>
            <w:tcW w:w="4878" w:type="dxa"/>
          </w:tcPr>
          <w:p w:rsidR="00170B72" w:rsidRDefault="00170B72" w:rsidP="00170B72">
            <w:pPr>
              <w:pStyle w:val="Heading2"/>
              <w:outlineLvl w:val="1"/>
            </w:pPr>
            <w:r>
              <w:t>Click “Rejected Suggestions”</w:t>
            </w:r>
          </w:p>
        </w:tc>
        <w:tc>
          <w:tcPr>
            <w:tcW w:w="6570" w:type="dxa"/>
          </w:tcPr>
          <w:p w:rsidR="00170B72" w:rsidRPr="00E01AA2" w:rsidRDefault="00170B72" w:rsidP="00170B72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any suggestions that have already been Rejected.</w:t>
            </w:r>
          </w:p>
        </w:tc>
        <w:tc>
          <w:tcPr>
            <w:tcW w:w="1530" w:type="dxa"/>
          </w:tcPr>
          <w:p w:rsidR="00170B72" w:rsidRPr="00E01AA2" w:rsidRDefault="00170B72" w:rsidP="00730F8D">
            <w:pPr>
              <w:rPr>
                <w:rFonts w:eastAsia="Calibri"/>
              </w:rPr>
            </w:pPr>
          </w:p>
        </w:tc>
      </w:tr>
      <w:tr w:rsidR="00170B72" w:rsidRPr="00E01AA2" w:rsidTr="00730F8D">
        <w:tc>
          <w:tcPr>
            <w:tcW w:w="4878" w:type="dxa"/>
          </w:tcPr>
          <w:p w:rsidR="00170B72" w:rsidRDefault="00170B72" w:rsidP="00170B72">
            <w:pPr>
              <w:pStyle w:val="Heading2"/>
              <w:outlineLvl w:val="1"/>
            </w:pPr>
            <w:r>
              <w:t>Click “All Suggestions”</w:t>
            </w:r>
          </w:p>
        </w:tc>
        <w:tc>
          <w:tcPr>
            <w:tcW w:w="6570" w:type="dxa"/>
          </w:tcPr>
          <w:p w:rsidR="00170B72" w:rsidRDefault="00170B72" w:rsidP="00170B72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all suggestions in the system.</w:t>
            </w:r>
          </w:p>
        </w:tc>
        <w:tc>
          <w:tcPr>
            <w:tcW w:w="1530" w:type="dxa"/>
          </w:tcPr>
          <w:p w:rsidR="00170B72" w:rsidRPr="00E01AA2" w:rsidRDefault="00170B72" w:rsidP="00730F8D">
            <w:pPr>
              <w:rPr>
                <w:rFonts w:eastAsia="Calibri"/>
              </w:rPr>
            </w:pPr>
          </w:p>
        </w:tc>
      </w:tr>
      <w:tr w:rsidR="00170B72" w:rsidRPr="00E01AA2" w:rsidTr="00730F8D">
        <w:tc>
          <w:tcPr>
            <w:tcW w:w="4878" w:type="dxa"/>
          </w:tcPr>
          <w:p w:rsidR="00170B72" w:rsidRDefault="00FC39AD" w:rsidP="00730F8D">
            <w:pPr>
              <w:pStyle w:val="Heading2"/>
              <w:outlineLvl w:val="1"/>
            </w:pPr>
            <w:r>
              <w:t>Click “Add New Suggestion”</w:t>
            </w:r>
          </w:p>
        </w:tc>
        <w:tc>
          <w:tcPr>
            <w:tcW w:w="6570" w:type="dxa"/>
          </w:tcPr>
          <w:p w:rsidR="00170B72" w:rsidRDefault="00FC39AD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The “</w:t>
            </w:r>
            <w:r w:rsidRPr="00FC39AD">
              <w:rPr>
                <w:rFonts w:eastAsia="Calibri"/>
              </w:rPr>
              <w:t>Make New Suggestion</w:t>
            </w:r>
            <w:r>
              <w:rPr>
                <w:rFonts w:eastAsia="Calibri"/>
              </w:rPr>
              <w:t>” form appears</w:t>
            </w:r>
          </w:p>
        </w:tc>
        <w:tc>
          <w:tcPr>
            <w:tcW w:w="1530" w:type="dxa"/>
          </w:tcPr>
          <w:p w:rsidR="00170B72" w:rsidRPr="00E01AA2" w:rsidRDefault="00170B72" w:rsidP="00730F8D">
            <w:pPr>
              <w:rPr>
                <w:rFonts w:eastAsia="Calibri"/>
              </w:rPr>
            </w:pPr>
          </w:p>
        </w:tc>
      </w:tr>
      <w:tr w:rsidR="00170B72" w:rsidRPr="00E01AA2" w:rsidTr="00730F8D">
        <w:tc>
          <w:tcPr>
            <w:tcW w:w="4878" w:type="dxa"/>
          </w:tcPr>
          <w:p w:rsidR="00170B72" w:rsidRDefault="00FC39AD" w:rsidP="00730F8D">
            <w:pPr>
              <w:pStyle w:val="Heading2"/>
              <w:outlineLvl w:val="1"/>
            </w:pPr>
            <w:r>
              <w:t>Create a new suggestion</w:t>
            </w:r>
          </w:p>
        </w:tc>
        <w:tc>
          <w:tcPr>
            <w:tcW w:w="6570" w:type="dxa"/>
          </w:tcPr>
          <w:p w:rsidR="002B40B9" w:rsidRDefault="002B40B9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*</w:t>
            </w:r>
            <w:r w:rsidR="00FC39AD">
              <w:rPr>
                <w:rFonts w:eastAsia="Calibri"/>
              </w:rPr>
              <w:t xml:space="preserve">The Title, </w:t>
            </w:r>
            <w:r>
              <w:rPr>
                <w:rFonts w:eastAsia="Calibri"/>
              </w:rPr>
              <w:t>Description, Price &amp; “Why should we buy this?” are required fields.  The others are not.</w:t>
            </w:r>
          </w:p>
          <w:p w:rsidR="00170B72" w:rsidRDefault="002B40B9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*After creating the suggestion, it should appear in the “Pending Suggestion” category.</w:t>
            </w:r>
          </w:p>
        </w:tc>
        <w:tc>
          <w:tcPr>
            <w:tcW w:w="1530" w:type="dxa"/>
          </w:tcPr>
          <w:p w:rsidR="00170B72" w:rsidRPr="00E01AA2" w:rsidRDefault="00170B72" w:rsidP="00730F8D">
            <w:pPr>
              <w:rPr>
                <w:rFonts w:eastAsia="Calibri"/>
              </w:rPr>
            </w:pPr>
          </w:p>
        </w:tc>
      </w:tr>
    </w:tbl>
    <w:p w:rsidR="00E01AA2" w:rsidRDefault="00E01AA2" w:rsidP="00E01AA2"/>
    <w:p w:rsidR="00C202A7" w:rsidRDefault="00C202A7" w:rsidP="00E01AA2">
      <w:pPr>
        <w:rPr>
          <w:rFonts w:eastAsia="Calibri" w:cs="Times New Roman"/>
        </w:rPr>
      </w:pPr>
    </w:p>
    <w:p w:rsidR="00C202A7" w:rsidRPr="00E57BFC" w:rsidRDefault="00C202A7" w:rsidP="00C202A7">
      <w:pPr>
        <w:pStyle w:val="Heading1"/>
      </w:pPr>
      <w:r>
        <w:lastRenderedPageBreak/>
        <w:t>Manipulating Suggestions (Astra Sprint 7)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C202A7" w:rsidRPr="00E01AA2" w:rsidTr="00730F8D">
        <w:trPr>
          <w:trHeight w:val="557"/>
        </w:trPr>
        <w:tc>
          <w:tcPr>
            <w:tcW w:w="4878" w:type="dxa"/>
            <w:shd w:val="clear" w:color="auto" w:fill="830051"/>
          </w:tcPr>
          <w:p w:rsidR="00C202A7" w:rsidRPr="00E01AA2" w:rsidRDefault="00C202A7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C202A7" w:rsidRPr="00E01AA2" w:rsidRDefault="00C202A7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C202A7" w:rsidRPr="00E01AA2" w:rsidRDefault="00C202A7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C202A7" w:rsidRPr="00E01AA2" w:rsidTr="00730F8D">
        <w:trPr>
          <w:trHeight w:val="422"/>
        </w:trPr>
        <w:tc>
          <w:tcPr>
            <w:tcW w:w="4878" w:type="dxa"/>
          </w:tcPr>
          <w:p w:rsidR="00C202A7" w:rsidRPr="00C202A7" w:rsidRDefault="00C202A7" w:rsidP="00730F8D">
            <w:pPr>
              <w:pStyle w:val="Heading2"/>
              <w:outlineLvl w:val="1"/>
              <w:rPr>
                <w:rFonts w:eastAsia="Calibri"/>
                <w:b w:val="0"/>
              </w:rPr>
            </w:pPr>
            <w:r w:rsidRPr="00C202A7">
              <w:rPr>
                <w:rStyle w:val="Heading2Char"/>
                <w:b/>
              </w:rPr>
              <w:t>Click “More Details”</w:t>
            </w:r>
          </w:p>
        </w:tc>
        <w:tc>
          <w:tcPr>
            <w:tcW w:w="6570" w:type="dxa"/>
          </w:tcPr>
          <w:p w:rsidR="00C202A7" w:rsidRPr="0020209D" w:rsidRDefault="00C202A7" w:rsidP="00730F8D">
            <w:pPr>
              <w:rPr>
                <w:rFonts w:eastAsia="Calibri"/>
              </w:rPr>
            </w:pPr>
            <w:r w:rsidRPr="0020209D">
              <w:t>You shou</w:t>
            </w:r>
            <w:r>
              <w:t>ld see the full suggestion display table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C202A7" w:rsidRPr="00E01AA2" w:rsidTr="00730F8D">
        <w:tc>
          <w:tcPr>
            <w:tcW w:w="4878" w:type="dxa"/>
          </w:tcPr>
          <w:p w:rsidR="00C202A7" w:rsidRDefault="00C202A7" w:rsidP="00730F8D">
            <w:pPr>
              <w:pStyle w:val="Heading2"/>
              <w:outlineLvl w:val="1"/>
            </w:pPr>
            <w:r>
              <w:t>Click “Less Details”</w:t>
            </w:r>
          </w:p>
        </w:tc>
        <w:tc>
          <w:tcPr>
            <w:tcW w:w="6570" w:type="dxa"/>
          </w:tcPr>
          <w:p w:rsidR="00C202A7" w:rsidRDefault="00C202A7" w:rsidP="00C202A7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the smaller suggestions table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C202A7" w:rsidRPr="00E01AA2" w:rsidTr="00730F8D">
        <w:tc>
          <w:tcPr>
            <w:tcW w:w="4878" w:type="dxa"/>
          </w:tcPr>
          <w:p w:rsidR="00C202A7" w:rsidRPr="00E01AA2" w:rsidRDefault="00C202A7" w:rsidP="00C202A7">
            <w:pPr>
              <w:pStyle w:val="Heading2"/>
              <w:outlineLvl w:val="1"/>
            </w:pPr>
            <w:r>
              <w:t>Click “Quick Approve”</w:t>
            </w:r>
          </w:p>
        </w:tc>
        <w:tc>
          <w:tcPr>
            <w:tcW w:w="657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The suggestion should be moved to the Approved Category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C202A7" w:rsidRPr="00E01AA2" w:rsidTr="00730F8D">
        <w:tc>
          <w:tcPr>
            <w:tcW w:w="4878" w:type="dxa"/>
          </w:tcPr>
          <w:p w:rsidR="00C202A7" w:rsidRDefault="000329CD" w:rsidP="000329CD">
            <w:pPr>
              <w:pStyle w:val="Heading2"/>
              <w:outlineLvl w:val="1"/>
            </w:pPr>
            <w:r>
              <w:t>Go to Approved Suggestions &amp; click “Edit Suggestion”</w:t>
            </w:r>
          </w:p>
        </w:tc>
        <w:tc>
          <w:tcPr>
            <w:tcW w:w="6570" w:type="dxa"/>
          </w:tcPr>
          <w:p w:rsidR="00C202A7" w:rsidRPr="00E01AA2" w:rsidRDefault="000329CD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the full edit table.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C202A7" w:rsidRPr="00E01AA2" w:rsidTr="00730F8D">
        <w:tc>
          <w:tcPr>
            <w:tcW w:w="4878" w:type="dxa"/>
          </w:tcPr>
          <w:p w:rsidR="00C202A7" w:rsidRDefault="000329CD" w:rsidP="000329CD">
            <w:pPr>
              <w:pStyle w:val="Heading2"/>
              <w:outlineLvl w:val="1"/>
            </w:pPr>
            <w:r>
              <w:t>Change the “Status” to “Pending” &amp; Save</w:t>
            </w:r>
          </w:p>
        </w:tc>
        <w:tc>
          <w:tcPr>
            <w:tcW w:w="6570" w:type="dxa"/>
          </w:tcPr>
          <w:p w:rsidR="00C202A7" w:rsidRDefault="000329CD" w:rsidP="000329CD">
            <w:pPr>
              <w:rPr>
                <w:rFonts w:eastAsia="Calibri"/>
              </w:rPr>
            </w:pPr>
            <w:r>
              <w:rPr>
                <w:rFonts w:eastAsia="Calibri"/>
              </w:rPr>
              <w:t>The suggestion should be moved to the Pending Category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C202A7" w:rsidRPr="00E01AA2" w:rsidTr="00730F8D">
        <w:tc>
          <w:tcPr>
            <w:tcW w:w="4878" w:type="dxa"/>
          </w:tcPr>
          <w:p w:rsidR="00C202A7" w:rsidRDefault="000329CD" w:rsidP="000329CD">
            <w:pPr>
              <w:pStyle w:val="Heading2"/>
              <w:outlineLvl w:val="1"/>
            </w:pPr>
            <w:r>
              <w:t>Click “Quick Reject”</w:t>
            </w:r>
          </w:p>
        </w:tc>
        <w:tc>
          <w:tcPr>
            <w:tcW w:w="6570" w:type="dxa"/>
          </w:tcPr>
          <w:p w:rsidR="00C202A7" w:rsidRDefault="000329CD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suggestion should be moved to the </w:t>
            </w:r>
            <w:r w:rsidR="00730F8D">
              <w:rPr>
                <w:rFonts w:eastAsia="Calibri"/>
              </w:rPr>
              <w:t>Rejected Category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C202A7" w:rsidRPr="00E01AA2" w:rsidTr="00730F8D">
        <w:tc>
          <w:tcPr>
            <w:tcW w:w="4878" w:type="dxa"/>
          </w:tcPr>
          <w:p w:rsidR="00C202A7" w:rsidRDefault="00730F8D" w:rsidP="00730F8D">
            <w:pPr>
              <w:pStyle w:val="Heading2"/>
              <w:outlineLvl w:val="1"/>
            </w:pPr>
            <w:r>
              <w:t>Click “Quick Delete,” enter feedback and click “Confirm Delete”</w:t>
            </w:r>
          </w:p>
        </w:tc>
        <w:tc>
          <w:tcPr>
            <w:tcW w:w="6570" w:type="dxa"/>
          </w:tcPr>
          <w:p w:rsidR="00C202A7" w:rsidRDefault="00730F8D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The suggestion should be deleted.</w:t>
            </w:r>
          </w:p>
        </w:tc>
        <w:tc>
          <w:tcPr>
            <w:tcW w:w="1530" w:type="dxa"/>
          </w:tcPr>
          <w:p w:rsidR="00C202A7" w:rsidRPr="00E01AA2" w:rsidRDefault="00C202A7" w:rsidP="00730F8D">
            <w:pPr>
              <w:rPr>
                <w:rFonts w:eastAsia="Calibri"/>
              </w:rPr>
            </w:pPr>
          </w:p>
        </w:tc>
      </w:tr>
      <w:tr w:rsidR="00730F8D" w:rsidRPr="00E01AA2" w:rsidTr="00730F8D">
        <w:tc>
          <w:tcPr>
            <w:tcW w:w="4878" w:type="dxa"/>
          </w:tcPr>
          <w:p w:rsidR="00730F8D" w:rsidRDefault="00730F8D" w:rsidP="006F680D">
            <w:pPr>
              <w:pStyle w:val="Heading2"/>
              <w:outlineLvl w:val="1"/>
            </w:pPr>
            <w:r>
              <w:t xml:space="preserve">Click “You have </w:t>
            </w:r>
            <w:r w:rsidR="006F680D" w:rsidRPr="006F680D">
              <w:rPr>
                <w:u w:val="single"/>
              </w:rPr>
              <w:t>____</w:t>
            </w:r>
            <w:r w:rsidRPr="006F680D">
              <w:rPr>
                <w:u w:val="single"/>
              </w:rPr>
              <w:t xml:space="preserve"> unread messages.”</w:t>
            </w:r>
          </w:p>
        </w:tc>
        <w:tc>
          <w:tcPr>
            <w:tcW w:w="6570" w:type="dxa"/>
          </w:tcPr>
          <w:p w:rsidR="00730F8D" w:rsidRDefault="00CD7277" w:rsidP="00730F8D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messages for the above steps, including the feedback you entered.</w:t>
            </w:r>
          </w:p>
        </w:tc>
        <w:tc>
          <w:tcPr>
            <w:tcW w:w="1530" w:type="dxa"/>
          </w:tcPr>
          <w:p w:rsidR="00730F8D" w:rsidRPr="00E01AA2" w:rsidRDefault="00730F8D" w:rsidP="00730F8D">
            <w:pPr>
              <w:rPr>
                <w:rFonts w:eastAsia="Calibri"/>
              </w:rPr>
            </w:pPr>
          </w:p>
        </w:tc>
      </w:tr>
    </w:tbl>
    <w:p w:rsidR="00CD7277" w:rsidRDefault="00CD7277" w:rsidP="00CD7277">
      <w:pPr>
        <w:pStyle w:val="Heading1"/>
        <w:numPr>
          <w:ilvl w:val="0"/>
          <w:numId w:val="0"/>
        </w:numPr>
        <w:ind w:left="360"/>
      </w:pPr>
    </w:p>
    <w:p w:rsidR="00CD7277" w:rsidRDefault="00CD7277" w:rsidP="00CD7277"/>
    <w:p w:rsidR="00CD7277" w:rsidRDefault="00CD7277" w:rsidP="00CD7277"/>
    <w:p w:rsidR="00CD7277" w:rsidRDefault="00CD7277" w:rsidP="00CD7277"/>
    <w:p w:rsidR="00CD7277" w:rsidRPr="00CD7277" w:rsidRDefault="00CD7277" w:rsidP="00CD7277"/>
    <w:p w:rsidR="00CD7277" w:rsidRPr="00E57BFC" w:rsidRDefault="00E57BFC" w:rsidP="00CD7277">
      <w:pPr>
        <w:pStyle w:val="Heading1"/>
      </w:pPr>
      <w:r>
        <w:lastRenderedPageBreak/>
        <w:t>Suggest a Book</w:t>
      </w:r>
      <w:r w:rsidR="002B40B9">
        <w:t xml:space="preserve"> (</w:t>
      </w:r>
      <w:r w:rsidR="00C202A7">
        <w:t>ordinary user)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CD7277" w:rsidRPr="00E01AA2" w:rsidTr="00CD7277">
        <w:trPr>
          <w:trHeight w:val="557"/>
        </w:trPr>
        <w:tc>
          <w:tcPr>
            <w:tcW w:w="4878" w:type="dxa"/>
            <w:shd w:val="clear" w:color="auto" w:fill="830051"/>
          </w:tcPr>
          <w:p w:rsidR="00CD7277" w:rsidRPr="00E01AA2" w:rsidRDefault="00CD7277" w:rsidP="00CD7277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CD7277" w:rsidRPr="00E01AA2" w:rsidRDefault="00CD7277" w:rsidP="00CD7277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CD7277" w:rsidRPr="00E01AA2" w:rsidRDefault="00CD7277" w:rsidP="00CD7277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CD7277" w:rsidRPr="00E01AA2" w:rsidTr="00CD7277">
        <w:trPr>
          <w:trHeight w:val="422"/>
        </w:trPr>
        <w:tc>
          <w:tcPr>
            <w:tcW w:w="4878" w:type="dxa"/>
          </w:tcPr>
          <w:p w:rsidR="00CD7277" w:rsidRPr="00C202A7" w:rsidRDefault="00CD7277" w:rsidP="00CD7277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Click “</w:t>
            </w:r>
            <w:r w:rsidRPr="00CD7277">
              <w:rPr>
                <w:rStyle w:val="Heading2Char"/>
                <w:b/>
              </w:rPr>
              <w:t>My Suggestions</w:t>
            </w:r>
            <w:r>
              <w:rPr>
                <w:rStyle w:val="Heading2Char"/>
                <w:b/>
              </w:rPr>
              <w:t>”</w:t>
            </w:r>
          </w:p>
        </w:tc>
        <w:tc>
          <w:tcPr>
            <w:tcW w:w="6570" w:type="dxa"/>
          </w:tcPr>
          <w:p w:rsidR="00CD7277" w:rsidRPr="0020209D" w:rsidRDefault="00CD7277" w:rsidP="00CD7277">
            <w:pPr>
              <w:rPr>
                <w:rFonts w:eastAsia="Calibri"/>
              </w:rPr>
            </w:pPr>
            <w:r w:rsidRPr="0020209D">
              <w:t>You shou</w:t>
            </w:r>
            <w:r>
              <w:t xml:space="preserve">ld see </w:t>
            </w:r>
            <w:r w:rsidR="00C631BA">
              <w:t>“</w:t>
            </w:r>
            <w:r w:rsidR="00C631BA" w:rsidRPr="00C631BA">
              <w:t>You don't have any suggestions right now.</w:t>
            </w:r>
            <w:r w:rsidR="00C631BA">
              <w:t>”</w:t>
            </w:r>
          </w:p>
        </w:tc>
        <w:tc>
          <w:tcPr>
            <w:tcW w:w="1530" w:type="dxa"/>
          </w:tcPr>
          <w:p w:rsidR="00CD7277" w:rsidRPr="00E01AA2" w:rsidRDefault="00CD7277" w:rsidP="00CD7277">
            <w:pPr>
              <w:rPr>
                <w:rFonts w:eastAsia="Calibri"/>
              </w:rPr>
            </w:pPr>
          </w:p>
        </w:tc>
      </w:tr>
      <w:tr w:rsidR="00CD7277" w:rsidRPr="00E01AA2" w:rsidTr="00CD7277">
        <w:tc>
          <w:tcPr>
            <w:tcW w:w="4878" w:type="dxa"/>
          </w:tcPr>
          <w:p w:rsidR="00CD7277" w:rsidRDefault="00CD7277" w:rsidP="00C631BA">
            <w:pPr>
              <w:pStyle w:val="Heading2"/>
              <w:outlineLvl w:val="1"/>
            </w:pPr>
            <w:r>
              <w:t>Click “</w:t>
            </w:r>
            <w:r w:rsidR="00C631BA" w:rsidRPr="00C631BA">
              <w:t>Add New Suggestion</w:t>
            </w:r>
            <w:r w:rsidR="00C631BA">
              <w:t>”</w:t>
            </w:r>
          </w:p>
        </w:tc>
        <w:tc>
          <w:tcPr>
            <w:tcW w:w="6570" w:type="dxa"/>
          </w:tcPr>
          <w:p w:rsidR="00CD7277" w:rsidRDefault="00CD7277" w:rsidP="00C631BA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 should see the </w:t>
            </w:r>
            <w:r w:rsidR="00C631BA">
              <w:rPr>
                <w:rFonts w:eastAsia="Calibri"/>
              </w:rPr>
              <w:t>“</w:t>
            </w:r>
            <w:r w:rsidR="001026D9" w:rsidRPr="001026D9">
              <w:rPr>
                <w:rFonts w:eastAsia="Calibri"/>
              </w:rPr>
              <w:t>Make New Suggestion</w:t>
            </w:r>
            <w:r w:rsidR="001026D9">
              <w:rPr>
                <w:rFonts w:eastAsia="Calibri"/>
              </w:rPr>
              <w:t>” form.</w:t>
            </w:r>
          </w:p>
        </w:tc>
        <w:tc>
          <w:tcPr>
            <w:tcW w:w="1530" w:type="dxa"/>
          </w:tcPr>
          <w:p w:rsidR="00CD7277" w:rsidRPr="00E01AA2" w:rsidRDefault="00CD7277" w:rsidP="00CD7277">
            <w:pPr>
              <w:rPr>
                <w:rFonts w:eastAsia="Calibri"/>
              </w:rPr>
            </w:pPr>
          </w:p>
        </w:tc>
      </w:tr>
      <w:tr w:rsidR="00CD7277" w:rsidRPr="00E01AA2" w:rsidTr="00CD7277">
        <w:tc>
          <w:tcPr>
            <w:tcW w:w="4878" w:type="dxa"/>
          </w:tcPr>
          <w:p w:rsidR="00CD7277" w:rsidRPr="00E01AA2" w:rsidRDefault="001026D9" w:rsidP="00CD7277">
            <w:pPr>
              <w:pStyle w:val="Heading2"/>
              <w:outlineLvl w:val="1"/>
            </w:pPr>
            <w:r>
              <w:t>Create a new suggestion &amp; click “Save”</w:t>
            </w:r>
          </w:p>
        </w:tc>
        <w:tc>
          <w:tcPr>
            <w:tcW w:w="6570" w:type="dxa"/>
          </w:tcPr>
          <w:p w:rsidR="00CD7277" w:rsidRPr="00E01AA2" w:rsidRDefault="001026D9" w:rsidP="001026D9">
            <w:pPr>
              <w:rPr>
                <w:rFonts w:eastAsia="Calibri"/>
              </w:rPr>
            </w:pPr>
            <w:r>
              <w:rPr>
                <w:rFonts w:eastAsia="Calibri"/>
              </w:rPr>
              <w:t>A new pending suggestion is created</w:t>
            </w:r>
            <w:r w:rsidR="00824AEA">
              <w:rPr>
                <w:rFonts w:eastAsia="Calibri"/>
              </w:rPr>
              <w:t>.</w:t>
            </w:r>
            <w:bookmarkStart w:id="1" w:name="_GoBack"/>
            <w:bookmarkEnd w:id="1"/>
          </w:p>
        </w:tc>
        <w:tc>
          <w:tcPr>
            <w:tcW w:w="1530" w:type="dxa"/>
          </w:tcPr>
          <w:p w:rsidR="00CD7277" w:rsidRPr="00E01AA2" w:rsidRDefault="00CD7277" w:rsidP="00CD7277">
            <w:pPr>
              <w:rPr>
                <w:rFonts w:eastAsia="Calibri"/>
              </w:rPr>
            </w:pPr>
          </w:p>
        </w:tc>
      </w:tr>
      <w:tr w:rsidR="00CD7277" w:rsidRPr="00E01AA2" w:rsidTr="00CD7277">
        <w:tc>
          <w:tcPr>
            <w:tcW w:w="4878" w:type="dxa"/>
          </w:tcPr>
          <w:p w:rsidR="00CD7277" w:rsidRDefault="001026D9" w:rsidP="00CD7277">
            <w:pPr>
              <w:pStyle w:val="Heading2"/>
              <w:outlineLvl w:val="1"/>
            </w:pPr>
            <w:r>
              <w:t>Click “Delete” then “Yes”</w:t>
            </w:r>
          </w:p>
        </w:tc>
        <w:tc>
          <w:tcPr>
            <w:tcW w:w="6570" w:type="dxa"/>
          </w:tcPr>
          <w:p w:rsidR="00CD7277" w:rsidRPr="00E01AA2" w:rsidRDefault="001026D9" w:rsidP="00CD7277">
            <w:pPr>
              <w:rPr>
                <w:rFonts w:eastAsia="Calibri"/>
              </w:rPr>
            </w:pPr>
            <w:r>
              <w:rPr>
                <w:rFonts w:eastAsia="Calibri"/>
              </w:rPr>
              <w:t>The suggestion is deleted.</w:t>
            </w:r>
          </w:p>
        </w:tc>
        <w:tc>
          <w:tcPr>
            <w:tcW w:w="1530" w:type="dxa"/>
          </w:tcPr>
          <w:p w:rsidR="00CD7277" w:rsidRPr="00E01AA2" w:rsidRDefault="00CD7277" w:rsidP="00CD7277">
            <w:pPr>
              <w:rPr>
                <w:rFonts w:eastAsia="Calibri"/>
              </w:rPr>
            </w:pPr>
          </w:p>
        </w:tc>
      </w:tr>
    </w:tbl>
    <w:p w:rsidR="00EA7232" w:rsidRDefault="00EA7232" w:rsidP="001026D9"/>
    <w:sectPr w:rsidR="00EA7232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188" w:rsidRDefault="004E4188" w:rsidP="00F55123">
      <w:pPr>
        <w:spacing w:line="240" w:lineRule="auto"/>
      </w:pPr>
      <w:r>
        <w:separator/>
      </w:r>
    </w:p>
  </w:endnote>
  <w:endnote w:type="continuationSeparator" w:id="0">
    <w:p w:rsidR="004E4188" w:rsidRDefault="004E4188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C631BA" w:rsidRPr="00D35AA4" w:rsidRDefault="00C631B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824AEA">
              <w:rPr>
                <w:b/>
                <w:bCs/>
                <w:noProof/>
                <w:sz w:val="16"/>
                <w:szCs w:val="16"/>
              </w:rPr>
              <w:t>4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824AEA">
              <w:rPr>
                <w:b/>
                <w:bCs/>
                <w:noProof/>
                <w:sz w:val="16"/>
                <w:szCs w:val="16"/>
              </w:rPr>
              <w:t>4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188" w:rsidRDefault="004E4188" w:rsidP="00F55123">
      <w:pPr>
        <w:spacing w:line="240" w:lineRule="auto"/>
      </w:pPr>
      <w:r>
        <w:separator/>
      </w:r>
    </w:p>
  </w:footnote>
  <w:footnote w:type="continuationSeparator" w:id="0">
    <w:p w:rsidR="004E4188" w:rsidRDefault="004E4188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1BA" w:rsidRDefault="00C631B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7BF0AD5" wp14:editId="670F664F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4D4C698" wp14:editId="01D387F2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6A2B"/>
    <w:rsid w:val="00017E7E"/>
    <w:rsid w:val="000223F8"/>
    <w:rsid w:val="00022FFC"/>
    <w:rsid w:val="0002381D"/>
    <w:rsid w:val="000262E9"/>
    <w:rsid w:val="000329CD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6D9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40598"/>
    <w:rsid w:val="00142751"/>
    <w:rsid w:val="0014497B"/>
    <w:rsid w:val="00150459"/>
    <w:rsid w:val="00151810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0B72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0B9"/>
    <w:rsid w:val="002B44EE"/>
    <w:rsid w:val="002B49B0"/>
    <w:rsid w:val="002C1268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210B4"/>
    <w:rsid w:val="003262B5"/>
    <w:rsid w:val="003359E8"/>
    <w:rsid w:val="003377E5"/>
    <w:rsid w:val="00345127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F225D"/>
    <w:rsid w:val="003F5EE6"/>
    <w:rsid w:val="003F601C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FF9"/>
    <w:rsid w:val="00490712"/>
    <w:rsid w:val="00490FE5"/>
    <w:rsid w:val="004933F7"/>
    <w:rsid w:val="00494606"/>
    <w:rsid w:val="00495641"/>
    <w:rsid w:val="004971E7"/>
    <w:rsid w:val="004A15DB"/>
    <w:rsid w:val="004A6494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4188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5A3F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108C9"/>
    <w:rsid w:val="0061185F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80D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0F8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569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4AEA"/>
    <w:rsid w:val="00826083"/>
    <w:rsid w:val="0082774F"/>
    <w:rsid w:val="0083115E"/>
    <w:rsid w:val="00831A90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7197"/>
    <w:rsid w:val="0097181F"/>
    <w:rsid w:val="00973DC9"/>
    <w:rsid w:val="00974B4C"/>
    <w:rsid w:val="00976401"/>
    <w:rsid w:val="0097707A"/>
    <w:rsid w:val="009822E3"/>
    <w:rsid w:val="009877ED"/>
    <w:rsid w:val="00992F4E"/>
    <w:rsid w:val="00993519"/>
    <w:rsid w:val="009A19C2"/>
    <w:rsid w:val="009A5BE7"/>
    <w:rsid w:val="009A5C51"/>
    <w:rsid w:val="009A6388"/>
    <w:rsid w:val="009B0153"/>
    <w:rsid w:val="009B26A2"/>
    <w:rsid w:val="009B5FC6"/>
    <w:rsid w:val="009B672B"/>
    <w:rsid w:val="009B71DB"/>
    <w:rsid w:val="009C5B0B"/>
    <w:rsid w:val="009D7FA3"/>
    <w:rsid w:val="009E08F2"/>
    <w:rsid w:val="009E2733"/>
    <w:rsid w:val="009E27C5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202A7"/>
    <w:rsid w:val="00C3051D"/>
    <w:rsid w:val="00C32D70"/>
    <w:rsid w:val="00C36BD6"/>
    <w:rsid w:val="00C37F4D"/>
    <w:rsid w:val="00C4660D"/>
    <w:rsid w:val="00C46751"/>
    <w:rsid w:val="00C46A46"/>
    <w:rsid w:val="00C53352"/>
    <w:rsid w:val="00C53FA5"/>
    <w:rsid w:val="00C55048"/>
    <w:rsid w:val="00C555E1"/>
    <w:rsid w:val="00C567A7"/>
    <w:rsid w:val="00C62015"/>
    <w:rsid w:val="00C620EA"/>
    <w:rsid w:val="00C631B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0591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D7277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137E"/>
    <w:rsid w:val="00DE251D"/>
    <w:rsid w:val="00DE3E3C"/>
    <w:rsid w:val="00DE709F"/>
    <w:rsid w:val="00DF1C08"/>
    <w:rsid w:val="00DF282A"/>
    <w:rsid w:val="00DF3944"/>
    <w:rsid w:val="00DF5074"/>
    <w:rsid w:val="00E01AA2"/>
    <w:rsid w:val="00E0248C"/>
    <w:rsid w:val="00E02E3D"/>
    <w:rsid w:val="00E037EC"/>
    <w:rsid w:val="00E038A4"/>
    <w:rsid w:val="00E0582E"/>
    <w:rsid w:val="00E067D6"/>
    <w:rsid w:val="00E07F7B"/>
    <w:rsid w:val="00E248B6"/>
    <w:rsid w:val="00E367F4"/>
    <w:rsid w:val="00E525E5"/>
    <w:rsid w:val="00E52A42"/>
    <w:rsid w:val="00E53207"/>
    <w:rsid w:val="00E548A4"/>
    <w:rsid w:val="00E56C50"/>
    <w:rsid w:val="00E57BFC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93490"/>
    <w:rsid w:val="00E96078"/>
    <w:rsid w:val="00E97FD0"/>
    <w:rsid w:val="00EA0228"/>
    <w:rsid w:val="00EA0CD9"/>
    <w:rsid w:val="00EA26AC"/>
    <w:rsid w:val="00EA2712"/>
    <w:rsid w:val="00EA7232"/>
    <w:rsid w:val="00EB013E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87E"/>
    <w:rsid w:val="00F1056F"/>
    <w:rsid w:val="00F10694"/>
    <w:rsid w:val="00F11422"/>
    <w:rsid w:val="00F123DC"/>
    <w:rsid w:val="00F124EE"/>
    <w:rsid w:val="00F151F5"/>
    <w:rsid w:val="00F16686"/>
    <w:rsid w:val="00F21621"/>
    <w:rsid w:val="00F23A00"/>
    <w:rsid w:val="00F27BB5"/>
    <w:rsid w:val="00F30CF2"/>
    <w:rsid w:val="00F32C6E"/>
    <w:rsid w:val="00F35C63"/>
    <w:rsid w:val="00F3602C"/>
    <w:rsid w:val="00F37FB0"/>
    <w:rsid w:val="00F44231"/>
    <w:rsid w:val="00F44B1B"/>
    <w:rsid w:val="00F44F71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B05D9"/>
    <w:rsid w:val="00FB10A4"/>
    <w:rsid w:val="00FB1B2C"/>
    <w:rsid w:val="00FB4E33"/>
    <w:rsid w:val="00FC0DCC"/>
    <w:rsid w:val="00FC39AD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10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09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812">
                  <w:marLeft w:val="0"/>
                  <w:marRight w:val="75"/>
                  <w:marTop w:val="0"/>
                  <w:marBottom w:val="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0AC35-6145-42DD-AB92-3A0113D8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Mindtree.dotx</Template>
  <TotalTime>269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William Deich</cp:lastModifiedBy>
  <cp:revision>5</cp:revision>
  <cp:lastPrinted>2013-03-07T19:03:00Z</cp:lastPrinted>
  <dcterms:created xsi:type="dcterms:W3CDTF">2013-08-01T15:23:00Z</dcterms:created>
  <dcterms:modified xsi:type="dcterms:W3CDTF">2013-08-01T19:56:00Z</dcterms:modified>
</cp:coreProperties>
</file>