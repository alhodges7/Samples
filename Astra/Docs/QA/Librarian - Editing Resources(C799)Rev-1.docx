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83" w:rsidRDefault="00EC5DA7" w:rsidP="00A73CB0">
      <w:r>
        <w:rPr>
          <w:noProof/>
        </w:rPr>
        <w:drawing>
          <wp:anchor distT="0" distB="0" distL="114300" distR="114300" simplePos="0" relativeHeight="251665408" behindDoc="0" locked="0" layoutInCell="1" allowOverlap="1" wp14:anchorId="4CC44C01" wp14:editId="21A49D41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EndPr/>
      <w:sdtContent>
        <w:p w:rsidR="00A73CB0" w:rsidRDefault="00A73CB0" w:rsidP="00A73CB0"/>
        <w:p w:rsidR="00A73CB0" w:rsidRDefault="00A73CB0" w:rsidP="00A73CB0"/>
        <w:p w:rsidR="00A73CB0" w:rsidRDefault="00A73CB0" w:rsidP="00A73CB0"/>
        <w:p w:rsidR="00A73CB0" w:rsidRDefault="004810F0" w:rsidP="00A73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4AF1D95" wp14:editId="3D0EA36A">
                    <wp:simplePos x="0" y="0"/>
                    <wp:positionH relativeFrom="column">
                      <wp:posOffset>94615</wp:posOffset>
                    </wp:positionH>
                    <wp:positionV relativeFrom="paragraph">
                      <wp:posOffset>247015</wp:posOffset>
                    </wp:positionV>
                    <wp:extent cx="7193915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93915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87E" w:rsidRPr="00AF198E" w:rsidRDefault="00F0187E" w:rsidP="00F0187E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Astra Test </w:t>
                                </w:r>
                                <w:r w:rsidR="00EB013E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–</w:t>
                                </w: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 </w:t>
                                </w:r>
                                <w:r w:rsidR="00E140DD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Librarian </w:t>
                                </w:r>
                                <w:r w:rsidR="004810F0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Features – Editing Resources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45pt;margin-top:19.45pt;width:566.45pt;height:44.1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" filled="f" stroked="f">
                    <v:textbox style="mso-fit-shape-to-text:t">
                      <w:txbxContent>
                        <w:p w:rsidR="00F0187E" w:rsidRPr="00AF198E" w:rsidRDefault="00F0187E" w:rsidP="00F0187E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Astra Test </w:t>
                          </w:r>
                          <w:r w:rsidR="00EB013E">
                            <w:rPr>
                              <w:color w:val="4D4F53"/>
                              <w:sz w:val="42"/>
                              <w:szCs w:val="42"/>
                            </w:rPr>
                            <w:t>–</w:t>
                          </w: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 </w:t>
                          </w:r>
                          <w:r w:rsidR="00E140DD"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Librarian </w:t>
                          </w:r>
                          <w:bookmarkStart w:id="1" w:name="_GoBack"/>
                          <w:bookmarkEnd w:id="1"/>
                          <w:r w:rsidR="004810F0">
                            <w:rPr>
                              <w:color w:val="4D4F53"/>
                              <w:sz w:val="42"/>
                              <w:szCs w:val="42"/>
                            </w:rPr>
                            <w:t>Features – Editing Resources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018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DEAE98" wp14:editId="5FDCCCF1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Default="00F0187E" w:rsidP="00F0187E">
                                <w:pPr>
                                  <w:pStyle w:val="Subtitle"/>
                                </w:pPr>
                                <w:r>
                                  <w:t xml:space="preserve">Test File ID:  </w:t>
                                </w:r>
                                <w:r w:rsidR="00F01628">
                                  <w:t>RES</w:t>
                                </w:r>
                                <w:r>
                                  <w:t>100</w:t>
                                </w:r>
                              </w:p>
                              <w:p w:rsidR="00154885" w:rsidRPr="00154885" w:rsidRDefault="00154885" w:rsidP="00154885">
                                <w:pPr>
                                  <w:pStyle w:val="Subtitle"/>
                                </w:pPr>
                                <w:r>
                                  <w:t>Astra Version(s)</w:t>
                                </w:r>
                                <w:r w:rsidR="00A84035">
                                  <w:t>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7.35pt;margin-top:70.15pt;width:461.3pt;height:44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/kEAIAAP0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" filled="f" stroked="f">
                    <v:textbox style="mso-fit-shape-to-text:t">
                      <w:txbxContent>
                        <w:p w:rsidR="00B92DFA" w:rsidRDefault="00F0187E" w:rsidP="00F0187E">
                          <w:pPr>
                            <w:pStyle w:val="Subtitle"/>
                          </w:pPr>
                          <w:r>
                            <w:t xml:space="preserve">Test File ID:  </w:t>
                          </w:r>
                          <w:r w:rsidR="00F01628">
                            <w:t>RES</w:t>
                          </w:r>
                          <w:r>
                            <w:t>100</w:t>
                          </w:r>
                        </w:p>
                        <w:p w:rsidR="00154885" w:rsidRPr="00154885" w:rsidRDefault="00154885" w:rsidP="00154885">
                          <w:pPr>
                            <w:pStyle w:val="Subtitle"/>
                          </w:pPr>
                          <w:r>
                            <w:t>Astra Version(s)</w:t>
                          </w:r>
                          <w:r w:rsidR="00A84035">
                            <w:t>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59FDB84" wp14:editId="10B55822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010CFD" w:rsidRDefault="006E6EBD" w:rsidP="00010CFD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B92DFA" w:rsidRPr="00010CFD" w:rsidRDefault="006E6EBD" w:rsidP="00010CFD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02C986" wp14:editId="3DF9E3DC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5F7603" w:rsidRDefault="005F7603" w:rsidP="007E1A12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B92DFA" w:rsidRPr="005F7603" w:rsidRDefault="005F7603" w:rsidP="007E1A12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bookmarkStart w:id="1" w:name="_GoBack"/>
                          <w:bookmarkEnd w:id="1"/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3B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6A74205" wp14:editId="499C7E27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A12">
            <w:t xml:space="preserve"> </w:t>
          </w:r>
          <w:r w:rsidR="00A73CB0">
            <w:br w:type="page"/>
          </w:r>
        </w:p>
      </w:sdtContent>
    </w:sdt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  <w:bookmarkStart w:id="0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5F7603" w:rsidRDefault="005F7603" w:rsidP="005F7603">
      <w:r>
        <w:t xml:space="preserve">This suite contains test cases </w:t>
      </w:r>
      <w:r w:rsidR="00515A3F">
        <w:t xml:space="preserve">regarding the </w:t>
      </w:r>
      <w:r w:rsidR="009B50A1">
        <w:t xml:space="preserve">Admin’s ability to create and edit Resources </w:t>
      </w:r>
      <w:r>
        <w:t xml:space="preserve">in Astra.  </w:t>
      </w:r>
    </w:p>
    <w:p w:rsidR="00DB3391" w:rsidRDefault="00DB3391" w:rsidP="00E01AA2">
      <w:pPr>
        <w:rPr>
          <w:rFonts w:eastAsia="Calibri" w:cs="Times New Roman"/>
          <w:color w:val="4D4F53"/>
          <w:sz w:val="30"/>
          <w:szCs w:val="30"/>
        </w:rPr>
      </w:pPr>
    </w:p>
    <w:p w:rsidR="00DB3391" w:rsidRDefault="009B50A1" w:rsidP="00DB3391">
      <w:pPr>
        <w:pStyle w:val="Heading1"/>
      </w:pPr>
      <w:r>
        <w:t>Create a Resource</w:t>
      </w:r>
    </w:p>
    <w:bookmarkEnd w:id="0"/>
    <w:p w:rsidR="00E01AA2" w:rsidRPr="00E01AA2" w:rsidRDefault="00E01AA2" w:rsidP="00E01AA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DB3391" w:rsidRPr="00E01AA2" w:rsidTr="001A34E0">
        <w:trPr>
          <w:trHeight w:val="557"/>
        </w:trPr>
        <w:tc>
          <w:tcPr>
            <w:tcW w:w="4878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DB3391" w:rsidRPr="00E01AA2" w:rsidTr="00EB013E">
        <w:trPr>
          <w:trHeight w:val="422"/>
        </w:trPr>
        <w:tc>
          <w:tcPr>
            <w:tcW w:w="4878" w:type="dxa"/>
          </w:tcPr>
          <w:p w:rsidR="00DB3391" w:rsidRPr="00E01AA2" w:rsidRDefault="009B50A1" w:rsidP="00EB013E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 as a Librarian.</w:t>
            </w:r>
          </w:p>
        </w:tc>
        <w:tc>
          <w:tcPr>
            <w:tcW w:w="6570" w:type="dxa"/>
          </w:tcPr>
          <w:p w:rsidR="0020209D" w:rsidRPr="0020209D" w:rsidRDefault="00DB3391" w:rsidP="00EB013E">
            <w:pPr>
              <w:rPr>
                <w:rFonts w:eastAsia="Calibri"/>
              </w:rPr>
            </w:pPr>
            <w:r w:rsidRPr="0020209D">
              <w:t>You shou</w:t>
            </w:r>
            <w:r w:rsidR="0020209D" w:rsidRPr="0020209D">
              <w:t>ld see the Home Page as normal.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DB3391" w:rsidRPr="00E01AA2" w:rsidTr="001A34E0">
        <w:tc>
          <w:tcPr>
            <w:tcW w:w="4878" w:type="dxa"/>
          </w:tcPr>
          <w:p w:rsidR="00DB3391" w:rsidRPr="00E01AA2" w:rsidRDefault="0020209D" w:rsidP="009B50A1">
            <w:pPr>
              <w:pStyle w:val="Heading2"/>
              <w:outlineLvl w:val="1"/>
            </w:pPr>
            <w:r>
              <w:t xml:space="preserve">Click the </w:t>
            </w:r>
            <w:r w:rsidR="009B50A1">
              <w:rPr>
                <w:i/>
              </w:rPr>
              <w:t>Admin</w:t>
            </w:r>
            <w:r>
              <w:t xml:space="preserve"> Link.</w:t>
            </w:r>
          </w:p>
        </w:tc>
        <w:tc>
          <w:tcPr>
            <w:tcW w:w="6570" w:type="dxa"/>
          </w:tcPr>
          <w:p w:rsidR="00DB3391" w:rsidRPr="00E01AA2" w:rsidRDefault="00F22BD6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A Bulleted list of Admin functions is displayed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EB013E" w:rsidRPr="00E01AA2" w:rsidTr="001A34E0">
        <w:tc>
          <w:tcPr>
            <w:tcW w:w="4878" w:type="dxa"/>
          </w:tcPr>
          <w:p w:rsidR="00EB013E" w:rsidRDefault="00F22BD6" w:rsidP="00EB013E">
            <w:pPr>
              <w:pStyle w:val="Heading2"/>
              <w:outlineLvl w:val="1"/>
            </w:pPr>
            <w:r>
              <w:t>Select ‘Resource List’ from the Administrator List</w:t>
            </w:r>
          </w:p>
        </w:tc>
        <w:tc>
          <w:tcPr>
            <w:tcW w:w="6570" w:type="dxa"/>
          </w:tcPr>
          <w:p w:rsidR="00EB013E" w:rsidRDefault="00F22BD6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The list of resources is displayed.</w:t>
            </w:r>
          </w:p>
        </w:tc>
        <w:tc>
          <w:tcPr>
            <w:tcW w:w="1530" w:type="dxa"/>
          </w:tcPr>
          <w:p w:rsidR="00EB013E" w:rsidRPr="00E01AA2" w:rsidRDefault="00EB013E" w:rsidP="00E01AA2">
            <w:pPr>
              <w:rPr>
                <w:rFonts w:eastAsia="Calibri"/>
              </w:rPr>
            </w:pPr>
          </w:p>
        </w:tc>
      </w:tr>
      <w:tr w:rsidR="00F22BD6" w:rsidRPr="00E01AA2" w:rsidTr="001A34E0">
        <w:tc>
          <w:tcPr>
            <w:tcW w:w="4878" w:type="dxa"/>
          </w:tcPr>
          <w:p w:rsidR="00F22BD6" w:rsidRDefault="00F22BD6" w:rsidP="00EB013E">
            <w:pPr>
              <w:pStyle w:val="Heading2"/>
              <w:outlineLvl w:val="1"/>
            </w:pPr>
            <w:r>
              <w:t>At the top-left, select the ‘Create New Resource’ link</w:t>
            </w:r>
          </w:p>
        </w:tc>
        <w:tc>
          <w:tcPr>
            <w:tcW w:w="6570" w:type="dxa"/>
          </w:tcPr>
          <w:p w:rsidR="00F22BD6" w:rsidRDefault="00F22BD6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Beneath the link a drop-down list is displayed with the words, ‘Select Type’</w:t>
            </w:r>
          </w:p>
        </w:tc>
        <w:tc>
          <w:tcPr>
            <w:tcW w:w="1530" w:type="dxa"/>
          </w:tcPr>
          <w:p w:rsidR="00F22BD6" w:rsidRPr="00E01AA2" w:rsidRDefault="00F22BD6" w:rsidP="00E01AA2">
            <w:pPr>
              <w:rPr>
                <w:rFonts w:eastAsia="Calibri"/>
              </w:rPr>
            </w:pPr>
          </w:p>
        </w:tc>
      </w:tr>
      <w:tr w:rsidR="00F22BD6" w:rsidRPr="00E01AA2" w:rsidTr="001A34E0">
        <w:tc>
          <w:tcPr>
            <w:tcW w:w="4878" w:type="dxa"/>
          </w:tcPr>
          <w:p w:rsidR="00F22BD6" w:rsidRDefault="00F22BD6" w:rsidP="002428A7">
            <w:pPr>
              <w:pStyle w:val="Heading2"/>
              <w:outlineLvl w:val="1"/>
            </w:pPr>
            <w:r>
              <w:t xml:space="preserve">Select </w:t>
            </w:r>
            <w:r w:rsidR="002C0FE7">
              <w:t xml:space="preserve">a </w:t>
            </w:r>
            <w:r>
              <w:t>list item (</w:t>
            </w:r>
            <w:r w:rsidR="002428A7">
              <w:t xml:space="preserve">i.e. </w:t>
            </w:r>
            <w:r>
              <w:t>‘book’)</w:t>
            </w:r>
          </w:p>
        </w:tc>
        <w:tc>
          <w:tcPr>
            <w:tcW w:w="6570" w:type="dxa"/>
          </w:tcPr>
          <w:p w:rsidR="00F22BD6" w:rsidRDefault="00F22BD6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A form is displayed in which to enter resource information</w:t>
            </w:r>
          </w:p>
        </w:tc>
        <w:tc>
          <w:tcPr>
            <w:tcW w:w="1530" w:type="dxa"/>
          </w:tcPr>
          <w:p w:rsidR="00F22BD6" w:rsidRPr="00E01AA2" w:rsidRDefault="00F22BD6" w:rsidP="00E01AA2">
            <w:pPr>
              <w:rPr>
                <w:rFonts w:eastAsia="Calibri"/>
              </w:rPr>
            </w:pPr>
          </w:p>
        </w:tc>
      </w:tr>
      <w:tr w:rsidR="00F22BD6" w:rsidRPr="00E01AA2" w:rsidTr="001A34E0">
        <w:tc>
          <w:tcPr>
            <w:tcW w:w="4878" w:type="dxa"/>
          </w:tcPr>
          <w:p w:rsidR="00F22BD6" w:rsidRDefault="002C0FE7" w:rsidP="002C0FE7">
            <w:pPr>
              <w:pStyle w:val="Heading2"/>
              <w:outlineLvl w:val="1"/>
            </w:pPr>
            <w:r>
              <w:t xml:space="preserve">Enter anything in the form input fields. </w:t>
            </w:r>
            <w:r w:rsidR="00F22BD6">
              <w:t>Scroll to the bottom of the form and select the ‘Back to List’ link</w:t>
            </w:r>
          </w:p>
        </w:tc>
        <w:tc>
          <w:tcPr>
            <w:tcW w:w="6570" w:type="dxa"/>
          </w:tcPr>
          <w:p w:rsidR="00F22BD6" w:rsidRDefault="00F22BD6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Inspect the Resource list and ensure a resource was not added with the default form information.</w:t>
            </w:r>
          </w:p>
        </w:tc>
        <w:tc>
          <w:tcPr>
            <w:tcW w:w="1530" w:type="dxa"/>
          </w:tcPr>
          <w:p w:rsidR="00F22BD6" w:rsidRPr="00E01AA2" w:rsidRDefault="00F22BD6" w:rsidP="00E01AA2">
            <w:pPr>
              <w:rPr>
                <w:rFonts w:eastAsia="Calibri"/>
              </w:rPr>
            </w:pPr>
          </w:p>
        </w:tc>
      </w:tr>
      <w:tr w:rsidR="00F22BD6" w:rsidRPr="00E01AA2" w:rsidTr="001A34E0">
        <w:tc>
          <w:tcPr>
            <w:tcW w:w="4878" w:type="dxa"/>
          </w:tcPr>
          <w:p w:rsidR="00F22BD6" w:rsidRDefault="00F22BD6" w:rsidP="00EB013E">
            <w:pPr>
              <w:pStyle w:val="Heading2"/>
              <w:outlineLvl w:val="1"/>
            </w:pPr>
            <w:r>
              <w:t xml:space="preserve">Repeat step 1.4 and 1.5. Do not enter any information in the form. Scroll to the bottom of the form and select the ‘Save’ </w:t>
            </w:r>
            <w:r w:rsidR="002428A7">
              <w:lastRenderedPageBreak/>
              <w:t>button.</w:t>
            </w:r>
          </w:p>
        </w:tc>
        <w:tc>
          <w:tcPr>
            <w:tcW w:w="6570" w:type="dxa"/>
          </w:tcPr>
          <w:p w:rsidR="003974F6" w:rsidRDefault="003974F6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Ensure validation logic prompts you to change the default title (TEMP_TITLE)</w:t>
            </w:r>
            <w:r w:rsidR="003F6212">
              <w:rPr>
                <w:rFonts w:eastAsia="Calibri"/>
              </w:rPr>
              <w:t>, default Author name</w:t>
            </w:r>
            <w:r>
              <w:rPr>
                <w:rFonts w:eastAsia="Calibri"/>
              </w:rPr>
              <w:t xml:space="preserve"> and at least 1 keyword was selected.</w:t>
            </w:r>
            <w:r w:rsidR="009E31EE">
              <w:rPr>
                <w:rFonts w:eastAsia="Calibri"/>
              </w:rPr>
              <w:t xml:space="preserve"> </w:t>
            </w:r>
          </w:p>
          <w:p w:rsidR="00F22BD6" w:rsidRDefault="002428A7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Inspect the Resource list and ensure a resource was not added with the default form information.</w:t>
            </w:r>
          </w:p>
        </w:tc>
        <w:tc>
          <w:tcPr>
            <w:tcW w:w="1530" w:type="dxa"/>
          </w:tcPr>
          <w:p w:rsidR="00F22BD6" w:rsidRPr="00E01AA2" w:rsidRDefault="00F22BD6" w:rsidP="00E01AA2">
            <w:pPr>
              <w:rPr>
                <w:rFonts w:eastAsia="Calibri"/>
              </w:rPr>
            </w:pPr>
          </w:p>
        </w:tc>
      </w:tr>
      <w:tr w:rsidR="002428A7" w:rsidRPr="00E01AA2" w:rsidTr="001A34E0">
        <w:tc>
          <w:tcPr>
            <w:tcW w:w="4878" w:type="dxa"/>
          </w:tcPr>
          <w:p w:rsidR="002428A7" w:rsidRDefault="003974F6" w:rsidP="003974F6">
            <w:pPr>
              <w:pStyle w:val="Heading2"/>
              <w:outlineLvl w:val="1"/>
            </w:pPr>
            <w:r>
              <w:lastRenderedPageBreak/>
              <w:t>Repeat steps 1.4 and 1.5. Clear the Title input field and tab to next field.</w:t>
            </w:r>
          </w:p>
        </w:tc>
        <w:tc>
          <w:tcPr>
            <w:tcW w:w="6570" w:type="dxa"/>
          </w:tcPr>
          <w:p w:rsidR="002428A7" w:rsidRDefault="00BA3CC2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 indicates a title is required.</w:t>
            </w:r>
          </w:p>
        </w:tc>
        <w:tc>
          <w:tcPr>
            <w:tcW w:w="1530" w:type="dxa"/>
          </w:tcPr>
          <w:p w:rsidR="002428A7" w:rsidRPr="00E01AA2" w:rsidRDefault="002428A7" w:rsidP="00E01AA2">
            <w:pPr>
              <w:rPr>
                <w:rFonts w:eastAsia="Calibri"/>
              </w:rPr>
            </w:pPr>
          </w:p>
        </w:tc>
      </w:tr>
      <w:tr w:rsidR="002428A7" w:rsidRPr="00E01AA2" w:rsidTr="001A34E0">
        <w:tc>
          <w:tcPr>
            <w:tcW w:w="4878" w:type="dxa"/>
          </w:tcPr>
          <w:p w:rsidR="002428A7" w:rsidRDefault="00BA3CC2" w:rsidP="003F6212">
            <w:pPr>
              <w:pStyle w:val="Heading2"/>
              <w:outlineLvl w:val="1"/>
            </w:pPr>
            <w:r>
              <w:t xml:space="preserve">Enter a name in the Title input field and </w:t>
            </w:r>
            <w:r w:rsidR="003F6212">
              <w:t>select ‘Save button</w:t>
            </w:r>
            <w:r>
              <w:t>.</w:t>
            </w:r>
          </w:p>
        </w:tc>
        <w:tc>
          <w:tcPr>
            <w:tcW w:w="6570" w:type="dxa"/>
          </w:tcPr>
          <w:p w:rsidR="002428A7" w:rsidRDefault="00BA3CC2" w:rsidP="00BA3CC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Ensure validation error </w:t>
            </w:r>
            <w:r>
              <w:rPr>
                <w:rFonts w:eastAsia="Calibri"/>
              </w:rPr>
              <w:t>is gone.</w:t>
            </w:r>
          </w:p>
        </w:tc>
        <w:tc>
          <w:tcPr>
            <w:tcW w:w="1530" w:type="dxa"/>
          </w:tcPr>
          <w:p w:rsidR="002428A7" w:rsidRPr="00E01AA2" w:rsidRDefault="002428A7" w:rsidP="00E01AA2">
            <w:pPr>
              <w:rPr>
                <w:rFonts w:eastAsia="Calibri"/>
              </w:rPr>
            </w:pPr>
          </w:p>
        </w:tc>
      </w:tr>
      <w:tr w:rsidR="002428A7" w:rsidRPr="00E01AA2" w:rsidTr="001A34E0">
        <w:tc>
          <w:tcPr>
            <w:tcW w:w="4878" w:type="dxa"/>
          </w:tcPr>
          <w:p w:rsidR="002428A7" w:rsidRDefault="00BA3CC2" w:rsidP="003F6212">
            <w:pPr>
              <w:pStyle w:val="Heading2"/>
              <w:outlineLvl w:val="1"/>
            </w:pPr>
            <w:r>
              <w:t>Enter a negative number in the ‘Copies’</w:t>
            </w:r>
            <w:r w:rsidR="003F6212">
              <w:t xml:space="preserve"> input field </w:t>
            </w:r>
            <w:r w:rsidR="003F6212">
              <w:t>and select ‘Save button.</w:t>
            </w:r>
          </w:p>
        </w:tc>
        <w:tc>
          <w:tcPr>
            <w:tcW w:w="6570" w:type="dxa"/>
          </w:tcPr>
          <w:p w:rsidR="002428A7" w:rsidRDefault="00BA3CC2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 indicating negative values are not acceptable.</w:t>
            </w:r>
          </w:p>
        </w:tc>
        <w:tc>
          <w:tcPr>
            <w:tcW w:w="1530" w:type="dxa"/>
          </w:tcPr>
          <w:p w:rsidR="002428A7" w:rsidRPr="00E01AA2" w:rsidRDefault="002428A7" w:rsidP="00E01AA2">
            <w:pPr>
              <w:rPr>
                <w:rFonts w:eastAsia="Calibri"/>
              </w:rPr>
            </w:pPr>
          </w:p>
        </w:tc>
      </w:tr>
      <w:tr w:rsidR="002428A7" w:rsidRPr="00E01AA2" w:rsidTr="001A34E0">
        <w:tc>
          <w:tcPr>
            <w:tcW w:w="4878" w:type="dxa"/>
          </w:tcPr>
          <w:p w:rsidR="002428A7" w:rsidRDefault="009E31EE" w:rsidP="003F6212">
            <w:pPr>
              <w:pStyle w:val="Heading2"/>
              <w:outlineLvl w:val="1"/>
            </w:pPr>
            <w:r>
              <w:t>Enter a very large number in the ‘Copies’</w:t>
            </w:r>
            <w:r w:rsidR="003F6212">
              <w:t xml:space="preserve"> input field (i.e. 10,000) </w:t>
            </w:r>
            <w:r w:rsidR="003F6212">
              <w:t>and select ‘Save button.</w:t>
            </w:r>
          </w:p>
        </w:tc>
        <w:tc>
          <w:tcPr>
            <w:tcW w:w="6570" w:type="dxa"/>
          </w:tcPr>
          <w:p w:rsidR="002428A7" w:rsidRDefault="009E31EE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 indicates values larger than 1,000 are not acceptable.</w:t>
            </w:r>
          </w:p>
        </w:tc>
        <w:tc>
          <w:tcPr>
            <w:tcW w:w="1530" w:type="dxa"/>
          </w:tcPr>
          <w:p w:rsidR="002428A7" w:rsidRPr="00E01AA2" w:rsidRDefault="002428A7" w:rsidP="00E01AA2">
            <w:pPr>
              <w:rPr>
                <w:rFonts w:eastAsia="Calibri"/>
              </w:rPr>
            </w:pPr>
          </w:p>
        </w:tc>
      </w:tr>
      <w:tr w:rsidR="00BA3CC2" w:rsidRPr="00E01AA2" w:rsidTr="001A34E0">
        <w:tc>
          <w:tcPr>
            <w:tcW w:w="4878" w:type="dxa"/>
          </w:tcPr>
          <w:p w:rsidR="00BA3CC2" w:rsidRDefault="009E31EE" w:rsidP="003F6212">
            <w:pPr>
              <w:pStyle w:val="Heading2"/>
              <w:outlineLvl w:val="1"/>
            </w:pPr>
            <w:r>
              <w:t>Enter a non-numeric number in the ‘Copies’</w:t>
            </w:r>
            <w:r w:rsidR="003F6212">
              <w:t xml:space="preserve"> input field </w:t>
            </w:r>
            <w:r w:rsidR="003F6212">
              <w:t>and select ‘Save button.</w:t>
            </w:r>
          </w:p>
        </w:tc>
        <w:tc>
          <w:tcPr>
            <w:tcW w:w="6570" w:type="dxa"/>
          </w:tcPr>
          <w:p w:rsidR="00BA3CC2" w:rsidRDefault="009E31EE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</w:t>
            </w:r>
            <w:r w:rsidR="00317EBB">
              <w:rPr>
                <w:rFonts w:eastAsia="Calibri"/>
              </w:rPr>
              <w:t>essage indicates only numeric e</w:t>
            </w:r>
            <w:r>
              <w:rPr>
                <w:rFonts w:eastAsia="Calibri"/>
              </w:rPr>
              <w:t>ntries are accepted.</w:t>
            </w:r>
          </w:p>
        </w:tc>
        <w:tc>
          <w:tcPr>
            <w:tcW w:w="1530" w:type="dxa"/>
          </w:tcPr>
          <w:p w:rsidR="00BA3CC2" w:rsidRPr="00E01AA2" w:rsidRDefault="00BA3CC2" w:rsidP="00E01AA2">
            <w:pPr>
              <w:rPr>
                <w:rFonts w:eastAsia="Calibri"/>
              </w:rPr>
            </w:pPr>
          </w:p>
        </w:tc>
      </w:tr>
      <w:tr w:rsidR="00BA3CC2" w:rsidRPr="00E01AA2" w:rsidTr="001A34E0">
        <w:tc>
          <w:tcPr>
            <w:tcW w:w="4878" w:type="dxa"/>
          </w:tcPr>
          <w:p w:rsidR="00BA3CC2" w:rsidRDefault="003F6212" w:rsidP="00EB013E">
            <w:pPr>
              <w:pStyle w:val="Heading2"/>
              <w:outlineLvl w:val="1"/>
            </w:pPr>
            <w:r>
              <w:t>With the validation error message displayed, scroll to the bottom of the form and select the ‘Save’ button.</w:t>
            </w:r>
          </w:p>
        </w:tc>
        <w:tc>
          <w:tcPr>
            <w:tcW w:w="6570" w:type="dxa"/>
          </w:tcPr>
          <w:p w:rsidR="00BA3CC2" w:rsidRDefault="003F6212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the validation logic will not save the resource, but will set focus to the first field failing validation.</w:t>
            </w:r>
          </w:p>
        </w:tc>
        <w:tc>
          <w:tcPr>
            <w:tcW w:w="1530" w:type="dxa"/>
          </w:tcPr>
          <w:p w:rsidR="00BA3CC2" w:rsidRPr="00E01AA2" w:rsidRDefault="00BA3CC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3F6212" w:rsidP="003F6212">
            <w:pPr>
              <w:pStyle w:val="Heading2"/>
              <w:outlineLvl w:val="1"/>
            </w:pPr>
            <w:r>
              <w:t>If the resource is a book</w:t>
            </w:r>
            <w:r w:rsidR="00605150">
              <w:t xml:space="preserve"> or e-book</w:t>
            </w:r>
            <w:r>
              <w:t xml:space="preserve">, </w:t>
            </w:r>
            <w:r>
              <w:t>Enter a negative number in the ‘</w:t>
            </w:r>
            <w:r>
              <w:t>Pages</w:t>
            </w:r>
            <w:r>
              <w:t>’ input field and select ‘Save button.</w:t>
            </w:r>
          </w:p>
        </w:tc>
        <w:tc>
          <w:tcPr>
            <w:tcW w:w="6570" w:type="dxa"/>
          </w:tcPr>
          <w:p w:rsidR="003F6212" w:rsidRDefault="003F6212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 indicating negative values are not acceptable.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3F6212" w:rsidP="003F6212">
            <w:pPr>
              <w:pStyle w:val="Heading2"/>
              <w:outlineLvl w:val="1"/>
            </w:pPr>
            <w:r>
              <w:t>If the resource is a book</w:t>
            </w:r>
            <w:r w:rsidR="00605150">
              <w:t xml:space="preserve"> or e-book</w:t>
            </w:r>
            <w:r>
              <w:t xml:space="preserve">, </w:t>
            </w:r>
            <w:r w:rsidR="00605150">
              <w:t>e</w:t>
            </w:r>
            <w:r>
              <w:t>nter a non-numeric number in the ‘</w:t>
            </w:r>
            <w:r>
              <w:t>Pages</w:t>
            </w:r>
            <w:r>
              <w:t xml:space="preserve"> input </w:t>
            </w:r>
            <w:r>
              <w:lastRenderedPageBreak/>
              <w:t>field and select ‘Save button.</w:t>
            </w:r>
          </w:p>
        </w:tc>
        <w:tc>
          <w:tcPr>
            <w:tcW w:w="6570" w:type="dxa"/>
          </w:tcPr>
          <w:p w:rsidR="003F6212" w:rsidRDefault="003F6212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Ensure validation error message indicates only numeric entries are accepted.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4A14B7" w:rsidP="004A14B7">
            <w:pPr>
              <w:pStyle w:val="Heading2"/>
              <w:outlineLvl w:val="1"/>
            </w:pPr>
            <w:r>
              <w:lastRenderedPageBreak/>
              <w:t xml:space="preserve">If the resource is a book or e-book, Enter a </w:t>
            </w:r>
            <w:r>
              <w:t xml:space="preserve">very large </w:t>
            </w:r>
            <w:r>
              <w:t>number in the ‘Pages’ input field and select ‘Save button.</w:t>
            </w:r>
          </w:p>
        </w:tc>
        <w:tc>
          <w:tcPr>
            <w:tcW w:w="6570" w:type="dxa"/>
          </w:tcPr>
          <w:p w:rsidR="003F6212" w:rsidRDefault="004A14B7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</w:t>
            </w:r>
            <w:r>
              <w:rPr>
                <w:rFonts w:eastAsia="Calibri"/>
              </w:rPr>
              <w:t xml:space="preserve"> indicates values larger than 5</w:t>
            </w:r>
            <w:r>
              <w:rPr>
                <w:rFonts w:eastAsia="Calibri"/>
              </w:rPr>
              <w:t>,000 are not acceptable.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605150" w:rsidP="00605150">
            <w:pPr>
              <w:pStyle w:val="Heading2"/>
              <w:outlineLvl w:val="1"/>
            </w:pPr>
            <w:r>
              <w:t>If the resource is a book or e-book</w:t>
            </w:r>
            <w:r>
              <w:t xml:space="preserve"> clear the</w:t>
            </w:r>
            <w:r>
              <w:t xml:space="preserve"> ‘</w:t>
            </w:r>
            <w:r>
              <w:t>Author</w:t>
            </w:r>
            <w:r>
              <w:t>’ input field and select ‘Save button.</w:t>
            </w:r>
          </w:p>
        </w:tc>
        <w:tc>
          <w:tcPr>
            <w:tcW w:w="6570" w:type="dxa"/>
          </w:tcPr>
          <w:p w:rsidR="003F6212" w:rsidRDefault="00605150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 indicates ‘Author’ is a required field.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605150" w:rsidP="00EB013E">
            <w:pPr>
              <w:pStyle w:val="Heading2"/>
              <w:outlineLvl w:val="1"/>
            </w:pPr>
            <w:r>
              <w:t>If the resource is a book or e-book</w:t>
            </w:r>
            <w:r>
              <w:t>, enter non-alphabetic characters in</w:t>
            </w:r>
            <w:r>
              <w:t xml:space="preserve"> the ‘Author’ input field and select ‘Save button.</w:t>
            </w:r>
          </w:p>
        </w:tc>
        <w:tc>
          <w:tcPr>
            <w:tcW w:w="6570" w:type="dxa"/>
          </w:tcPr>
          <w:p w:rsidR="003F6212" w:rsidRDefault="00605150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Ensure validation error message indicates “Author’ field accepts only alphabetic characters. 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E017C7" w:rsidP="00E017C7">
            <w:pPr>
              <w:pStyle w:val="Heading2"/>
              <w:outlineLvl w:val="1"/>
            </w:pPr>
            <w:r>
              <w:t>Do not select any keywords and scroll to the bottom of the form and select the ‘Save’ button.</w:t>
            </w:r>
          </w:p>
        </w:tc>
        <w:tc>
          <w:tcPr>
            <w:tcW w:w="6570" w:type="dxa"/>
          </w:tcPr>
          <w:p w:rsidR="003F6212" w:rsidRDefault="00E017C7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Ensure validation error message indicates at least 1 keyword must be selected.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3F6212" w:rsidRPr="00E01AA2" w:rsidTr="001A34E0">
        <w:tc>
          <w:tcPr>
            <w:tcW w:w="4878" w:type="dxa"/>
          </w:tcPr>
          <w:p w:rsidR="003F6212" w:rsidRDefault="00DF4ECD" w:rsidP="00EB013E">
            <w:pPr>
              <w:pStyle w:val="Heading2"/>
              <w:outlineLvl w:val="1"/>
            </w:pPr>
            <w:r>
              <w:t>At the Keyword Search list box, ensure the user is able to select successive list items when holding down the ‘shift’ key and/or non-adjacent list items when holding down the ‘ctrl’ key.</w:t>
            </w:r>
          </w:p>
        </w:tc>
        <w:tc>
          <w:tcPr>
            <w:tcW w:w="6570" w:type="dxa"/>
          </w:tcPr>
          <w:p w:rsidR="003F6212" w:rsidRDefault="00DF4EC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Selected list items are highlighted.</w:t>
            </w:r>
          </w:p>
        </w:tc>
        <w:tc>
          <w:tcPr>
            <w:tcW w:w="1530" w:type="dxa"/>
          </w:tcPr>
          <w:p w:rsidR="003F6212" w:rsidRPr="00E01AA2" w:rsidRDefault="003F6212" w:rsidP="00E01AA2">
            <w:pPr>
              <w:rPr>
                <w:rFonts w:eastAsia="Calibri"/>
              </w:rPr>
            </w:pPr>
          </w:p>
        </w:tc>
      </w:tr>
      <w:tr w:rsidR="00DF4ECD" w:rsidRPr="00E01AA2" w:rsidTr="001A34E0">
        <w:tc>
          <w:tcPr>
            <w:tcW w:w="4878" w:type="dxa"/>
          </w:tcPr>
          <w:p w:rsidR="00DF4ECD" w:rsidRDefault="005848CE" w:rsidP="00EB013E">
            <w:pPr>
              <w:pStyle w:val="Heading2"/>
              <w:outlineLvl w:val="1"/>
            </w:pPr>
            <w:r>
              <w:t>Enter valid input data into each input field and select ‘Save’ button at the bottom of the form.</w:t>
            </w:r>
          </w:p>
        </w:tc>
        <w:tc>
          <w:tcPr>
            <w:tcW w:w="6570" w:type="dxa"/>
          </w:tcPr>
          <w:p w:rsidR="00DF4ECD" w:rsidRDefault="005848CE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Ensure no validation error messages are presented and the user is presented the list of resources.  Ensure the newly-added resource is in the list. </w:t>
            </w:r>
          </w:p>
        </w:tc>
        <w:tc>
          <w:tcPr>
            <w:tcW w:w="1530" w:type="dxa"/>
          </w:tcPr>
          <w:p w:rsidR="00DF4ECD" w:rsidRPr="00E01AA2" w:rsidRDefault="00DF4ECD" w:rsidP="00E01AA2">
            <w:pPr>
              <w:rPr>
                <w:rFonts w:eastAsia="Calibri"/>
              </w:rPr>
            </w:pPr>
          </w:p>
        </w:tc>
      </w:tr>
      <w:tr w:rsidR="00DF4ECD" w:rsidRPr="00E01AA2" w:rsidTr="001A34E0">
        <w:tc>
          <w:tcPr>
            <w:tcW w:w="4878" w:type="dxa"/>
          </w:tcPr>
          <w:p w:rsidR="00DF4ECD" w:rsidRDefault="005848CE" w:rsidP="00EB013E">
            <w:pPr>
              <w:pStyle w:val="Heading2"/>
              <w:outlineLvl w:val="1"/>
            </w:pPr>
            <w:r>
              <w:t xml:space="preserve">Click on the link for the newly-added </w:t>
            </w:r>
            <w:r>
              <w:lastRenderedPageBreak/>
              <w:t>resource.</w:t>
            </w:r>
          </w:p>
        </w:tc>
        <w:tc>
          <w:tcPr>
            <w:tcW w:w="6570" w:type="dxa"/>
          </w:tcPr>
          <w:p w:rsidR="00DF4ECD" w:rsidRDefault="005848CE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The Summary page is displayed with the correct information as added on the Create Resource page.</w:t>
            </w:r>
          </w:p>
        </w:tc>
        <w:tc>
          <w:tcPr>
            <w:tcW w:w="1530" w:type="dxa"/>
          </w:tcPr>
          <w:p w:rsidR="00DF4ECD" w:rsidRPr="00E01AA2" w:rsidRDefault="00DF4ECD" w:rsidP="00E01AA2">
            <w:pPr>
              <w:rPr>
                <w:rFonts w:eastAsia="Calibri"/>
              </w:rPr>
            </w:pPr>
          </w:p>
        </w:tc>
      </w:tr>
      <w:tr w:rsidR="005848CE" w:rsidRPr="00E01AA2" w:rsidTr="001A34E0">
        <w:tc>
          <w:tcPr>
            <w:tcW w:w="4878" w:type="dxa"/>
          </w:tcPr>
          <w:p w:rsidR="005848CE" w:rsidRDefault="005848CE" w:rsidP="00EB013E">
            <w:pPr>
              <w:pStyle w:val="Heading2"/>
              <w:outlineLvl w:val="1"/>
            </w:pPr>
            <w:r>
              <w:lastRenderedPageBreak/>
              <w:t>Repeat procedure from step 1.4 and select a different resource type until all resource types have been tested as per the above test sequence.</w:t>
            </w:r>
          </w:p>
        </w:tc>
        <w:tc>
          <w:tcPr>
            <w:tcW w:w="6570" w:type="dxa"/>
          </w:tcPr>
          <w:p w:rsidR="005848CE" w:rsidRDefault="005848CE" w:rsidP="005848CE">
            <w:pPr>
              <w:rPr>
                <w:rFonts w:eastAsia="Calibri"/>
              </w:rPr>
            </w:pPr>
            <w:r>
              <w:rPr>
                <w:rFonts w:eastAsia="Calibri"/>
              </w:rPr>
              <w:t>This step is considered Passed if every resource type in the drop-down list passes the above criteria.</w:t>
            </w:r>
          </w:p>
        </w:tc>
        <w:tc>
          <w:tcPr>
            <w:tcW w:w="1530" w:type="dxa"/>
          </w:tcPr>
          <w:p w:rsidR="005848CE" w:rsidRPr="00E01AA2" w:rsidRDefault="005848CE" w:rsidP="00E01AA2">
            <w:pPr>
              <w:rPr>
                <w:rFonts w:eastAsia="Calibri"/>
              </w:rPr>
            </w:pPr>
          </w:p>
        </w:tc>
      </w:tr>
    </w:tbl>
    <w:p w:rsidR="00BD545C" w:rsidRDefault="00BD545C">
      <w:pPr>
        <w:spacing w:before="0" w:after="200" w:line="276" w:lineRule="auto"/>
      </w:pPr>
      <w:r>
        <w:br w:type="page"/>
      </w:r>
    </w:p>
    <w:p w:rsidR="00EA7232" w:rsidRDefault="000720FD" w:rsidP="00EA7232">
      <w:pPr>
        <w:pStyle w:val="Heading1"/>
      </w:pPr>
      <w:r>
        <w:lastRenderedPageBreak/>
        <w:t>Edit a Resource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33795E" w:rsidRPr="00E01AA2" w:rsidTr="0059603E">
        <w:trPr>
          <w:trHeight w:val="557"/>
        </w:trPr>
        <w:tc>
          <w:tcPr>
            <w:tcW w:w="4878" w:type="dxa"/>
            <w:shd w:val="clear" w:color="auto" w:fill="830051"/>
          </w:tcPr>
          <w:p w:rsidR="0033795E" w:rsidRPr="00E01AA2" w:rsidRDefault="0033795E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33795E" w:rsidRPr="00E01AA2" w:rsidRDefault="0033795E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33795E" w:rsidRPr="00E01AA2" w:rsidRDefault="0033795E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33795E" w:rsidRPr="00E01AA2" w:rsidTr="0059603E">
        <w:trPr>
          <w:trHeight w:val="422"/>
        </w:trPr>
        <w:tc>
          <w:tcPr>
            <w:tcW w:w="4878" w:type="dxa"/>
          </w:tcPr>
          <w:p w:rsidR="0033795E" w:rsidRPr="00E01AA2" w:rsidRDefault="0033795E" w:rsidP="0059603E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 as a Librarian.</w:t>
            </w:r>
          </w:p>
        </w:tc>
        <w:tc>
          <w:tcPr>
            <w:tcW w:w="6570" w:type="dxa"/>
          </w:tcPr>
          <w:p w:rsidR="0033795E" w:rsidRPr="0020209D" w:rsidRDefault="0033795E" w:rsidP="0059603E">
            <w:pPr>
              <w:rPr>
                <w:rFonts w:eastAsia="Calibri"/>
              </w:rPr>
            </w:pPr>
            <w:r w:rsidRPr="0020209D">
              <w:t>You should see the Home Page as normal.</w:t>
            </w:r>
          </w:p>
        </w:tc>
        <w:tc>
          <w:tcPr>
            <w:tcW w:w="153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</w:p>
        </w:tc>
      </w:tr>
      <w:tr w:rsidR="0033795E" w:rsidRPr="00E01AA2" w:rsidTr="0059603E">
        <w:tc>
          <w:tcPr>
            <w:tcW w:w="4878" w:type="dxa"/>
          </w:tcPr>
          <w:p w:rsidR="0033795E" w:rsidRPr="00E01AA2" w:rsidRDefault="0033795E" w:rsidP="0059603E">
            <w:pPr>
              <w:pStyle w:val="Heading2"/>
              <w:outlineLvl w:val="1"/>
            </w:pPr>
            <w:r>
              <w:t xml:space="preserve">Click the </w:t>
            </w:r>
            <w:r>
              <w:rPr>
                <w:i/>
              </w:rPr>
              <w:t>Admin</w:t>
            </w:r>
            <w:r>
              <w:t xml:space="preserve"> Link.</w:t>
            </w:r>
          </w:p>
        </w:tc>
        <w:tc>
          <w:tcPr>
            <w:tcW w:w="657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A Bulleted list of Admin functions is displayed</w:t>
            </w:r>
          </w:p>
        </w:tc>
        <w:tc>
          <w:tcPr>
            <w:tcW w:w="153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</w:p>
        </w:tc>
      </w:tr>
      <w:tr w:rsidR="0033795E" w:rsidRPr="00E01AA2" w:rsidTr="0059603E">
        <w:tc>
          <w:tcPr>
            <w:tcW w:w="4878" w:type="dxa"/>
          </w:tcPr>
          <w:p w:rsidR="0033795E" w:rsidRDefault="0033795E" w:rsidP="0059603E">
            <w:pPr>
              <w:pStyle w:val="Heading2"/>
              <w:outlineLvl w:val="1"/>
            </w:pPr>
            <w:r>
              <w:t>Select ‘Resource List’ from the Administrator List</w:t>
            </w:r>
          </w:p>
        </w:tc>
        <w:tc>
          <w:tcPr>
            <w:tcW w:w="6570" w:type="dxa"/>
          </w:tcPr>
          <w:p w:rsidR="0033795E" w:rsidRDefault="0033795E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The list of resources is displayed.</w:t>
            </w:r>
          </w:p>
        </w:tc>
        <w:tc>
          <w:tcPr>
            <w:tcW w:w="153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</w:p>
        </w:tc>
      </w:tr>
      <w:tr w:rsidR="0033795E" w:rsidRPr="00E01AA2" w:rsidTr="0059603E">
        <w:tc>
          <w:tcPr>
            <w:tcW w:w="4878" w:type="dxa"/>
          </w:tcPr>
          <w:p w:rsidR="0033795E" w:rsidRDefault="004B0820" w:rsidP="0059603E">
            <w:pPr>
              <w:pStyle w:val="Heading2"/>
              <w:outlineLvl w:val="1"/>
            </w:pPr>
            <w:r>
              <w:t>Select the ‘Edit’ link for a resource</w:t>
            </w:r>
          </w:p>
        </w:tc>
        <w:tc>
          <w:tcPr>
            <w:tcW w:w="6570" w:type="dxa"/>
          </w:tcPr>
          <w:p w:rsidR="0033795E" w:rsidRDefault="00135B49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The ‘Edit’ screen is displayed</w:t>
            </w:r>
          </w:p>
        </w:tc>
        <w:tc>
          <w:tcPr>
            <w:tcW w:w="153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</w:p>
        </w:tc>
      </w:tr>
      <w:tr w:rsidR="0033795E" w:rsidRPr="00E01AA2" w:rsidTr="0059603E">
        <w:tc>
          <w:tcPr>
            <w:tcW w:w="4878" w:type="dxa"/>
          </w:tcPr>
          <w:p w:rsidR="0033795E" w:rsidRDefault="00135B49" w:rsidP="0059603E">
            <w:pPr>
              <w:pStyle w:val="Heading2"/>
              <w:outlineLvl w:val="1"/>
            </w:pPr>
            <w:r>
              <w:t>Make edits to the resource and select the ‘Save’ button at the bottom of the form.</w:t>
            </w:r>
          </w:p>
        </w:tc>
        <w:tc>
          <w:tcPr>
            <w:tcW w:w="6570" w:type="dxa"/>
          </w:tcPr>
          <w:p w:rsidR="0033795E" w:rsidRDefault="00135B49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No error messages are displayed and the list of resources is not displayed.</w:t>
            </w:r>
          </w:p>
        </w:tc>
        <w:tc>
          <w:tcPr>
            <w:tcW w:w="153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</w:p>
        </w:tc>
      </w:tr>
      <w:tr w:rsidR="0033795E" w:rsidRPr="00E01AA2" w:rsidTr="0059603E">
        <w:tc>
          <w:tcPr>
            <w:tcW w:w="4878" w:type="dxa"/>
          </w:tcPr>
          <w:p w:rsidR="0033795E" w:rsidRDefault="00135B49" w:rsidP="0059603E">
            <w:pPr>
              <w:pStyle w:val="Heading2"/>
              <w:outlineLvl w:val="1"/>
            </w:pPr>
            <w:r>
              <w:t>Click the title link of the newly-edited resource.</w:t>
            </w:r>
          </w:p>
        </w:tc>
        <w:tc>
          <w:tcPr>
            <w:tcW w:w="6570" w:type="dxa"/>
          </w:tcPr>
          <w:p w:rsidR="0033795E" w:rsidRDefault="00135B49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The Summary page is displayed with the edited information.</w:t>
            </w:r>
          </w:p>
        </w:tc>
        <w:tc>
          <w:tcPr>
            <w:tcW w:w="1530" w:type="dxa"/>
          </w:tcPr>
          <w:p w:rsidR="0033795E" w:rsidRPr="00E01AA2" w:rsidRDefault="0033795E" w:rsidP="0059603E">
            <w:pPr>
              <w:rPr>
                <w:rFonts w:eastAsia="Calibri"/>
              </w:rPr>
            </w:pPr>
          </w:p>
        </w:tc>
      </w:tr>
    </w:tbl>
    <w:p w:rsidR="00EA7232" w:rsidRPr="00E01AA2" w:rsidRDefault="00EA7232" w:rsidP="00EA7232">
      <w:pPr>
        <w:rPr>
          <w:rFonts w:eastAsia="Calibri" w:cs="Times New Roman"/>
        </w:rPr>
      </w:pPr>
    </w:p>
    <w:p w:rsidR="00EA7232" w:rsidRDefault="00EA7232" w:rsidP="00EA7232">
      <w:pPr>
        <w:spacing w:before="0" w:after="200" w:line="276" w:lineRule="auto"/>
      </w:pPr>
    </w:p>
    <w:p w:rsidR="00F01628" w:rsidRDefault="00F01628" w:rsidP="00F0187E">
      <w:pPr>
        <w:rPr>
          <w:lang w:val="en"/>
        </w:rPr>
      </w:pPr>
    </w:p>
    <w:p w:rsidR="009A2A2A" w:rsidRDefault="009A2A2A" w:rsidP="00F0187E">
      <w:pPr>
        <w:rPr>
          <w:lang w:val="en"/>
        </w:rPr>
      </w:pPr>
    </w:p>
    <w:p w:rsidR="009A2A2A" w:rsidRDefault="009A2A2A" w:rsidP="009A2A2A">
      <w:pPr>
        <w:pStyle w:val="Heading1"/>
        <w:rPr>
          <w:lang w:val="en"/>
        </w:rPr>
      </w:pPr>
      <w:r>
        <w:rPr>
          <w:lang w:val="en"/>
        </w:rPr>
        <w:t>Delete a Resource</w:t>
      </w: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4B0820" w:rsidRPr="00E01AA2" w:rsidTr="0059603E">
        <w:trPr>
          <w:trHeight w:val="557"/>
        </w:trPr>
        <w:tc>
          <w:tcPr>
            <w:tcW w:w="4878" w:type="dxa"/>
            <w:shd w:val="clear" w:color="auto" w:fill="830051"/>
          </w:tcPr>
          <w:p w:rsidR="004B0820" w:rsidRPr="00E01AA2" w:rsidRDefault="004B0820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4B0820" w:rsidRPr="00E01AA2" w:rsidRDefault="004B0820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4B0820" w:rsidRPr="00E01AA2" w:rsidRDefault="004B0820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4B0820" w:rsidRPr="00E01AA2" w:rsidTr="0059603E">
        <w:trPr>
          <w:trHeight w:val="422"/>
        </w:trPr>
        <w:tc>
          <w:tcPr>
            <w:tcW w:w="4878" w:type="dxa"/>
          </w:tcPr>
          <w:p w:rsidR="004B0820" w:rsidRPr="00E01AA2" w:rsidRDefault="004B0820" w:rsidP="0059603E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lastRenderedPageBreak/>
              <w:t>Log in to the site as a Librarian.</w:t>
            </w:r>
          </w:p>
        </w:tc>
        <w:tc>
          <w:tcPr>
            <w:tcW w:w="6570" w:type="dxa"/>
          </w:tcPr>
          <w:p w:rsidR="004B0820" w:rsidRPr="0020209D" w:rsidRDefault="004B0820" w:rsidP="0059603E">
            <w:pPr>
              <w:rPr>
                <w:rFonts w:eastAsia="Calibri"/>
              </w:rPr>
            </w:pPr>
            <w:r w:rsidRPr="0020209D">
              <w:t>You should see the Home Page as normal.</w:t>
            </w:r>
          </w:p>
        </w:tc>
        <w:tc>
          <w:tcPr>
            <w:tcW w:w="153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</w:p>
        </w:tc>
      </w:tr>
      <w:tr w:rsidR="004B0820" w:rsidRPr="00E01AA2" w:rsidTr="0059603E">
        <w:tc>
          <w:tcPr>
            <w:tcW w:w="4878" w:type="dxa"/>
          </w:tcPr>
          <w:p w:rsidR="004B0820" w:rsidRPr="00E01AA2" w:rsidRDefault="004B0820" w:rsidP="0059603E">
            <w:pPr>
              <w:pStyle w:val="Heading2"/>
              <w:outlineLvl w:val="1"/>
            </w:pPr>
            <w:r>
              <w:t xml:space="preserve">Click the </w:t>
            </w:r>
            <w:r>
              <w:rPr>
                <w:i/>
              </w:rPr>
              <w:t>Admin</w:t>
            </w:r>
            <w:r>
              <w:t xml:space="preserve"> Link.</w:t>
            </w:r>
          </w:p>
        </w:tc>
        <w:tc>
          <w:tcPr>
            <w:tcW w:w="657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A Bulleted list of Admin functions is displayed</w:t>
            </w:r>
          </w:p>
        </w:tc>
        <w:tc>
          <w:tcPr>
            <w:tcW w:w="153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</w:p>
        </w:tc>
      </w:tr>
      <w:tr w:rsidR="004B0820" w:rsidRPr="00E01AA2" w:rsidTr="0059603E">
        <w:tc>
          <w:tcPr>
            <w:tcW w:w="4878" w:type="dxa"/>
          </w:tcPr>
          <w:p w:rsidR="004B0820" w:rsidRDefault="004B0820" w:rsidP="0059603E">
            <w:pPr>
              <w:pStyle w:val="Heading2"/>
              <w:outlineLvl w:val="1"/>
            </w:pPr>
            <w:r>
              <w:t>Select ‘Resource List’ from the Administrator List</w:t>
            </w:r>
          </w:p>
        </w:tc>
        <w:tc>
          <w:tcPr>
            <w:tcW w:w="6570" w:type="dxa"/>
          </w:tcPr>
          <w:p w:rsidR="004B0820" w:rsidRDefault="004B0820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The list of resources is displayed.</w:t>
            </w:r>
          </w:p>
        </w:tc>
        <w:tc>
          <w:tcPr>
            <w:tcW w:w="153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</w:p>
        </w:tc>
      </w:tr>
      <w:tr w:rsidR="004B0820" w:rsidRPr="00E01AA2" w:rsidTr="0059603E">
        <w:tc>
          <w:tcPr>
            <w:tcW w:w="4878" w:type="dxa"/>
          </w:tcPr>
          <w:p w:rsidR="004B0820" w:rsidRDefault="004B0820" w:rsidP="0059603E">
            <w:pPr>
              <w:pStyle w:val="Heading2"/>
              <w:outlineLvl w:val="1"/>
            </w:pPr>
            <w:r>
              <w:t>Select the ‘Delete’ link for a resource</w:t>
            </w:r>
          </w:p>
        </w:tc>
        <w:tc>
          <w:tcPr>
            <w:tcW w:w="6570" w:type="dxa"/>
          </w:tcPr>
          <w:p w:rsidR="004B0820" w:rsidRDefault="00152964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A verification screen is displayed asking if you really want to delete the resource.</w:t>
            </w:r>
          </w:p>
        </w:tc>
        <w:tc>
          <w:tcPr>
            <w:tcW w:w="153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</w:p>
        </w:tc>
      </w:tr>
      <w:tr w:rsidR="004B0820" w:rsidRPr="00E01AA2" w:rsidTr="0059603E">
        <w:tc>
          <w:tcPr>
            <w:tcW w:w="4878" w:type="dxa"/>
          </w:tcPr>
          <w:p w:rsidR="004B0820" w:rsidRDefault="00152964" w:rsidP="0059603E">
            <w:pPr>
              <w:pStyle w:val="Heading2"/>
              <w:outlineLvl w:val="1"/>
            </w:pPr>
            <w:r>
              <w:t>Select the ‘Back to List’ link and do not delete the resource.</w:t>
            </w:r>
          </w:p>
        </w:tc>
        <w:tc>
          <w:tcPr>
            <w:tcW w:w="6570" w:type="dxa"/>
          </w:tcPr>
          <w:p w:rsidR="004B0820" w:rsidRDefault="00152964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The list of resources is displayed and the resource was not deleted.</w:t>
            </w:r>
          </w:p>
        </w:tc>
        <w:tc>
          <w:tcPr>
            <w:tcW w:w="153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</w:p>
        </w:tc>
      </w:tr>
      <w:tr w:rsidR="004B0820" w:rsidRPr="00E01AA2" w:rsidTr="0059603E">
        <w:tc>
          <w:tcPr>
            <w:tcW w:w="4878" w:type="dxa"/>
          </w:tcPr>
          <w:p w:rsidR="004B0820" w:rsidRDefault="00152964" w:rsidP="0059603E">
            <w:pPr>
              <w:pStyle w:val="Heading2"/>
              <w:outlineLvl w:val="1"/>
            </w:pPr>
            <w:r>
              <w:t xml:space="preserve">Repeat steps 3.4 and 3.5 except this time select the ‘Delete’ button to delete the resource </w:t>
            </w:r>
          </w:p>
        </w:tc>
        <w:tc>
          <w:tcPr>
            <w:tcW w:w="6570" w:type="dxa"/>
          </w:tcPr>
          <w:p w:rsidR="004B0820" w:rsidRDefault="00152964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No error messages are displayed, the list of resources is displayed and the deleted resource is no longer in the list.</w:t>
            </w:r>
          </w:p>
        </w:tc>
        <w:tc>
          <w:tcPr>
            <w:tcW w:w="1530" w:type="dxa"/>
          </w:tcPr>
          <w:p w:rsidR="004B0820" w:rsidRPr="00E01AA2" w:rsidRDefault="004B0820" w:rsidP="0059603E">
            <w:pPr>
              <w:rPr>
                <w:rFonts w:eastAsia="Calibri"/>
              </w:rPr>
            </w:pPr>
          </w:p>
        </w:tc>
      </w:tr>
      <w:tr w:rsidR="00152964" w:rsidRPr="00E01AA2" w:rsidTr="0059603E">
        <w:tc>
          <w:tcPr>
            <w:tcW w:w="4878" w:type="dxa"/>
          </w:tcPr>
          <w:p w:rsidR="00152964" w:rsidRDefault="00152964" w:rsidP="0059603E">
            <w:pPr>
              <w:pStyle w:val="Heading2"/>
              <w:outlineLvl w:val="1"/>
            </w:pPr>
            <w:r>
              <w:t>Repeat this procedure for each type of resource</w:t>
            </w:r>
          </w:p>
        </w:tc>
        <w:tc>
          <w:tcPr>
            <w:tcW w:w="6570" w:type="dxa"/>
          </w:tcPr>
          <w:p w:rsidR="00152964" w:rsidRDefault="00152964" w:rsidP="0059603E">
            <w:pPr>
              <w:rPr>
                <w:rFonts w:eastAsia="Calibri"/>
              </w:rPr>
            </w:pPr>
            <w:r>
              <w:rPr>
                <w:rFonts w:eastAsia="Calibri"/>
              </w:rPr>
              <w:t>Each resource type is deleted without errors.</w:t>
            </w:r>
            <w:bookmarkStart w:id="1" w:name="_GoBack"/>
            <w:bookmarkEnd w:id="1"/>
          </w:p>
        </w:tc>
        <w:tc>
          <w:tcPr>
            <w:tcW w:w="1530" w:type="dxa"/>
          </w:tcPr>
          <w:p w:rsidR="00152964" w:rsidRPr="00E01AA2" w:rsidRDefault="00152964" w:rsidP="0059603E">
            <w:pPr>
              <w:rPr>
                <w:rFonts w:eastAsia="Calibri"/>
              </w:rPr>
            </w:pPr>
          </w:p>
        </w:tc>
      </w:tr>
    </w:tbl>
    <w:p w:rsidR="004B0820" w:rsidRPr="004B0820" w:rsidRDefault="004B0820" w:rsidP="004B0820">
      <w:pPr>
        <w:rPr>
          <w:lang w:val="en"/>
        </w:rPr>
      </w:pPr>
    </w:p>
    <w:sectPr w:rsidR="004B0820" w:rsidRPr="004B0820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35" w:rsidRDefault="00345E35" w:rsidP="00F55123">
      <w:pPr>
        <w:spacing w:line="240" w:lineRule="auto"/>
      </w:pPr>
      <w:r>
        <w:separator/>
      </w:r>
    </w:p>
  </w:endnote>
  <w:endnote w:type="continuationSeparator" w:id="0">
    <w:p w:rsidR="00345E35" w:rsidRDefault="00345E35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B92DFA" w:rsidRPr="00D35AA4" w:rsidRDefault="00B92DF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B47E84">
              <w:rPr>
                <w:b/>
                <w:bCs/>
                <w:noProof/>
                <w:sz w:val="16"/>
                <w:szCs w:val="16"/>
              </w:rPr>
              <w:t>7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B47E84">
              <w:rPr>
                <w:b/>
                <w:bCs/>
                <w:noProof/>
                <w:sz w:val="16"/>
                <w:szCs w:val="16"/>
              </w:rPr>
              <w:t>7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35" w:rsidRDefault="00345E35" w:rsidP="00F55123">
      <w:pPr>
        <w:spacing w:line="240" w:lineRule="auto"/>
      </w:pPr>
      <w:r>
        <w:separator/>
      </w:r>
    </w:p>
  </w:footnote>
  <w:footnote w:type="continuationSeparator" w:id="0">
    <w:p w:rsidR="00345E35" w:rsidRDefault="00345E35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A" w:rsidRDefault="00B92DF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C9CEF" wp14:editId="678D413B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10C6E6B" wp14:editId="44F4CD9F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7E7E"/>
    <w:rsid w:val="000223F8"/>
    <w:rsid w:val="00022FFC"/>
    <w:rsid w:val="0002381D"/>
    <w:rsid w:val="000262E9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0FD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35B49"/>
    <w:rsid w:val="00140598"/>
    <w:rsid w:val="00142751"/>
    <w:rsid w:val="0014497B"/>
    <w:rsid w:val="00150459"/>
    <w:rsid w:val="00151810"/>
    <w:rsid w:val="00152964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28A7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4EE"/>
    <w:rsid w:val="002B49B0"/>
    <w:rsid w:val="002C0FE7"/>
    <w:rsid w:val="002C1268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17EBB"/>
    <w:rsid w:val="003210B4"/>
    <w:rsid w:val="003262B5"/>
    <w:rsid w:val="003359E8"/>
    <w:rsid w:val="003377E5"/>
    <w:rsid w:val="0033795E"/>
    <w:rsid w:val="00345127"/>
    <w:rsid w:val="00345E35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974F6"/>
    <w:rsid w:val="003A0337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E7A3C"/>
    <w:rsid w:val="003F225D"/>
    <w:rsid w:val="003F5EE6"/>
    <w:rsid w:val="003F601C"/>
    <w:rsid w:val="003F6212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0F0"/>
    <w:rsid w:val="00481FF9"/>
    <w:rsid w:val="00490712"/>
    <w:rsid w:val="00490FE5"/>
    <w:rsid w:val="004933F7"/>
    <w:rsid w:val="00494606"/>
    <w:rsid w:val="00495641"/>
    <w:rsid w:val="004971E7"/>
    <w:rsid w:val="004A14B7"/>
    <w:rsid w:val="004A15DB"/>
    <w:rsid w:val="004A6494"/>
    <w:rsid w:val="004B0820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5A3F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848CE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05150"/>
    <w:rsid w:val="006108C9"/>
    <w:rsid w:val="0061185F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569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6083"/>
    <w:rsid w:val="0082774F"/>
    <w:rsid w:val="0083115E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7197"/>
    <w:rsid w:val="0097181F"/>
    <w:rsid w:val="00973DC9"/>
    <w:rsid w:val="00974B4C"/>
    <w:rsid w:val="00976401"/>
    <w:rsid w:val="0097707A"/>
    <w:rsid w:val="009822E3"/>
    <w:rsid w:val="009830FA"/>
    <w:rsid w:val="009877ED"/>
    <w:rsid w:val="00992F4E"/>
    <w:rsid w:val="00993519"/>
    <w:rsid w:val="009A19C2"/>
    <w:rsid w:val="009A2A2A"/>
    <w:rsid w:val="009A5BE7"/>
    <w:rsid w:val="009A5C51"/>
    <w:rsid w:val="009A6388"/>
    <w:rsid w:val="009B0153"/>
    <w:rsid w:val="009B26A2"/>
    <w:rsid w:val="009B50A1"/>
    <w:rsid w:val="009B5FC6"/>
    <w:rsid w:val="009B672B"/>
    <w:rsid w:val="009B71DB"/>
    <w:rsid w:val="009C5B0B"/>
    <w:rsid w:val="009D7FA3"/>
    <w:rsid w:val="009E08F2"/>
    <w:rsid w:val="009E2733"/>
    <w:rsid w:val="009E27C5"/>
    <w:rsid w:val="009E31EE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47E84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3CC2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3051D"/>
    <w:rsid w:val="00C32D70"/>
    <w:rsid w:val="00C36BD6"/>
    <w:rsid w:val="00C37F4D"/>
    <w:rsid w:val="00C4660D"/>
    <w:rsid w:val="00C46751"/>
    <w:rsid w:val="00C46A46"/>
    <w:rsid w:val="00C53352"/>
    <w:rsid w:val="00C55048"/>
    <w:rsid w:val="00C555E1"/>
    <w:rsid w:val="00C567A7"/>
    <w:rsid w:val="00C62015"/>
    <w:rsid w:val="00C620E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079B"/>
    <w:rsid w:val="00DE137E"/>
    <w:rsid w:val="00DE251D"/>
    <w:rsid w:val="00DE3E3C"/>
    <w:rsid w:val="00DE709F"/>
    <w:rsid w:val="00DF1C08"/>
    <w:rsid w:val="00DF282A"/>
    <w:rsid w:val="00DF3944"/>
    <w:rsid w:val="00DF4ECD"/>
    <w:rsid w:val="00DF5074"/>
    <w:rsid w:val="00E017C7"/>
    <w:rsid w:val="00E01AA2"/>
    <w:rsid w:val="00E0248C"/>
    <w:rsid w:val="00E02E3D"/>
    <w:rsid w:val="00E037EC"/>
    <w:rsid w:val="00E038A4"/>
    <w:rsid w:val="00E0582E"/>
    <w:rsid w:val="00E067D6"/>
    <w:rsid w:val="00E07F7B"/>
    <w:rsid w:val="00E140DD"/>
    <w:rsid w:val="00E248B6"/>
    <w:rsid w:val="00E367F4"/>
    <w:rsid w:val="00E525E5"/>
    <w:rsid w:val="00E52A42"/>
    <w:rsid w:val="00E53207"/>
    <w:rsid w:val="00E548A4"/>
    <w:rsid w:val="00E56C50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93490"/>
    <w:rsid w:val="00E96078"/>
    <w:rsid w:val="00E97FD0"/>
    <w:rsid w:val="00EA0228"/>
    <w:rsid w:val="00EA0CD9"/>
    <w:rsid w:val="00EA26AC"/>
    <w:rsid w:val="00EA2712"/>
    <w:rsid w:val="00EA7232"/>
    <w:rsid w:val="00EB013E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628"/>
    <w:rsid w:val="00F0187E"/>
    <w:rsid w:val="00F1056F"/>
    <w:rsid w:val="00F10694"/>
    <w:rsid w:val="00F11422"/>
    <w:rsid w:val="00F11DF2"/>
    <w:rsid w:val="00F123DC"/>
    <w:rsid w:val="00F124EE"/>
    <w:rsid w:val="00F151F5"/>
    <w:rsid w:val="00F16686"/>
    <w:rsid w:val="00F21621"/>
    <w:rsid w:val="00F22BD6"/>
    <w:rsid w:val="00F22FFB"/>
    <w:rsid w:val="00F23A00"/>
    <w:rsid w:val="00F27BB5"/>
    <w:rsid w:val="00F30CF2"/>
    <w:rsid w:val="00F35C63"/>
    <w:rsid w:val="00F3602C"/>
    <w:rsid w:val="00F37FB0"/>
    <w:rsid w:val="00F44231"/>
    <w:rsid w:val="00F44B1B"/>
    <w:rsid w:val="00F44F71"/>
    <w:rsid w:val="00F4555F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B05D9"/>
    <w:rsid w:val="00FB10A4"/>
    <w:rsid w:val="00FB1B2C"/>
    <w:rsid w:val="00FB4E33"/>
    <w:rsid w:val="00FC0DCC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113E-01AD-48B9-BCE8-B49E8B38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</Template>
  <TotalTime>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MndTree</cp:lastModifiedBy>
  <cp:revision>2</cp:revision>
  <cp:lastPrinted>2013-03-07T19:03:00Z</cp:lastPrinted>
  <dcterms:created xsi:type="dcterms:W3CDTF">2013-08-01T17:44:00Z</dcterms:created>
  <dcterms:modified xsi:type="dcterms:W3CDTF">2013-08-01T17:44:00Z</dcterms:modified>
</cp:coreProperties>
</file>