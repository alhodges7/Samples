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6DA" w:rsidRDefault="00F476DA" w:rsidP="00F476DA">
      <w:r>
        <w:rPr>
          <w:noProof/>
        </w:rPr>
        <w:drawing>
          <wp:anchor distT="0" distB="0" distL="114300" distR="114300" simplePos="0" relativeHeight="251662336" behindDoc="0" locked="0" layoutInCell="1" allowOverlap="1" wp14:anchorId="763AC061" wp14:editId="46F3410C">
            <wp:simplePos x="0" y="0"/>
            <wp:positionH relativeFrom="column">
              <wp:posOffset>94615</wp:posOffset>
            </wp:positionH>
            <wp:positionV relativeFrom="paragraph">
              <wp:posOffset>-352425</wp:posOffset>
            </wp:positionV>
            <wp:extent cx="2510790" cy="609600"/>
            <wp:effectExtent l="0" t="0" r="3810" b="0"/>
            <wp:wrapSquare wrapText="bothSides"/>
            <wp:docPr id="3" name="Picture 3" descr="D:\MT - Marketing\Corporate\Brand Council\VI\Final Guidelines\MT_Logo_Artwork\Regular_Size\RGB\Positive\MT_Logo_Reg_Full_Pos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T - Marketing\Corporate\Brand Council\VI\Final Guidelines\MT_Logo_Artwork\Regular_Size\RGB\Positive\MT_Logo_Reg_Full_Pos_RG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-2059549841"/>
        <w:docPartObj>
          <w:docPartGallery w:val="Cover Pages"/>
          <w:docPartUnique/>
        </w:docPartObj>
      </w:sdtPr>
      <w:sdtContent>
        <w:p w:rsidR="00F476DA" w:rsidRDefault="00F476DA" w:rsidP="00F476DA"/>
        <w:p w:rsidR="00F476DA" w:rsidRDefault="00F476DA" w:rsidP="00F476DA"/>
        <w:p w:rsidR="00F476DA" w:rsidRDefault="00F476DA" w:rsidP="00F476DA"/>
        <w:p w:rsidR="00F476DA" w:rsidRDefault="00F476DA" w:rsidP="00F476D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D135447" wp14:editId="69952FB6">
                    <wp:simplePos x="0" y="0"/>
                    <wp:positionH relativeFrom="column">
                      <wp:posOffset>94615</wp:posOffset>
                    </wp:positionH>
                    <wp:positionV relativeFrom="paragraph">
                      <wp:posOffset>247015</wp:posOffset>
                    </wp:positionV>
                    <wp:extent cx="7193915" cy="560070"/>
                    <wp:effectExtent l="0" t="0" r="0" b="0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93915" cy="560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6DA" w:rsidRPr="00AF198E" w:rsidRDefault="00F476DA" w:rsidP="00F476DA">
                                <w:pPr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</w:pPr>
                                <w:r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>Librarian Features – User Administration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.45pt;margin-top:19.45pt;width:566.45pt;height:44.1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" filled="f" stroked="f">
                    <v:textbox style="mso-fit-shape-to-text:t">
                      <w:txbxContent>
                        <w:p w:rsidR="00F476DA" w:rsidRPr="00AF198E" w:rsidRDefault="00F476DA" w:rsidP="00F476DA">
                          <w:pPr>
                            <w:rPr>
                              <w:color w:val="4D4F53"/>
                              <w:sz w:val="42"/>
                              <w:szCs w:val="42"/>
                            </w:rPr>
                          </w:pPr>
                          <w:r>
                            <w:rPr>
                              <w:color w:val="4D4F53"/>
                              <w:sz w:val="42"/>
                              <w:szCs w:val="42"/>
                            </w:rPr>
                            <w:t>Librarian Features – User Administration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5445FE" wp14:editId="0B0DD1D5">
                    <wp:simplePos x="0" y="0"/>
                    <wp:positionH relativeFrom="column">
                      <wp:posOffset>93345</wp:posOffset>
                    </wp:positionH>
                    <wp:positionV relativeFrom="paragraph">
                      <wp:posOffset>890905</wp:posOffset>
                    </wp:positionV>
                    <wp:extent cx="5858510" cy="560070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58510" cy="560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6DA" w:rsidRDefault="00F476DA" w:rsidP="00F476DA">
                                <w:pPr>
                                  <w:pStyle w:val="Subtitle"/>
                                </w:pPr>
                                <w:r>
                                  <w:t>Test File ID:  USR100</w:t>
                                </w:r>
                              </w:p>
                              <w:p w:rsidR="00F476DA" w:rsidRPr="00154885" w:rsidRDefault="00F476DA" w:rsidP="00F476DA">
                                <w:pPr>
                                  <w:pStyle w:val="Subtitle"/>
                                </w:pPr>
                                <w:r>
                                  <w:t>Astra Version(s):  1.0.7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7.35pt;margin-top:70.15pt;width:461.3pt;height:44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" filled="f" stroked="f">
                    <v:textbox style="mso-fit-shape-to-text:t">
                      <w:txbxContent>
                        <w:p w:rsidR="00F476DA" w:rsidRDefault="00F476DA" w:rsidP="00F476DA">
                          <w:pPr>
                            <w:pStyle w:val="Subtitle"/>
                          </w:pPr>
                          <w:r>
                            <w:t>Test File ID:  USR100</w:t>
                          </w:r>
                        </w:p>
                        <w:p w:rsidR="00F476DA" w:rsidRPr="00154885" w:rsidRDefault="00F476DA" w:rsidP="00F476DA">
                          <w:pPr>
                            <w:pStyle w:val="Subtitle"/>
                          </w:pPr>
                          <w:r>
                            <w:t>Astra Version(s):  1.0.7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C378078" wp14:editId="684835E3">
                    <wp:simplePos x="0" y="0"/>
                    <wp:positionH relativeFrom="column">
                      <wp:posOffset>-10160</wp:posOffset>
                    </wp:positionH>
                    <wp:positionV relativeFrom="paragraph">
                      <wp:posOffset>2207260</wp:posOffset>
                    </wp:positionV>
                    <wp:extent cx="6070600" cy="358775"/>
                    <wp:effectExtent l="0" t="0" r="0" b="3175"/>
                    <wp:wrapNone/>
                    <wp:docPr id="1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0600" cy="358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6DA" w:rsidRPr="00010CFD" w:rsidRDefault="00F476DA" w:rsidP="00F476DA">
                                <w:pPr>
                                  <w:rPr>
                                    <w:color w:val="4D4F53"/>
                                    <w:szCs w:val="30"/>
                                  </w:rPr>
                                </w:pPr>
                                <w:r>
                                  <w:rPr>
                                    <w:color w:val="4D4F53"/>
                                    <w:szCs w:val="30"/>
                                  </w:rPr>
                                  <w:t>July 31, 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-.8pt;margin-top:173.8pt;width:478pt;height:28.2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" filled="f" stroked="f">
                    <v:textbox style="mso-fit-shape-to-text:t">
                      <w:txbxContent>
                        <w:p w:rsidR="00F476DA" w:rsidRPr="00010CFD" w:rsidRDefault="00F476DA" w:rsidP="00F476DA">
                          <w:pPr>
                            <w:rPr>
                              <w:color w:val="4D4F53"/>
                              <w:szCs w:val="30"/>
                            </w:rPr>
                          </w:pPr>
                          <w:r>
                            <w:rPr>
                              <w:color w:val="4D4F53"/>
                              <w:szCs w:val="30"/>
                            </w:rPr>
                            <w:t>July 31, 2013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482B71" wp14:editId="2CB7700F">
                    <wp:simplePos x="0" y="0"/>
                    <wp:positionH relativeFrom="column">
                      <wp:posOffset>-10160</wp:posOffset>
                    </wp:positionH>
                    <wp:positionV relativeFrom="paragraph">
                      <wp:posOffset>1826260</wp:posOffset>
                    </wp:positionV>
                    <wp:extent cx="6070600" cy="450215"/>
                    <wp:effectExtent l="0" t="0" r="0" b="0"/>
                    <wp:wrapNone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0600" cy="4502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6DA" w:rsidRPr="005F7603" w:rsidRDefault="00F476DA" w:rsidP="00F476DA">
                                <w:pPr>
                                  <w:rPr>
                                    <w:b/>
                                    <w:color w:val="4D4F53"/>
                                    <w:szCs w:val="20"/>
                                  </w:rPr>
                                </w:pPr>
                                <w:r w:rsidRPr="005F7603">
                                  <w:rPr>
                                    <w:color w:val="4D4F53"/>
                                    <w:szCs w:val="20"/>
                                  </w:rPr>
                                  <w:t>Doc ID</w:t>
                                </w:r>
                                <w:r>
                                  <w:rPr>
                                    <w:color w:val="4D4F53"/>
                                    <w:szCs w:val="20"/>
                                  </w:rPr>
                                  <w:t>:</w:t>
                                </w:r>
                                <w:r w:rsidRPr="005F7603">
                                  <w:rPr>
                                    <w:color w:val="4D4F53"/>
                                    <w:szCs w:val="20"/>
                                  </w:rPr>
                                  <w:t xml:space="preserve"> </w:t>
                                </w:r>
                                <w:r w:rsidRPr="005F7603">
                                  <w:rPr>
                                    <w:b/>
                                    <w:color w:val="4D4F53"/>
                                    <w:szCs w:val="20"/>
                                  </w:rPr>
                                  <w:t>1C30EA4B-871D-473A-829F-573C42AA49AC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-.8pt;margin-top:143.8pt;width:478pt;height:35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" filled="f" stroked="f">
                    <v:textbox style="mso-fit-shape-to-text:t">
                      <w:txbxContent>
                        <w:p w:rsidR="00F476DA" w:rsidRPr="005F7603" w:rsidRDefault="00F476DA" w:rsidP="00F476DA">
                          <w:pPr>
                            <w:rPr>
                              <w:b/>
                              <w:color w:val="4D4F53"/>
                              <w:szCs w:val="20"/>
                            </w:rPr>
                          </w:pPr>
                          <w:r w:rsidRPr="005F7603">
                            <w:rPr>
                              <w:color w:val="4D4F53"/>
                              <w:szCs w:val="20"/>
                            </w:rPr>
                            <w:t>Doc ID</w:t>
                          </w:r>
                          <w:r>
                            <w:rPr>
                              <w:color w:val="4D4F53"/>
                              <w:szCs w:val="20"/>
                            </w:rPr>
                            <w:t>:</w:t>
                          </w:r>
                          <w:r w:rsidRPr="005F7603">
                            <w:rPr>
                              <w:color w:val="4D4F53"/>
                              <w:szCs w:val="20"/>
                            </w:rPr>
                            <w:t xml:space="preserve"> </w:t>
                          </w:r>
                          <w:r w:rsidRPr="005F7603">
                            <w:rPr>
                              <w:b/>
                              <w:color w:val="4D4F53"/>
                              <w:szCs w:val="20"/>
                            </w:rPr>
                            <w:t>1C30EA4B-871D-473A-829F-573C42AA49AC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452B968" wp14:editId="449F88F9">
                <wp:simplePos x="0" y="0"/>
                <wp:positionH relativeFrom="column">
                  <wp:posOffset>-914400</wp:posOffset>
                </wp:positionH>
                <wp:positionV relativeFrom="paragraph">
                  <wp:posOffset>2938780</wp:posOffset>
                </wp:positionV>
                <wp:extent cx="7772400" cy="3602736"/>
                <wp:effectExtent l="0" t="0" r="0" b="0"/>
                <wp:wrapSquare wrapText="bothSides"/>
                <wp:docPr id="1" name="Picture 1" descr="C:\Users\M8070095\Desktop\Grid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8070095\Desktop\Grid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416"/>
                        <a:stretch/>
                      </pic:blipFill>
                      <pic:spPr bwMode="auto">
                        <a:xfrm>
                          <a:off x="0" y="0"/>
                          <a:ext cx="7772400" cy="3602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</w:t>
          </w:r>
          <w:r>
            <w:br w:type="page"/>
          </w:r>
        </w:p>
      </w:sdtContent>
    </w:sdt>
    <w:p w:rsidR="00F476DA" w:rsidRDefault="00F476DA" w:rsidP="00F476DA">
      <w:pPr>
        <w:rPr>
          <w:rFonts w:eastAsia="Calibri" w:cs="Times New Roman"/>
          <w:color w:val="4D4F53"/>
          <w:sz w:val="30"/>
          <w:szCs w:val="30"/>
        </w:rPr>
      </w:pPr>
      <w:bookmarkStart w:id="0" w:name="_Toc282099279"/>
      <w:r>
        <w:rPr>
          <w:rFonts w:eastAsia="Calibri" w:cs="Times New Roman"/>
          <w:color w:val="4D4F53"/>
          <w:sz w:val="30"/>
          <w:szCs w:val="30"/>
        </w:rPr>
        <w:lastRenderedPageBreak/>
        <w:t>Description</w:t>
      </w:r>
    </w:p>
    <w:p w:rsidR="00F476DA" w:rsidRDefault="00F476DA" w:rsidP="00F476DA">
      <w:r>
        <w:t xml:space="preserve">This suite contains test cases regarding the Admin’s ability to administer regular user accounts.  </w:t>
      </w:r>
    </w:p>
    <w:p w:rsidR="00F476DA" w:rsidRDefault="00F476DA" w:rsidP="00F476DA"/>
    <w:p w:rsidR="00F476DA" w:rsidRDefault="00F476DA" w:rsidP="00F476DA">
      <w:r>
        <w:t xml:space="preserve">Librarian </w:t>
      </w:r>
      <w:proofErr w:type="gramStart"/>
      <w:r>
        <w:t>Account :</w:t>
      </w:r>
      <w:proofErr w:type="gramEnd"/>
      <w:r>
        <w:t xml:space="preserve"> MID: m1021310 Password: password</w:t>
      </w:r>
    </w:p>
    <w:p w:rsidR="00F476DA" w:rsidRDefault="00F476DA" w:rsidP="00F476DA">
      <w:r>
        <w:t>Administrator Account: MID: root Password: mindtree#99</w:t>
      </w:r>
    </w:p>
    <w:p w:rsidR="00F476DA" w:rsidRDefault="00F476DA" w:rsidP="00F476DA">
      <w:r>
        <w:t xml:space="preserve">Basic User </w:t>
      </w:r>
      <w:proofErr w:type="gramStart"/>
      <w:r>
        <w:t>Account :</w:t>
      </w:r>
      <w:proofErr w:type="gramEnd"/>
      <w:r>
        <w:t xml:space="preserve"> MID: M1021023 Password: password</w:t>
      </w:r>
    </w:p>
    <w:p w:rsidR="00F476DA" w:rsidRDefault="00F476DA" w:rsidP="00F476DA">
      <w:pPr>
        <w:rPr>
          <w:rFonts w:eastAsia="Calibri" w:cs="Times New Roman"/>
          <w:color w:val="4D4F53"/>
          <w:sz w:val="30"/>
          <w:szCs w:val="30"/>
        </w:rPr>
      </w:pPr>
    </w:p>
    <w:p w:rsidR="00F476DA" w:rsidRDefault="00F476DA" w:rsidP="00F476DA">
      <w:pPr>
        <w:pStyle w:val="Heading1"/>
      </w:pPr>
      <w:r>
        <w:t>View a User’s Account</w:t>
      </w:r>
    </w:p>
    <w:bookmarkEnd w:id="0"/>
    <w:p w:rsidR="00F476DA" w:rsidRPr="00E01AA2" w:rsidRDefault="00F476DA" w:rsidP="00F476DA">
      <w:pPr>
        <w:rPr>
          <w:rFonts w:eastAsia="Calibri" w:cs="Times New Roman"/>
        </w:rPr>
      </w:pPr>
    </w:p>
    <w:tbl>
      <w:tblPr>
        <w:tblStyle w:val="TableGrid1"/>
        <w:tblW w:w="12978" w:type="dxa"/>
        <w:tblLook w:val="04A0" w:firstRow="1" w:lastRow="0" w:firstColumn="1" w:lastColumn="0" w:noHBand="0" w:noVBand="1"/>
      </w:tblPr>
      <w:tblGrid>
        <w:gridCol w:w="4878"/>
        <w:gridCol w:w="6570"/>
        <w:gridCol w:w="1530"/>
      </w:tblGrid>
      <w:tr w:rsidR="00F476DA" w:rsidRPr="00E01AA2" w:rsidTr="00AD0533">
        <w:trPr>
          <w:trHeight w:val="557"/>
        </w:trPr>
        <w:tc>
          <w:tcPr>
            <w:tcW w:w="4878" w:type="dxa"/>
            <w:shd w:val="clear" w:color="auto" w:fill="830051"/>
          </w:tcPr>
          <w:p w:rsidR="00F476DA" w:rsidRPr="00E01AA2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Instructions</w:t>
            </w:r>
          </w:p>
        </w:tc>
        <w:tc>
          <w:tcPr>
            <w:tcW w:w="6570" w:type="dxa"/>
            <w:shd w:val="clear" w:color="auto" w:fill="830051"/>
          </w:tcPr>
          <w:p w:rsidR="00F476DA" w:rsidRPr="00E01AA2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Expected Result</w:t>
            </w:r>
          </w:p>
        </w:tc>
        <w:tc>
          <w:tcPr>
            <w:tcW w:w="1530" w:type="dxa"/>
            <w:shd w:val="clear" w:color="auto" w:fill="830051"/>
          </w:tcPr>
          <w:p w:rsidR="00F476DA" w:rsidRPr="00E01AA2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 / Fail</w:t>
            </w:r>
          </w:p>
        </w:tc>
      </w:tr>
      <w:tr w:rsidR="00F476DA" w:rsidRPr="00E01AA2" w:rsidTr="00AD0533">
        <w:trPr>
          <w:trHeight w:val="422"/>
        </w:trPr>
        <w:tc>
          <w:tcPr>
            <w:tcW w:w="4878" w:type="dxa"/>
          </w:tcPr>
          <w:p w:rsidR="00F476DA" w:rsidRPr="00E01AA2" w:rsidRDefault="00F476DA" w:rsidP="00AD0533">
            <w:pPr>
              <w:pStyle w:val="Heading2"/>
              <w:outlineLvl w:val="1"/>
              <w:rPr>
                <w:rFonts w:eastAsia="Calibri"/>
              </w:rPr>
            </w:pPr>
            <w:r>
              <w:rPr>
                <w:rStyle w:val="Heading2Char"/>
                <w:b/>
              </w:rPr>
              <w:t>Log in to the site as a Librarian.</w:t>
            </w:r>
          </w:p>
        </w:tc>
        <w:tc>
          <w:tcPr>
            <w:tcW w:w="6570" w:type="dxa"/>
          </w:tcPr>
          <w:p w:rsidR="00F476DA" w:rsidRPr="0020209D" w:rsidRDefault="00F476DA" w:rsidP="00AD0533">
            <w:pPr>
              <w:rPr>
                <w:rFonts w:eastAsia="Calibri"/>
              </w:rPr>
            </w:pPr>
            <w:r w:rsidRPr="0020209D">
              <w:t>You should see the Home Page as normal.</w:t>
            </w:r>
          </w:p>
        </w:tc>
        <w:tc>
          <w:tcPr>
            <w:tcW w:w="1530" w:type="dxa"/>
          </w:tcPr>
          <w:p w:rsidR="00F476DA" w:rsidRPr="00E01AA2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F476DA" w:rsidRPr="00E01AA2" w:rsidTr="00AD0533">
        <w:tc>
          <w:tcPr>
            <w:tcW w:w="4878" w:type="dxa"/>
          </w:tcPr>
          <w:p w:rsidR="00F476DA" w:rsidRPr="00E01AA2" w:rsidRDefault="00F476DA" w:rsidP="00AD0533">
            <w:pPr>
              <w:pStyle w:val="Heading2"/>
              <w:outlineLvl w:val="1"/>
            </w:pPr>
            <w:r>
              <w:t xml:space="preserve">Click the </w:t>
            </w:r>
            <w:r>
              <w:rPr>
                <w:i/>
              </w:rPr>
              <w:t>Admin</w:t>
            </w:r>
            <w:r>
              <w:t xml:space="preserve"> Link.</w:t>
            </w:r>
          </w:p>
        </w:tc>
        <w:tc>
          <w:tcPr>
            <w:tcW w:w="6570" w:type="dxa"/>
          </w:tcPr>
          <w:p w:rsidR="00F476DA" w:rsidRPr="00E01AA2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You should see the Administrator Functions view. Bulleted list: User List, Resource List, Key Words, Resource Types, Reports.</w:t>
            </w:r>
          </w:p>
        </w:tc>
        <w:tc>
          <w:tcPr>
            <w:tcW w:w="1530" w:type="dxa"/>
          </w:tcPr>
          <w:p w:rsidR="00F476DA" w:rsidRPr="00E01AA2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F476DA" w:rsidRPr="00E01AA2" w:rsidTr="00AD0533"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r>
              <w:t>Click User List.</w:t>
            </w:r>
          </w:p>
        </w:tc>
        <w:tc>
          <w:tcPr>
            <w:tcW w:w="657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You should see a list of users that are registered on the application.</w:t>
            </w:r>
          </w:p>
        </w:tc>
        <w:tc>
          <w:tcPr>
            <w:tcW w:w="1530" w:type="dxa"/>
          </w:tcPr>
          <w:p w:rsidR="00F476DA" w:rsidRPr="00E01AA2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F476DA" w:rsidRPr="00E01AA2" w:rsidTr="00AD0533"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r>
              <w:t>Click on a use MID or Name.</w:t>
            </w:r>
          </w:p>
        </w:tc>
        <w:tc>
          <w:tcPr>
            <w:tcW w:w="657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You should be redirected to login because only “Administrators” can view that page.</w:t>
            </w:r>
          </w:p>
        </w:tc>
        <w:tc>
          <w:tcPr>
            <w:tcW w:w="153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</w:tbl>
    <w:p w:rsidR="00F476DA" w:rsidRDefault="00F476DA" w:rsidP="00F476DA">
      <w:pPr>
        <w:spacing w:before="0" w:after="200" w:line="276" w:lineRule="auto"/>
      </w:pPr>
    </w:p>
    <w:p w:rsidR="00F476DA" w:rsidRDefault="00F476DA" w:rsidP="00F476DA">
      <w:pPr>
        <w:spacing w:before="0" w:after="200" w:line="276" w:lineRule="auto"/>
      </w:pPr>
    </w:p>
    <w:p w:rsidR="00F476DA" w:rsidRDefault="00F476DA" w:rsidP="00F476DA">
      <w:pPr>
        <w:spacing w:before="0" w:after="200" w:line="276" w:lineRule="auto"/>
      </w:pPr>
    </w:p>
    <w:p w:rsidR="00F476DA" w:rsidRDefault="00F476DA" w:rsidP="00F476DA">
      <w:pPr>
        <w:spacing w:before="0" w:after="200" w:line="276" w:lineRule="auto"/>
      </w:pPr>
    </w:p>
    <w:p w:rsidR="00F476DA" w:rsidRDefault="00F476DA" w:rsidP="00F476DA">
      <w:pPr>
        <w:pStyle w:val="Heading1"/>
      </w:pPr>
      <w:r>
        <w:lastRenderedPageBreak/>
        <w:t>View a User’s Check-Out History</w:t>
      </w:r>
    </w:p>
    <w:tbl>
      <w:tblPr>
        <w:tblStyle w:val="TableGrid1"/>
        <w:tblW w:w="12978" w:type="dxa"/>
        <w:tblLook w:val="04A0" w:firstRow="1" w:lastRow="0" w:firstColumn="1" w:lastColumn="0" w:noHBand="0" w:noVBand="1"/>
      </w:tblPr>
      <w:tblGrid>
        <w:gridCol w:w="4878"/>
        <w:gridCol w:w="6570"/>
        <w:gridCol w:w="1530"/>
      </w:tblGrid>
      <w:tr w:rsidR="00F476DA" w:rsidRPr="00E01AA2" w:rsidTr="00AD0533">
        <w:trPr>
          <w:trHeight w:val="557"/>
        </w:trPr>
        <w:tc>
          <w:tcPr>
            <w:tcW w:w="4878" w:type="dxa"/>
            <w:shd w:val="clear" w:color="auto" w:fill="830051"/>
          </w:tcPr>
          <w:p w:rsidR="00F476DA" w:rsidRPr="00E01AA2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Instructions</w:t>
            </w:r>
          </w:p>
        </w:tc>
        <w:tc>
          <w:tcPr>
            <w:tcW w:w="6570" w:type="dxa"/>
            <w:shd w:val="clear" w:color="auto" w:fill="830051"/>
          </w:tcPr>
          <w:p w:rsidR="00F476DA" w:rsidRPr="00E01AA2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Expected Result</w:t>
            </w:r>
          </w:p>
        </w:tc>
        <w:tc>
          <w:tcPr>
            <w:tcW w:w="1530" w:type="dxa"/>
            <w:shd w:val="clear" w:color="auto" w:fill="830051"/>
          </w:tcPr>
          <w:p w:rsidR="00F476DA" w:rsidRPr="00E01AA2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 / Fail</w:t>
            </w:r>
          </w:p>
        </w:tc>
      </w:tr>
      <w:tr w:rsidR="00F476DA" w:rsidRPr="00E01AA2" w:rsidTr="00AD0533">
        <w:trPr>
          <w:trHeight w:val="422"/>
        </w:trPr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r>
              <w:t>Go back to User List page. Click Checkouts under the History tab for a user.</w:t>
            </w:r>
          </w:p>
        </w:tc>
        <w:tc>
          <w:tcPr>
            <w:tcW w:w="657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You should see all Active Check Outs and complete Check Out History for a user on this page. If there is no history, it should say “(no active checkouts)”. </w:t>
            </w:r>
          </w:p>
        </w:tc>
        <w:tc>
          <w:tcPr>
            <w:tcW w:w="153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F476DA" w:rsidRPr="00E01AA2" w:rsidTr="00AD0533">
        <w:trPr>
          <w:trHeight w:val="422"/>
        </w:trPr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r>
              <w:t xml:space="preserve">Verify Title, Check Out, and Action columns for Active Check Outs and Check </w:t>
            </w:r>
            <w:proofErr w:type="gramStart"/>
            <w:r>
              <w:t>Out</w:t>
            </w:r>
            <w:proofErr w:type="gramEnd"/>
            <w:r>
              <w:t xml:space="preserve"> History.</w:t>
            </w:r>
          </w:p>
        </w:tc>
        <w:tc>
          <w:tcPr>
            <w:tcW w:w="657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Title, Check Out and Action columns should appear.</w:t>
            </w:r>
          </w:p>
        </w:tc>
        <w:tc>
          <w:tcPr>
            <w:tcW w:w="153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F476DA" w:rsidRPr="00E01AA2" w:rsidTr="00AD0533">
        <w:trPr>
          <w:trHeight w:val="422"/>
        </w:trPr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r>
              <w:t xml:space="preserve">Select a user with Active </w:t>
            </w:r>
            <w:proofErr w:type="gramStart"/>
            <w:r>
              <w:t>Checkouts(</w:t>
            </w:r>
            <w:proofErr w:type="gramEnd"/>
            <w:r>
              <w:t>check out a resource to a user if needed by going to the resources page, clicking a resource, and click check out for user).</w:t>
            </w:r>
          </w:p>
        </w:tc>
        <w:tc>
          <w:tcPr>
            <w:tcW w:w="657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Librarian should be able to check in books for a user with Active Check Outs from this page.</w:t>
            </w:r>
          </w:p>
        </w:tc>
        <w:tc>
          <w:tcPr>
            <w:tcW w:w="153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F476DA" w:rsidRPr="00E01AA2" w:rsidTr="00AD0533">
        <w:trPr>
          <w:trHeight w:val="422"/>
        </w:trPr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r>
              <w:t>Check in the resource from this page by clicking the Check In button for that Active Resource.</w:t>
            </w:r>
          </w:p>
        </w:tc>
        <w:tc>
          <w:tcPr>
            <w:tcW w:w="657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Verify that the resource moves from Active Check Outs page to Check Out History and has the valid checked in date.</w:t>
            </w:r>
          </w:p>
        </w:tc>
        <w:tc>
          <w:tcPr>
            <w:tcW w:w="153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F476DA" w:rsidRPr="00E01AA2" w:rsidTr="00AD0533">
        <w:trPr>
          <w:trHeight w:val="422"/>
        </w:trPr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r>
              <w:t xml:space="preserve">Verify that the newly checked in resource is at the top of the Check </w:t>
            </w:r>
            <w:proofErr w:type="gramStart"/>
            <w:r>
              <w:t>Out</w:t>
            </w:r>
            <w:proofErr w:type="gramEnd"/>
            <w:r>
              <w:t xml:space="preserve"> History List.</w:t>
            </w:r>
          </w:p>
        </w:tc>
        <w:tc>
          <w:tcPr>
            <w:tcW w:w="657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Check Out History should be sorted by Checked Out date descending.</w:t>
            </w:r>
          </w:p>
        </w:tc>
        <w:tc>
          <w:tcPr>
            <w:tcW w:w="153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F476DA" w:rsidRPr="00E01AA2" w:rsidTr="00AD0533">
        <w:trPr>
          <w:trHeight w:val="422"/>
        </w:trPr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proofErr w:type="gramStart"/>
            <w:r>
              <w:t>Click Back to List.</w:t>
            </w:r>
            <w:proofErr w:type="gramEnd"/>
          </w:p>
        </w:tc>
        <w:tc>
          <w:tcPr>
            <w:tcW w:w="6570" w:type="dxa"/>
          </w:tcPr>
          <w:p w:rsidR="00F476DA" w:rsidRDefault="00F476DA" w:rsidP="00AD0533">
            <w:pPr>
              <w:tabs>
                <w:tab w:val="left" w:pos="5325"/>
              </w:tabs>
              <w:rPr>
                <w:rFonts w:eastAsia="Calibri"/>
              </w:rPr>
            </w:pPr>
            <w:r>
              <w:rPr>
                <w:rFonts w:eastAsia="Calibri"/>
              </w:rPr>
              <w:t xml:space="preserve">Librarian should be redirected back to </w:t>
            </w:r>
            <w:r w:rsidRPr="0094221A">
              <w:rPr>
                <w:rFonts w:eastAsia="Calibri"/>
              </w:rPr>
              <w:t>User List</w:t>
            </w:r>
            <w:r>
              <w:rPr>
                <w:rFonts w:eastAsia="Calibri"/>
              </w:rPr>
              <w:t xml:space="preserve"> page.</w:t>
            </w:r>
          </w:p>
        </w:tc>
        <w:tc>
          <w:tcPr>
            <w:tcW w:w="153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</w:tbl>
    <w:p w:rsidR="00F476DA" w:rsidRDefault="00F476DA" w:rsidP="00F476DA"/>
    <w:p w:rsidR="00F476DA" w:rsidRDefault="00F476DA" w:rsidP="00F476DA">
      <w:pPr>
        <w:pStyle w:val="Heading1"/>
      </w:pPr>
      <w:r>
        <w:t>Deactivate a User / Activate a User</w:t>
      </w:r>
    </w:p>
    <w:tbl>
      <w:tblPr>
        <w:tblStyle w:val="TableGrid1"/>
        <w:tblW w:w="12978" w:type="dxa"/>
        <w:tblLook w:val="04A0" w:firstRow="1" w:lastRow="0" w:firstColumn="1" w:lastColumn="0" w:noHBand="0" w:noVBand="1"/>
      </w:tblPr>
      <w:tblGrid>
        <w:gridCol w:w="4878"/>
        <w:gridCol w:w="6570"/>
        <w:gridCol w:w="1530"/>
      </w:tblGrid>
      <w:tr w:rsidR="00F476DA" w:rsidRPr="00E01AA2" w:rsidTr="00AD0533">
        <w:trPr>
          <w:trHeight w:val="557"/>
        </w:trPr>
        <w:tc>
          <w:tcPr>
            <w:tcW w:w="4878" w:type="dxa"/>
            <w:shd w:val="clear" w:color="auto" w:fill="830051"/>
          </w:tcPr>
          <w:p w:rsidR="00F476DA" w:rsidRPr="00E01AA2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Instructions</w:t>
            </w:r>
          </w:p>
        </w:tc>
        <w:tc>
          <w:tcPr>
            <w:tcW w:w="6570" w:type="dxa"/>
            <w:shd w:val="clear" w:color="auto" w:fill="830051"/>
          </w:tcPr>
          <w:p w:rsidR="00F476DA" w:rsidRPr="00E01AA2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Expected Result</w:t>
            </w:r>
          </w:p>
        </w:tc>
        <w:tc>
          <w:tcPr>
            <w:tcW w:w="1530" w:type="dxa"/>
            <w:shd w:val="clear" w:color="auto" w:fill="830051"/>
          </w:tcPr>
          <w:p w:rsidR="00F476DA" w:rsidRPr="00E01AA2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 / Fail</w:t>
            </w:r>
          </w:p>
        </w:tc>
      </w:tr>
      <w:tr w:rsidR="00F476DA" w:rsidRPr="00E01AA2" w:rsidTr="00AD0533">
        <w:trPr>
          <w:trHeight w:val="422"/>
        </w:trPr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r>
              <w:t xml:space="preserve">Log in as a Librarian. </w:t>
            </w:r>
            <w:proofErr w:type="gramStart"/>
            <w:r>
              <w:t>Click Admin tab. Click User List.</w:t>
            </w:r>
            <w:proofErr w:type="gramEnd"/>
          </w:p>
        </w:tc>
        <w:tc>
          <w:tcPr>
            <w:tcW w:w="657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Librarians should not be able to Deactivate a user.</w:t>
            </w:r>
          </w:p>
        </w:tc>
        <w:tc>
          <w:tcPr>
            <w:tcW w:w="153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F476DA" w:rsidRPr="00E01AA2" w:rsidTr="00AD0533">
        <w:trPr>
          <w:trHeight w:val="422"/>
        </w:trPr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r>
              <w:t>Log off. Log in as Admin. Get back to User List page in Admin tab. Click a user MID or Name. Click Deactivate.</w:t>
            </w:r>
          </w:p>
        </w:tc>
        <w:tc>
          <w:tcPr>
            <w:tcW w:w="657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User should not be able to log in to Astra.</w:t>
            </w:r>
          </w:p>
        </w:tc>
        <w:tc>
          <w:tcPr>
            <w:tcW w:w="153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F476DA" w:rsidRPr="00E01AA2" w:rsidTr="00AD0533">
        <w:trPr>
          <w:trHeight w:val="422"/>
        </w:trPr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r>
              <w:t>Log off. Attempt to Log in as a deactivated user.</w:t>
            </w:r>
          </w:p>
        </w:tc>
        <w:tc>
          <w:tcPr>
            <w:tcW w:w="657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User should receive text response on login page stating “This user has been deactivated”.</w:t>
            </w:r>
          </w:p>
        </w:tc>
        <w:tc>
          <w:tcPr>
            <w:tcW w:w="153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F476DA" w:rsidRPr="00E01AA2" w:rsidTr="00AD0533">
        <w:trPr>
          <w:trHeight w:val="422"/>
        </w:trPr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r>
              <w:t>Log in as Administrator. Go to Admin tab, User List page. Click user that was previously deactivated. Activate this user.</w:t>
            </w:r>
          </w:p>
        </w:tc>
        <w:tc>
          <w:tcPr>
            <w:tcW w:w="657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User should be able to log into Astra once again.</w:t>
            </w:r>
          </w:p>
        </w:tc>
        <w:tc>
          <w:tcPr>
            <w:tcW w:w="153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</w:tbl>
    <w:p w:rsidR="00F476DA" w:rsidRPr="00E8320F" w:rsidRDefault="00F476DA" w:rsidP="00F476DA"/>
    <w:p w:rsidR="00F476DA" w:rsidRPr="00E8320F" w:rsidRDefault="00F476DA" w:rsidP="00F476DA"/>
    <w:p w:rsidR="00F476DA" w:rsidRDefault="00F476DA" w:rsidP="00F476DA">
      <w:pPr>
        <w:spacing w:before="0" w:after="200" w:line="276" w:lineRule="auto"/>
      </w:pPr>
      <w:r>
        <w:br w:type="page"/>
      </w:r>
    </w:p>
    <w:p w:rsidR="00F476DA" w:rsidRPr="00E8320F" w:rsidRDefault="00F476DA" w:rsidP="00F476DA"/>
    <w:p w:rsidR="00F476DA" w:rsidRDefault="00F476DA" w:rsidP="00F476DA">
      <w:pPr>
        <w:pStyle w:val="Heading1"/>
      </w:pPr>
      <w:r>
        <w:t>Clear a User’s Reviews and Ratings</w:t>
      </w:r>
    </w:p>
    <w:tbl>
      <w:tblPr>
        <w:tblStyle w:val="TableGrid1"/>
        <w:tblW w:w="12978" w:type="dxa"/>
        <w:tblLook w:val="04A0" w:firstRow="1" w:lastRow="0" w:firstColumn="1" w:lastColumn="0" w:noHBand="0" w:noVBand="1"/>
      </w:tblPr>
      <w:tblGrid>
        <w:gridCol w:w="4878"/>
        <w:gridCol w:w="6570"/>
        <w:gridCol w:w="1530"/>
      </w:tblGrid>
      <w:tr w:rsidR="00F476DA" w:rsidRPr="00E01AA2" w:rsidTr="00AD0533">
        <w:trPr>
          <w:trHeight w:val="557"/>
        </w:trPr>
        <w:tc>
          <w:tcPr>
            <w:tcW w:w="4878" w:type="dxa"/>
            <w:shd w:val="clear" w:color="auto" w:fill="830051"/>
          </w:tcPr>
          <w:p w:rsidR="00F476DA" w:rsidRPr="00E01AA2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Instructions</w:t>
            </w:r>
          </w:p>
        </w:tc>
        <w:tc>
          <w:tcPr>
            <w:tcW w:w="6570" w:type="dxa"/>
            <w:shd w:val="clear" w:color="auto" w:fill="830051"/>
          </w:tcPr>
          <w:p w:rsidR="00F476DA" w:rsidRPr="00E01AA2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Expected Result</w:t>
            </w:r>
          </w:p>
        </w:tc>
        <w:tc>
          <w:tcPr>
            <w:tcW w:w="1530" w:type="dxa"/>
            <w:shd w:val="clear" w:color="auto" w:fill="830051"/>
          </w:tcPr>
          <w:p w:rsidR="00F476DA" w:rsidRPr="00E01AA2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 / Fail</w:t>
            </w:r>
          </w:p>
        </w:tc>
      </w:tr>
      <w:tr w:rsidR="00F476DA" w:rsidRPr="00E01AA2" w:rsidTr="00AD0533">
        <w:trPr>
          <w:trHeight w:val="422"/>
        </w:trPr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proofErr w:type="spellStart"/>
            <w:r>
              <w:t>Prereq</w:t>
            </w:r>
            <w:proofErr w:type="spellEnd"/>
            <w:r>
              <w:t>: Log in as basic user. Make comments and reviews on different resources through the Browse page.</w:t>
            </w:r>
          </w:p>
        </w:tc>
        <w:tc>
          <w:tcPr>
            <w:tcW w:w="657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Reviews and Ratings should be saved on the database to test this feature deletion.</w:t>
            </w:r>
          </w:p>
        </w:tc>
        <w:tc>
          <w:tcPr>
            <w:tcW w:w="153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F476DA" w:rsidRPr="00E01AA2" w:rsidTr="00AD0533">
        <w:trPr>
          <w:trHeight w:val="422"/>
        </w:trPr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r>
              <w:t xml:space="preserve">Log in as a Librarian. </w:t>
            </w:r>
            <w:proofErr w:type="gramStart"/>
            <w:r>
              <w:t>Click Admin tab. Click User List.</w:t>
            </w:r>
            <w:proofErr w:type="gramEnd"/>
          </w:p>
        </w:tc>
        <w:tc>
          <w:tcPr>
            <w:tcW w:w="657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Librarians should not be able to see an action for Deleted User Reviews/Ratings.</w:t>
            </w:r>
          </w:p>
        </w:tc>
        <w:tc>
          <w:tcPr>
            <w:tcW w:w="153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F476DA" w:rsidRPr="00E01AA2" w:rsidTr="00AD0533">
        <w:trPr>
          <w:trHeight w:val="422"/>
        </w:trPr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r>
              <w:t xml:space="preserve">Log off. Log in as Admin. Get back to User List page in Admin tab. </w:t>
            </w:r>
          </w:p>
        </w:tc>
        <w:tc>
          <w:tcPr>
            <w:tcW w:w="657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Admin should see actions for deleting Reviews/Ratings.</w:t>
            </w:r>
          </w:p>
        </w:tc>
        <w:tc>
          <w:tcPr>
            <w:tcW w:w="153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F476DA" w:rsidRPr="00E01AA2" w:rsidTr="00AD0533">
        <w:trPr>
          <w:trHeight w:val="422"/>
        </w:trPr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r>
              <w:t xml:space="preserve">Click Actions drop down list for user which you have made comments and ratings for. Look for Delete Ratings in drop down list. </w:t>
            </w:r>
            <w:proofErr w:type="gramStart"/>
            <w:r>
              <w:t>Click submit</w:t>
            </w:r>
            <w:proofErr w:type="gramEnd"/>
            <w:r>
              <w:t xml:space="preserve"> action.</w:t>
            </w:r>
          </w:p>
        </w:tc>
        <w:tc>
          <w:tcPr>
            <w:tcW w:w="657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Green text response on page should state “Ratings successfully cleared.”</w:t>
            </w:r>
          </w:p>
        </w:tc>
        <w:tc>
          <w:tcPr>
            <w:tcW w:w="153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F476DA" w:rsidRPr="00E01AA2" w:rsidTr="00AD0533">
        <w:trPr>
          <w:trHeight w:val="422"/>
        </w:trPr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r>
              <w:t>Click that user’s MID or Name.</w:t>
            </w:r>
          </w:p>
        </w:tc>
        <w:tc>
          <w:tcPr>
            <w:tcW w:w="657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Verify that no ratings appearing in the view model for that page under ratings tab for each resource.</w:t>
            </w:r>
          </w:p>
        </w:tc>
        <w:tc>
          <w:tcPr>
            <w:tcW w:w="153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F476DA" w:rsidRPr="00E01AA2" w:rsidTr="00AD0533">
        <w:trPr>
          <w:trHeight w:val="422"/>
        </w:trPr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r>
              <w:t>Press the back button. Click the Select and Action drop down list once again. Look for Delete reviews. Click Delete Reviews. Click Submit Action.</w:t>
            </w:r>
          </w:p>
        </w:tc>
        <w:tc>
          <w:tcPr>
            <w:tcW w:w="657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Green text response on page should state “User reviews successfully deleted.”</w:t>
            </w:r>
          </w:p>
        </w:tc>
        <w:tc>
          <w:tcPr>
            <w:tcW w:w="153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F476DA" w:rsidRPr="00E01AA2" w:rsidTr="00AD0533">
        <w:trPr>
          <w:trHeight w:val="422"/>
        </w:trPr>
        <w:tc>
          <w:tcPr>
            <w:tcW w:w="4878" w:type="dxa"/>
          </w:tcPr>
          <w:p w:rsidR="00F476DA" w:rsidRDefault="00F476DA" w:rsidP="00AD0533">
            <w:pPr>
              <w:pStyle w:val="Heading2"/>
              <w:outlineLvl w:val="1"/>
            </w:pPr>
            <w:r>
              <w:t>Click that user MID or Name.</w:t>
            </w:r>
          </w:p>
        </w:tc>
        <w:tc>
          <w:tcPr>
            <w:tcW w:w="657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Verify that comments tabs are empty for every resource.</w:t>
            </w:r>
          </w:p>
        </w:tc>
        <w:tc>
          <w:tcPr>
            <w:tcW w:w="1530" w:type="dxa"/>
          </w:tcPr>
          <w:p w:rsidR="00F476DA" w:rsidRDefault="00F476DA" w:rsidP="00AD0533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</w:tbl>
    <w:p w:rsidR="00F476DA" w:rsidRPr="00E8320F" w:rsidRDefault="00F476DA" w:rsidP="00F476DA"/>
    <w:p w:rsidR="00F476DA" w:rsidRDefault="00F476DA" w:rsidP="00F476DA">
      <w:pPr>
        <w:spacing w:before="0" w:after="200" w:line="276" w:lineRule="auto"/>
      </w:pPr>
    </w:p>
    <w:p w:rsidR="00F476DA" w:rsidRDefault="00F476DA" w:rsidP="00F476DA">
      <w:pPr>
        <w:spacing w:before="0" w:after="200" w:line="276" w:lineRule="auto"/>
      </w:pPr>
    </w:p>
    <w:p w:rsidR="00BD545C" w:rsidRPr="00F476DA" w:rsidRDefault="00BD545C" w:rsidP="00F476DA">
      <w:bookmarkStart w:id="1" w:name="_GoBack"/>
      <w:bookmarkEnd w:id="1"/>
    </w:p>
    <w:sectPr w:rsidR="00BD545C" w:rsidRPr="00F476DA" w:rsidSect="00EA7232">
      <w:headerReference w:type="default" r:id="rId11"/>
      <w:footerReference w:type="default" r:id="rId12"/>
      <w:pgSz w:w="15840" w:h="12240" w:orient="landscape"/>
      <w:pgMar w:top="2304" w:right="1800" w:bottom="1440" w:left="144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EFF" w:rsidRDefault="00607EFF" w:rsidP="00F55123">
      <w:pPr>
        <w:spacing w:line="240" w:lineRule="auto"/>
      </w:pPr>
      <w:r>
        <w:separator/>
      </w:r>
    </w:p>
  </w:endnote>
  <w:endnote w:type="continuationSeparator" w:id="0">
    <w:p w:rsidR="00607EFF" w:rsidRDefault="00607EFF" w:rsidP="00F55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0341553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9339959"/>
          <w:docPartObj>
            <w:docPartGallery w:val="Page Numbers (Top of Page)"/>
            <w:docPartUnique/>
          </w:docPartObj>
        </w:sdtPr>
        <w:sdtEndPr/>
        <w:sdtContent>
          <w:p w:rsidR="00B92DFA" w:rsidRPr="00D35AA4" w:rsidRDefault="00B92DFA" w:rsidP="00C818DC">
            <w:pPr>
              <w:pStyle w:val="Footer"/>
              <w:pBdr>
                <w:top w:val="single" w:sz="4" w:space="9" w:color="4D4F53"/>
              </w:pBd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Confidential | </w:t>
            </w:r>
            <w:r w:rsidRPr="00D35AA4">
              <w:rPr>
                <w:sz w:val="16"/>
                <w:szCs w:val="16"/>
              </w:rPr>
              <w:t xml:space="preserve">© </w:t>
            </w:r>
            <w:r>
              <w:rPr>
                <w:sz w:val="16"/>
                <w:szCs w:val="16"/>
              </w:rPr>
              <w:t>Mindtree</w:t>
            </w:r>
            <w:r w:rsidRPr="00D35AA4">
              <w:rPr>
                <w:sz w:val="16"/>
                <w:szCs w:val="16"/>
              </w:rPr>
              <w:t xml:space="preserve"> limited 201</w:t>
            </w:r>
            <w:r>
              <w:rPr>
                <w:sz w:val="16"/>
                <w:szCs w:val="16"/>
              </w:rPr>
              <w:t>3</w:t>
            </w:r>
            <w:r w:rsidRPr="00D35AA4">
              <w:rPr>
                <w:sz w:val="16"/>
                <w:szCs w:val="16"/>
              </w:rPr>
              <w:t xml:space="preserve"> </w:t>
            </w:r>
            <w:r w:rsidRPr="00D35AA4">
              <w:rPr>
                <w:sz w:val="16"/>
                <w:szCs w:val="16"/>
              </w:rPr>
              <w:tab/>
            </w:r>
            <w:r w:rsidRPr="00D35AA4">
              <w:rPr>
                <w:sz w:val="16"/>
                <w:szCs w:val="16"/>
              </w:rPr>
              <w:tab/>
              <w:t xml:space="preserve">Page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F476DA">
              <w:rPr>
                <w:b/>
                <w:bCs/>
                <w:noProof/>
                <w:sz w:val="16"/>
                <w:szCs w:val="16"/>
              </w:rPr>
              <w:t>5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  <w:r w:rsidRPr="00D35AA4">
              <w:rPr>
                <w:sz w:val="16"/>
                <w:szCs w:val="16"/>
              </w:rPr>
              <w:t xml:space="preserve"> of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F476DA">
              <w:rPr>
                <w:b/>
                <w:bCs/>
                <w:noProof/>
                <w:sz w:val="16"/>
                <w:szCs w:val="16"/>
              </w:rPr>
              <w:t>6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EFF" w:rsidRDefault="00607EFF" w:rsidP="00F55123">
      <w:pPr>
        <w:spacing w:line="240" w:lineRule="auto"/>
      </w:pPr>
      <w:r>
        <w:separator/>
      </w:r>
    </w:p>
  </w:footnote>
  <w:footnote w:type="continuationSeparator" w:id="0">
    <w:p w:rsidR="00607EFF" w:rsidRDefault="00607EFF" w:rsidP="00F55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DFA" w:rsidRDefault="00B92DFA" w:rsidP="00F55123">
    <w:pPr>
      <w:pStyle w:val="Header"/>
      <w:ind w:left="-1440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B7A2FF" wp14:editId="4BF4C72F">
          <wp:simplePos x="0" y="0"/>
          <wp:positionH relativeFrom="column">
            <wp:posOffset>-14605</wp:posOffset>
          </wp:positionH>
          <wp:positionV relativeFrom="paragraph">
            <wp:posOffset>450215</wp:posOffset>
          </wp:positionV>
          <wp:extent cx="1704975" cy="410845"/>
          <wp:effectExtent l="0" t="0" r="9525" b="8255"/>
          <wp:wrapSquare wrapText="bothSides"/>
          <wp:docPr id="2" name="Picture 2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88A38E9" wp14:editId="39B5E629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8321040" cy="164592"/>
          <wp:effectExtent l="0" t="0" r="0" b="698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E9"/>
      </v:shape>
    </w:pict>
  </w:numPicBullet>
  <w:abstractNum w:abstractNumId="0">
    <w:nsid w:val="0074233E"/>
    <w:multiLevelType w:val="hybridMultilevel"/>
    <w:tmpl w:val="9826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E5979"/>
    <w:multiLevelType w:val="hybridMultilevel"/>
    <w:tmpl w:val="9EA219F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751C14"/>
    <w:multiLevelType w:val="hybridMultilevel"/>
    <w:tmpl w:val="B316C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613BC"/>
    <w:multiLevelType w:val="hybridMultilevel"/>
    <w:tmpl w:val="91A02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3B0373C"/>
    <w:multiLevelType w:val="hybridMultilevel"/>
    <w:tmpl w:val="8A36DF0C"/>
    <w:lvl w:ilvl="0" w:tplc="9D0A01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81174"/>
    <w:multiLevelType w:val="hybridMultilevel"/>
    <w:tmpl w:val="908CB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7125B27"/>
    <w:multiLevelType w:val="hybridMultilevel"/>
    <w:tmpl w:val="3CA88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8B0F81"/>
    <w:multiLevelType w:val="hybridMultilevel"/>
    <w:tmpl w:val="DEB8CBFE"/>
    <w:lvl w:ilvl="0" w:tplc="8B84B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C0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AD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82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2A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28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EE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8C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C7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7FC762C"/>
    <w:multiLevelType w:val="hybridMultilevel"/>
    <w:tmpl w:val="953A45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99F3753"/>
    <w:multiLevelType w:val="hybridMultilevel"/>
    <w:tmpl w:val="7972A9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9E71ED4"/>
    <w:multiLevelType w:val="singleLevel"/>
    <w:tmpl w:val="8ABCD60E"/>
    <w:lvl w:ilvl="0">
      <w:start w:val="1"/>
      <w:numFmt w:val="bullet"/>
      <w:pStyle w:val="TableBullet"/>
      <w:lvlText w:val="§"/>
      <w:lvlJc w:val="left"/>
      <w:pPr>
        <w:tabs>
          <w:tab w:val="num" w:pos="298"/>
        </w:tabs>
        <w:ind w:left="298" w:hanging="298"/>
      </w:pPr>
      <w:rPr>
        <w:rFonts w:ascii="Wingdings" w:hAnsi="Wingdings" w:hint="default"/>
        <w:sz w:val="18"/>
      </w:rPr>
    </w:lvl>
  </w:abstractNum>
  <w:abstractNum w:abstractNumId="11">
    <w:nsid w:val="0B684D72"/>
    <w:multiLevelType w:val="hybridMultilevel"/>
    <w:tmpl w:val="B8B47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C1665AA"/>
    <w:multiLevelType w:val="hybridMultilevel"/>
    <w:tmpl w:val="E3582B28"/>
    <w:lvl w:ilvl="0" w:tplc="05DE8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4AE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024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A21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601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DE9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67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88D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CE8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0C3E5D54"/>
    <w:multiLevelType w:val="hybridMultilevel"/>
    <w:tmpl w:val="752EE1AA"/>
    <w:lvl w:ilvl="0" w:tplc="DE421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A63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60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1EA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4ED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E00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C8F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10A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E27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0D8011F9"/>
    <w:multiLevelType w:val="hybridMultilevel"/>
    <w:tmpl w:val="4B2E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E5E53ED"/>
    <w:multiLevelType w:val="hybridMultilevel"/>
    <w:tmpl w:val="78664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E7E281B"/>
    <w:multiLevelType w:val="hybridMultilevel"/>
    <w:tmpl w:val="A052D12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0EAC18C6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EAE49C8"/>
    <w:multiLevelType w:val="hybridMultilevel"/>
    <w:tmpl w:val="A722506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FCB0C56"/>
    <w:multiLevelType w:val="hybridMultilevel"/>
    <w:tmpl w:val="FC1C61F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0">
    <w:nsid w:val="0FFB32E7"/>
    <w:multiLevelType w:val="hybridMultilevel"/>
    <w:tmpl w:val="2D98AEB6"/>
    <w:lvl w:ilvl="0" w:tplc="83E8E588">
      <w:start w:val="1"/>
      <w:numFmt w:val="decimal"/>
      <w:lvlText w:val="1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0CD45B1"/>
    <w:multiLevelType w:val="multilevel"/>
    <w:tmpl w:val="34483CAA"/>
    <w:lvl w:ilvl="0">
      <w:start w:val="1"/>
      <w:numFmt w:val="decimal"/>
      <w:lvlText w:val="%1."/>
      <w:lvlJc w:val="left"/>
      <w:pPr>
        <w:tabs>
          <w:tab w:val="num" w:pos="1530"/>
        </w:tabs>
        <w:ind w:left="1340" w:hanging="17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40" w:hanging="34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206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113A7EA7"/>
    <w:multiLevelType w:val="hybridMultilevel"/>
    <w:tmpl w:val="5AD6274E"/>
    <w:lvl w:ilvl="0" w:tplc="56F0C9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76FF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7423A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22E2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4E3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7C61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52AC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545A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C2F2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150350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151D32D5"/>
    <w:multiLevelType w:val="hybridMultilevel"/>
    <w:tmpl w:val="C5643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6C35A22"/>
    <w:multiLevelType w:val="multilevel"/>
    <w:tmpl w:val="303CE590"/>
    <w:lvl w:ilvl="0">
      <w:start w:val="2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18095072"/>
    <w:multiLevelType w:val="hybridMultilevel"/>
    <w:tmpl w:val="B7A4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9630ED1"/>
    <w:multiLevelType w:val="hybridMultilevel"/>
    <w:tmpl w:val="570A9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AB1252A"/>
    <w:multiLevelType w:val="hybridMultilevel"/>
    <w:tmpl w:val="00C0FE98"/>
    <w:lvl w:ilvl="0" w:tplc="3D9CE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F967D5"/>
    <w:multiLevelType w:val="hybridMultilevel"/>
    <w:tmpl w:val="3886E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D340DF9"/>
    <w:multiLevelType w:val="hybridMultilevel"/>
    <w:tmpl w:val="329E2EEE"/>
    <w:lvl w:ilvl="0" w:tplc="E0A0D8D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DCB325D"/>
    <w:multiLevelType w:val="hybridMultilevel"/>
    <w:tmpl w:val="ABFC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F1468C4"/>
    <w:multiLevelType w:val="hybridMultilevel"/>
    <w:tmpl w:val="F238147A"/>
    <w:lvl w:ilvl="0" w:tplc="0CE06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60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68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ED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A5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81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4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C6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7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200464D0"/>
    <w:multiLevelType w:val="hybridMultilevel"/>
    <w:tmpl w:val="F1668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0103587"/>
    <w:multiLevelType w:val="hybridMultilevel"/>
    <w:tmpl w:val="8FE2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0A35259"/>
    <w:multiLevelType w:val="hybridMultilevel"/>
    <w:tmpl w:val="E91C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19F0DD4"/>
    <w:multiLevelType w:val="hybridMultilevel"/>
    <w:tmpl w:val="84AC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3047EFA"/>
    <w:multiLevelType w:val="multilevel"/>
    <w:tmpl w:val="0A604D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23146958"/>
    <w:multiLevelType w:val="hybridMultilevel"/>
    <w:tmpl w:val="46B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3B518AC"/>
    <w:multiLevelType w:val="hybridMultilevel"/>
    <w:tmpl w:val="6D6AD9A6"/>
    <w:lvl w:ilvl="0" w:tplc="DEECAF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0">
    <w:nsid w:val="2449313C"/>
    <w:multiLevelType w:val="hybridMultilevel"/>
    <w:tmpl w:val="2430C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4614E30"/>
    <w:multiLevelType w:val="hybridMultilevel"/>
    <w:tmpl w:val="834801E0"/>
    <w:lvl w:ilvl="0" w:tplc="9238D87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4B7395E"/>
    <w:multiLevelType w:val="hybridMultilevel"/>
    <w:tmpl w:val="18827C64"/>
    <w:lvl w:ilvl="0" w:tplc="2440035C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250E45D6"/>
    <w:multiLevelType w:val="hybridMultilevel"/>
    <w:tmpl w:val="C9B6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6781436"/>
    <w:multiLevelType w:val="hybridMultilevel"/>
    <w:tmpl w:val="1F76516A"/>
    <w:lvl w:ilvl="0" w:tplc="C47A0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09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2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EA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E6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46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14D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C8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43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277977B3"/>
    <w:multiLevelType w:val="multilevel"/>
    <w:tmpl w:val="D2FC9B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287F5116"/>
    <w:multiLevelType w:val="hybridMultilevel"/>
    <w:tmpl w:val="1820C2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2A1C231A"/>
    <w:multiLevelType w:val="multilevel"/>
    <w:tmpl w:val="C5FE32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>
    <w:nsid w:val="2A734A55"/>
    <w:multiLevelType w:val="hybridMultilevel"/>
    <w:tmpl w:val="E5DA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A8A22A6"/>
    <w:multiLevelType w:val="hybridMultilevel"/>
    <w:tmpl w:val="E84ADBD8"/>
    <w:lvl w:ilvl="0" w:tplc="3D9CE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AD30CF2"/>
    <w:multiLevelType w:val="hybridMultilevel"/>
    <w:tmpl w:val="B9D8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C4D4FB1"/>
    <w:multiLevelType w:val="hybridMultilevel"/>
    <w:tmpl w:val="1B2CA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E292655"/>
    <w:multiLevelType w:val="hybridMultilevel"/>
    <w:tmpl w:val="6BDC3C20"/>
    <w:lvl w:ilvl="0" w:tplc="FDC65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AA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EB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07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0C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2A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8C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0F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0AC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>
    <w:nsid w:val="2EF05B7E"/>
    <w:multiLevelType w:val="hybridMultilevel"/>
    <w:tmpl w:val="80C0D756"/>
    <w:lvl w:ilvl="0" w:tplc="93745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3A1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EE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506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65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AAE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6CE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98B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A2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4">
    <w:nsid w:val="3052012F"/>
    <w:multiLevelType w:val="hybridMultilevel"/>
    <w:tmpl w:val="07CEDF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0574330"/>
    <w:multiLevelType w:val="hybridMultilevel"/>
    <w:tmpl w:val="7132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1DA3699"/>
    <w:multiLevelType w:val="hybridMultilevel"/>
    <w:tmpl w:val="866AFAE6"/>
    <w:lvl w:ilvl="0" w:tplc="1A7C8056">
      <w:start w:val="1"/>
      <w:numFmt w:val="bullet"/>
      <w:pStyle w:val="MTBullet2"/>
      <w:lvlText w:val="⇨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cs="Times New Roman" w:hint="default"/>
        <w:sz w:val="22"/>
      </w:rPr>
    </w:lvl>
    <w:lvl w:ilvl="1" w:tplc="FD6A82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3405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0DB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2C8D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DE14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18A8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FC3E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36A7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327C79D3"/>
    <w:multiLevelType w:val="hybridMultilevel"/>
    <w:tmpl w:val="B5B0C7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334807EA"/>
    <w:multiLevelType w:val="hybridMultilevel"/>
    <w:tmpl w:val="9D6226D8"/>
    <w:lvl w:ilvl="0" w:tplc="F8B27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5C03AFC"/>
    <w:multiLevelType w:val="hybridMultilevel"/>
    <w:tmpl w:val="874E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81C5BAC"/>
    <w:multiLevelType w:val="hybridMultilevel"/>
    <w:tmpl w:val="584CD74A"/>
    <w:lvl w:ilvl="0" w:tplc="D2161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7A5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CD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7C7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EB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05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8D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4F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E1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>
    <w:nsid w:val="38CF105E"/>
    <w:multiLevelType w:val="hybridMultilevel"/>
    <w:tmpl w:val="A4AC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90F3EBB"/>
    <w:multiLevelType w:val="hybridMultilevel"/>
    <w:tmpl w:val="874A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B5D0D6A"/>
    <w:multiLevelType w:val="hybridMultilevel"/>
    <w:tmpl w:val="A3F2E6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4">
    <w:nsid w:val="3B8F1501"/>
    <w:multiLevelType w:val="hybridMultilevel"/>
    <w:tmpl w:val="D3367CD0"/>
    <w:lvl w:ilvl="0" w:tplc="0409000F">
      <w:start w:val="1"/>
      <w:numFmt w:val="decimal"/>
      <w:pStyle w:val="MTBullet1"/>
      <w:lvlText w:val="Appendix %1."/>
      <w:lvlJc w:val="left"/>
      <w:pPr>
        <w:tabs>
          <w:tab w:val="num" w:pos="144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>
    <w:nsid w:val="3D37393F"/>
    <w:multiLevelType w:val="hybridMultilevel"/>
    <w:tmpl w:val="CDDA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E23033B"/>
    <w:multiLevelType w:val="hybridMultilevel"/>
    <w:tmpl w:val="4CAE1F16"/>
    <w:lvl w:ilvl="0" w:tplc="9238D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F1837F1"/>
    <w:multiLevelType w:val="hybridMultilevel"/>
    <w:tmpl w:val="CB2E5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40F37E5E"/>
    <w:multiLevelType w:val="hybridMultilevel"/>
    <w:tmpl w:val="49A4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1E112EF"/>
    <w:multiLevelType w:val="hybridMultilevel"/>
    <w:tmpl w:val="255A7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1E367BF"/>
    <w:multiLevelType w:val="hybridMultilevel"/>
    <w:tmpl w:val="A2BC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2741887"/>
    <w:multiLevelType w:val="hybridMultilevel"/>
    <w:tmpl w:val="3CE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3945A34"/>
    <w:multiLevelType w:val="hybridMultilevel"/>
    <w:tmpl w:val="84EAA8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464040C3"/>
    <w:multiLevelType w:val="hybridMultilevel"/>
    <w:tmpl w:val="86E0B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681082E"/>
    <w:multiLevelType w:val="hybridMultilevel"/>
    <w:tmpl w:val="B17A3F02"/>
    <w:lvl w:ilvl="0" w:tplc="AF5A9AB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70A0386"/>
    <w:multiLevelType w:val="hybridMultilevel"/>
    <w:tmpl w:val="C0422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7635A83"/>
    <w:multiLevelType w:val="hybridMultilevel"/>
    <w:tmpl w:val="2DE4EFF0"/>
    <w:lvl w:ilvl="0" w:tplc="496AD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E4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64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E5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25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A2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AB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68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87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7">
    <w:nsid w:val="4991083A"/>
    <w:multiLevelType w:val="hybridMultilevel"/>
    <w:tmpl w:val="9E8E2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99F166D"/>
    <w:multiLevelType w:val="hybridMultilevel"/>
    <w:tmpl w:val="304A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B507678"/>
    <w:multiLevelType w:val="hybridMultilevel"/>
    <w:tmpl w:val="9DB6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C2454CA"/>
    <w:multiLevelType w:val="hybridMultilevel"/>
    <w:tmpl w:val="1244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DE226F9"/>
    <w:multiLevelType w:val="hybridMultilevel"/>
    <w:tmpl w:val="D3D0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E486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>
    <w:nsid w:val="4E793F3B"/>
    <w:multiLevelType w:val="hybridMultilevel"/>
    <w:tmpl w:val="D5908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5159017B"/>
    <w:multiLevelType w:val="multilevel"/>
    <w:tmpl w:val="DAA2FB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5">
    <w:nsid w:val="51D10E52"/>
    <w:multiLevelType w:val="hybridMultilevel"/>
    <w:tmpl w:val="3164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1D230FC"/>
    <w:multiLevelType w:val="hybridMultilevel"/>
    <w:tmpl w:val="AC40981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51D942E5"/>
    <w:multiLevelType w:val="hybridMultilevel"/>
    <w:tmpl w:val="2C10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281754B"/>
    <w:multiLevelType w:val="hybridMultilevel"/>
    <w:tmpl w:val="0EE8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2B238C5"/>
    <w:multiLevelType w:val="hybridMultilevel"/>
    <w:tmpl w:val="301AC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3053B06"/>
    <w:multiLevelType w:val="hybridMultilevel"/>
    <w:tmpl w:val="3CD66C64"/>
    <w:lvl w:ilvl="0" w:tplc="9AB6D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20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89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1E6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6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E2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06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E3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8E6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1">
    <w:nsid w:val="550B4C8E"/>
    <w:multiLevelType w:val="hybridMultilevel"/>
    <w:tmpl w:val="303C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51D6E1D"/>
    <w:multiLevelType w:val="hybridMultilevel"/>
    <w:tmpl w:val="16A8AB30"/>
    <w:lvl w:ilvl="0" w:tplc="2440035C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5F436A7"/>
    <w:multiLevelType w:val="hybridMultilevel"/>
    <w:tmpl w:val="BF5CA830"/>
    <w:lvl w:ilvl="0" w:tplc="DEECA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4FC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4">
    <w:nsid w:val="569E2268"/>
    <w:multiLevelType w:val="hybridMultilevel"/>
    <w:tmpl w:val="3D8A5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>
    <w:nsid w:val="570B78CA"/>
    <w:multiLevelType w:val="hybridMultilevel"/>
    <w:tmpl w:val="558646A2"/>
    <w:lvl w:ilvl="0" w:tplc="00DAF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AD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0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67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7E7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0AA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5C4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FC3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A1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6">
    <w:nsid w:val="57AE6905"/>
    <w:multiLevelType w:val="hybridMultilevel"/>
    <w:tmpl w:val="5B42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D0141B4"/>
    <w:multiLevelType w:val="hybridMultilevel"/>
    <w:tmpl w:val="696A8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DCF20F5"/>
    <w:multiLevelType w:val="hybridMultilevel"/>
    <w:tmpl w:val="19AA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F005B3E"/>
    <w:multiLevelType w:val="hybridMultilevel"/>
    <w:tmpl w:val="24EE1EDC"/>
    <w:lvl w:ilvl="0" w:tplc="5E72C9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4C0F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2E222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E836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266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6C3C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BA0C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A81F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9834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0">
    <w:nsid w:val="5F742898"/>
    <w:multiLevelType w:val="hybridMultilevel"/>
    <w:tmpl w:val="026081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>
    <w:nsid w:val="6050256F"/>
    <w:multiLevelType w:val="multilevel"/>
    <w:tmpl w:val="8A14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2">
    <w:nsid w:val="62452AC1"/>
    <w:multiLevelType w:val="hybridMultilevel"/>
    <w:tmpl w:val="0DD88E36"/>
    <w:lvl w:ilvl="0" w:tplc="04090007">
      <w:start w:val="1"/>
      <w:numFmt w:val="bullet"/>
      <w:pStyle w:val="MT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>
    <w:nsid w:val="62DC58EB"/>
    <w:multiLevelType w:val="hybridMultilevel"/>
    <w:tmpl w:val="DFB274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3B84DBD"/>
    <w:multiLevelType w:val="hybridMultilevel"/>
    <w:tmpl w:val="1846B242"/>
    <w:lvl w:ilvl="0" w:tplc="08062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E68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EE3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822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C42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286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46D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108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266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5">
    <w:nsid w:val="65094D63"/>
    <w:multiLevelType w:val="hybridMultilevel"/>
    <w:tmpl w:val="2088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6C5668C"/>
    <w:multiLevelType w:val="hybridMultilevel"/>
    <w:tmpl w:val="ABA2DA96"/>
    <w:lvl w:ilvl="0" w:tplc="69D0E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68F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14A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C9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63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C0C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25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A46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A4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7">
    <w:nsid w:val="6748015E"/>
    <w:multiLevelType w:val="hybridMultilevel"/>
    <w:tmpl w:val="3CEA6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>
    <w:nsid w:val="67B0277C"/>
    <w:multiLevelType w:val="hybridMultilevel"/>
    <w:tmpl w:val="0A94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7C71377"/>
    <w:multiLevelType w:val="hybridMultilevel"/>
    <w:tmpl w:val="D1BA7F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9467A1B"/>
    <w:multiLevelType w:val="hybridMultilevel"/>
    <w:tmpl w:val="3FEA660E"/>
    <w:lvl w:ilvl="0" w:tplc="04090001">
      <w:start w:val="1"/>
      <w:numFmt w:val="bullet"/>
      <w:pStyle w:val="MT-Squa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694B3381"/>
    <w:multiLevelType w:val="hybridMultilevel"/>
    <w:tmpl w:val="1FCE8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B487F7C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6B5027C2"/>
    <w:multiLevelType w:val="hybridMultilevel"/>
    <w:tmpl w:val="981C007E"/>
    <w:lvl w:ilvl="0" w:tplc="212A95A0">
      <w:start w:val="1"/>
      <w:numFmt w:val="decimal"/>
      <w:lvlText w:val="1.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C107D3C"/>
    <w:multiLevelType w:val="hybridMultilevel"/>
    <w:tmpl w:val="99365346"/>
    <w:lvl w:ilvl="0" w:tplc="7BDADE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C583227"/>
    <w:multiLevelType w:val="hybridMultilevel"/>
    <w:tmpl w:val="65A25090"/>
    <w:lvl w:ilvl="0" w:tplc="05144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C3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C6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8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E4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C0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49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CE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0D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6">
    <w:nsid w:val="6CE25C3C"/>
    <w:multiLevelType w:val="hybridMultilevel"/>
    <w:tmpl w:val="82C8A6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7">
    <w:nsid w:val="6F3C143E"/>
    <w:multiLevelType w:val="multilevel"/>
    <w:tmpl w:val="756C290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8">
    <w:nsid w:val="70040809"/>
    <w:multiLevelType w:val="hybridMultilevel"/>
    <w:tmpl w:val="E940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734A1C8C"/>
    <w:multiLevelType w:val="hybridMultilevel"/>
    <w:tmpl w:val="038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37A6B5D"/>
    <w:multiLevelType w:val="hybridMultilevel"/>
    <w:tmpl w:val="2D06B7D8"/>
    <w:lvl w:ilvl="0" w:tplc="7B887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2D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63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84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B4F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21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92A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0A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6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1">
    <w:nsid w:val="741102C1"/>
    <w:multiLevelType w:val="multilevel"/>
    <w:tmpl w:val="F89AC0C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2">
    <w:nsid w:val="748A2116"/>
    <w:multiLevelType w:val="hybridMultilevel"/>
    <w:tmpl w:val="030C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4C85FCE"/>
    <w:multiLevelType w:val="hybridMultilevel"/>
    <w:tmpl w:val="638079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4FC418C"/>
    <w:multiLevelType w:val="hybridMultilevel"/>
    <w:tmpl w:val="9258D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>
    <w:nsid w:val="76155167"/>
    <w:multiLevelType w:val="hybridMultilevel"/>
    <w:tmpl w:val="9D6A7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6">
    <w:nsid w:val="761A213B"/>
    <w:multiLevelType w:val="hybridMultilevel"/>
    <w:tmpl w:val="5B42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7833825"/>
    <w:multiLevelType w:val="hybridMultilevel"/>
    <w:tmpl w:val="680884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>
    <w:nsid w:val="77D501C1"/>
    <w:multiLevelType w:val="hybridMultilevel"/>
    <w:tmpl w:val="1CAC4332"/>
    <w:lvl w:ilvl="0" w:tplc="8536D934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AD228E3"/>
    <w:multiLevelType w:val="hybridMultilevel"/>
    <w:tmpl w:val="12C0C48C"/>
    <w:lvl w:ilvl="0" w:tplc="28E42E1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C313B60"/>
    <w:multiLevelType w:val="hybridMultilevel"/>
    <w:tmpl w:val="8B2CA28E"/>
    <w:lvl w:ilvl="0" w:tplc="6B38A8E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D573468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>
    <w:nsid w:val="7E7361AA"/>
    <w:multiLevelType w:val="hybridMultilevel"/>
    <w:tmpl w:val="0AE68D0C"/>
    <w:lvl w:ilvl="0" w:tplc="8DD481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39B0620A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B44A2F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0C6005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0B9A75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B38A62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594068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CCBE366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82DCD5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33">
    <w:nsid w:val="7ECB7D0B"/>
    <w:multiLevelType w:val="hybridMultilevel"/>
    <w:tmpl w:val="ACE097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960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68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ED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A5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81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4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C6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7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8"/>
  </w:num>
  <w:num w:numId="2">
    <w:abstractNumId w:val="38"/>
  </w:num>
  <w:num w:numId="3">
    <w:abstractNumId w:val="110"/>
  </w:num>
  <w:num w:numId="4">
    <w:abstractNumId w:val="75"/>
  </w:num>
  <w:num w:numId="5">
    <w:abstractNumId w:val="35"/>
  </w:num>
  <w:num w:numId="6">
    <w:abstractNumId w:val="70"/>
  </w:num>
  <w:num w:numId="7">
    <w:abstractNumId w:val="91"/>
  </w:num>
  <w:num w:numId="8">
    <w:abstractNumId w:val="43"/>
  </w:num>
  <w:num w:numId="9">
    <w:abstractNumId w:val="58"/>
  </w:num>
  <w:num w:numId="10">
    <w:abstractNumId w:val="4"/>
  </w:num>
  <w:num w:numId="11">
    <w:abstractNumId w:val="128"/>
  </w:num>
  <w:num w:numId="12">
    <w:abstractNumId w:val="113"/>
  </w:num>
  <w:num w:numId="13">
    <w:abstractNumId w:val="121"/>
  </w:num>
  <w:num w:numId="14">
    <w:abstractNumId w:val="30"/>
  </w:num>
  <w:num w:numId="15">
    <w:abstractNumId w:val="20"/>
  </w:num>
  <w:num w:numId="16">
    <w:abstractNumId w:val="23"/>
  </w:num>
  <w:num w:numId="17">
    <w:abstractNumId w:val="82"/>
  </w:num>
  <w:num w:numId="18">
    <w:abstractNumId w:val="10"/>
  </w:num>
  <w:num w:numId="19">
    <w:abstractNumId w:val="102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1"/>
  </w:num>
  <w:num w:numId="23">
    <w:abstractNumId w:val="80"/>
  </w:num>
  <w:num w:numId="24">
    <w:abstractNumId w:val="62"/>
  </w:num>
  <w:num w:numId="25">
    <w:abstractNumId w:val="60"/>
  </w:num>
  <w:num w:numId="26">
    <w:abstractNumId w:val="90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47"/>
  </w:num>
  <w:num w:numId="30">
    <w:abstractNumId w:val="37"/>
  </w:num>
  <w:num w:numId="31">
    <w:abstractNumId w:val="84"/>
  </w:num>
  <w:num w:numId="32">
    <w:abstractNumId w:val="52"/>
  </w:num>
  <w:num w:numId="33">
    <w:abstractNumId w:val="117"/>
  </w:num>
  <w:num w:numId="34">
    <w:abstractNumId w:val="24"/>
  </w:num>
  <w:num w:numId="35">
    <w:abstractNumId w:val="116"/>
  </w:num>
  <w:num w:numId="36">
    <w:abstractNumId w:val="94"/>
  </w:num>
  <w:num w:numId="37">
    <w:abstractNumId w:val="83"/>
  </w:num>
  <w:num w:numId="38">
    <w:abstractNumId w:val="64"/>
  </w:num>
  <w:num w:numId="39">
    <w:abstractNumId w:val="41"/>
  </w:num>
  <w:num w:numId="40">
    <w:abstractNumId w:val="63"/>
  </w:num>
  <w:num w:numId="41">
    <w:abstractNumId w:val="121"/>
    <w:lvlOverride w:ilvl="0">
      <w:startOverride w:val="1"/>
    </w:lvlOverride>
    <w:lvlOverride w:ilvl="1">
      <w:startOverride w:val="2"/>
    </w:lvlOverride>
  </w:num>
  <w:num w:numId="42">
    <w:abstractNumId w:val="31"/>
  </w:num>
  <w:num w:numId="43">
    <w:abstractNumId w:val="98"/>
  </w:num>
  <w:num w:numId="44">
    <w:abstractNumId w:val="55"/>
  </w:num>
  <w:num w:numId="45">
    <w:abstractNumId w:val="29"/>
  </w:num>
  <w:num w:numId="46">
    <w:abstractNumId w:val="119"/>
  </w:num>
  <w:num w:numId="47">
    <w:abstractNumId w:val="104"/>
  </w:num>
  <w:num w:numId="48">
    <w:abstractNumId w:val="53"/>
  </w:num>
  <w:num w:numId="49">
    <w:abstractNumId w:val="12"/>
  </w:num>
  <w:num w:numId="50">
    <w:abstractNumId w:val="61"/>
  </w:num>
  <w:num w:numId="51">
    <w:abstractNumId w:val="125"/>
  </w:num>
  <w:num w:numId="52">
    <w:abstractNumId w:val="26"/>
  </w:num>
  <w:num w:numId="53">
    <w:abstractNumId w:val="121"/>
  </w:num>
  <w:num w:numId="54">
    <w:abstractNumId w:val="34"/>
  </w:num>
  <w:num w:numId="55">
    <w:abstractNumId w:val="81"/>
  </w:num>
  <w:num w:numId="56">
    <w:abstractNumId w:val="105"/>
  </w:num>
  <w:num w:numId="57">
    <w:abstractNumId w:val="33"/>
  </w:num>
  <w:num w:numId="58">
    <w:abstractNumId w:val="11"/>
  </w:num>
  <w:num w:numId="59">
    <w:abstractNumId w:val="103"/>
  </w:num>
  <w:num w:numId="60">
    <w:abstractNumId w:val="13"/>
  </w:num>
  <w:num w:numId="61">
    <w:abstractNumId w:val="95"/>
  </w:num>
  <w:num w:numId="62">
    <w:abstractNumId w:val="121"/>
  </w:num>
  <w:num w:numId="63">
    <w:abstractNumId w:val="121"/>
  </w:num>
  <w:num w:numId="64">
    <w:abstractNumId w:val="74"/>
  </w:num>
  <w:num w:numId="65">
    <w:abstractNumId w:val="87"/>
  </w:num>
  <w:num w:numId="66">
    <w:abstractNumId w:val="97"/>
  </w:num>
  <w:num w:numId="67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30"/>
  </w:num>
  <w:num w:numId="69">
    <w:abstractNumId w:val="129"/>
  </w:num>
  <w:num w:numId="70">
    <w:abstractNumId w:val="65"/>
  </w:num>
  <w:num w:numId="71">
    <w:abstractNumId w:val="64"/>
  </w:num>
  <w:num w:numId="72">
    <w:abstractNumId w:val="64"/>
  </w:num>
  <w:num w:numId="73">
    <w:abstractNumId w:val="121"/>
  </w:num>
  <w:num w:numId="74">
    <w:abstractNumId w:val="121"/>
  </w:num>
  <w:num w:numId="75">
    <w:abstractNumId w:val="122"/>
  </w:num>
  <w:num w:numId="76">
    <w:abstractNumId w:val="121"/>
  </w:num>
  <w:num w:numId="77">
    <w:abstractNumId w:val="48"/>
  </w:num>
  <w:num w:numId="78">
    <w:abstractNumId w:val="121"/>
  </w:num>
  <w:num w:numId="79">
    <w:abstractNumId w:val="56"/>
  </w:num>
  <w:num w:numId="80">
    <w:abstractNumId w:val="118"/>
  </w:num>
  <w:num w:numId="81">
    <w:abstractNumId w:val="71"/>
  </w:num>
  <w:num w:numId="82">
    <w:abstractNumId w:val="66"/>
  </w:num>
  <w:num w:numId="83">
    <w:abstractNumId w:val="36"/>
  </w:num>
  <w:num w:numId="84">
    <w:abstractNumId w:val="14"/>
  </w:num>
  <w:num w:numId="85">
    <w:abstractNumId w:val="0"/>
  </w:num>
  <w:num w:numId="86">
    <w:abstractNumId w:val="109"/>
  </w:num>
  <w:num w:numId="87">
    <w:abstractNumId w:val="121"/>
  </w:num>
  <w:num w:numId="88">
    <w:abstractNumId w:val="28"/>
  </w:num>
  <w:num w:numId="89">
    <w:abstractNumId w:val="88"/>
  </w:num>
  <w:num w:numId="90">
    <w:abstractNumId w:val="59"/>
  </w:num>
  <w:num w:numId="91">
    <w:abstractNumId w:val="49"/>
  </w:num>
  <w:num w:numId="92">
    <w:abstractNumId w:val="54"/>
  </w:num>
  <w:num w:numId="93">
    <w:abstractNumId w:val="1"/>
  </w:num>
  <w:num w:numId="94">
    <w:abstractNumId w:val="67"/>
  </w:num>
  <w:num w:numId="95">
    <w:abstractNumId w:val="42"/>
  </w:num>
  <w:num w:numId="96">
    <w:abstractNumId w:val="92"/>
  </w:num>
  <w:num w:numId="97">
    <w:abstractNumId w:val="124"/>
  </w:num>
  <w:num w:numId="98">
    <w:abstractNumId w:val="46"/>
  </w:num>
  <w:num w:numId="99">
    <w:abstractNumId w:val="27"/>
  </w:num>
  <w:num w:numId="100">
    <w:abstractNumId w:val="127"/>
  </w:num>
  <w:num w:numId="101">
    <w:abstractNumId w:val="112"/>
  </w:num>
  <w:num w:numId="102">
    <w:abstractNumId w:val="131"/>
  </w:num>
  <w:num w:numId="103">
    <w:abstractNumId w:val="17"/>
  </w:num>
  <w:num w:numId="104">
    <w:abstractNumId w:val="8"/>
  </w:num>
  <w:num w:numId="105">
    <w:abstractNumId w:val="121"/>
  </w:num>
  <w:num w:numId="106">
    <w:abstractNumId w:val="121"/>
  </w:num>
  <w:num w:numId="107">
    <w:abstractNumId w:val="41"/>
  </w:num>
  <w:num w:numId="108">
    <w:abstractNumId w:val="5"/>
  </w:num>
  <w:num w:numId="109">
    <w:abstractNumId w:val="41"/>
  </w:num>
  <w:num w:numId="110">
    <w:abstractNumId w:val="9"/>
  </w:num>
  <w:num w:numId="111">
    <w:abstractNumId w:val="2"/>
  </w:num>
  <w:num w:numId="112">
    <w:abstractNumId w:val="107"/>
  </w:num>
  <w:num w:numId="113">
    <w:abstractNumId w:val="100"/>
  </w:num>
  <w:num w:numId="114">
    <w:abstractNumId w:val="41"/>
  </w:num>
  <w:num w:numId="115">
    <w:abstractNumId w:val="106"/>
  </w:num>
  <w:num w:numId="116">
    <w:abstractNumId w:val="120"/>
  </w:num>
  <w:num w:numId="117">
    <w:abstractNumId w:val="76"/>
  </w:num>
  <w:num w:numId="118">
    <w:abstractNumId w:val="7"/>
  </w:num>
  <w:num w:numId="119">
    <w:abstractNumId w:val="44"/>
  </w:num>
  <w:num w:numId="120">
    <w:abstractNumId w:val="115"/>
  </w:num>
  <w:num w:numId="121">
    <w:abstractNumId w:val="40"/>
  </w:num>
  <w:num w:numId="122">
    <w:abstractNumId w:val="51"/>
  </w:num>
  <w:num w:numId="123">
    <w:abstractNumId w:val="86"/>
  </w:num>
  <w:num w:numId="124">
    <w:abstractNumId w:val="77"/>
  </w:num>
  <w:num w:numId="125">
    <w:abstractNumId w:val="72"/>
  </w:num>
  <w:num w:numId="126">
    <w:abstractNumId w:val="32"/>
  </w:num>
  <w:num w:numId="127">
    <w:abstractNumId w:val="133"/>
  </w:num>
  <w:num w:numId="128">
    <w:abstractNumId w:val="57"/>
  </w:num>
  <w:num w:numId="129">
    <w:abstractNumId w:val="93"/>
  </w:num>
  <w:num w:numId="130">
    <w:abstractNumId w:val="16"/>
  </w:num>
  <w:num w:numId="131">
    <w:abstractNumId w:val="39"/>
  </w:num>
  <w:num w:numId="132">
    <w:abstractNumId w:val="19"/>
  </w:num>
  <w:num w:numId="133">
    <w:abstractNumId w:val="85"/>
  </w:num>
  <w:num w:numId="134">
    <w:abstractNumId w:val="78"/>
  </w:num>
  <w:num w:numId="135">
    <w:abstractNumId w:val="6"/>
  </w:num>
  <w:num w:numId="136">
    <w:abstractNumId w:val="79"/>
  </w:num>
  <w:num w:numId="137">
    <w:abstractNumId w:val="114"/>
  </w:num>
  <w:num w:numId="138">
    <w:abstractNumId w:val="45"/>
  </w:num>
  <w:num w:numId="139">
    <w:abstractNumId w:val="99"/>
  </w:num>
  <w:num w:numId="140">
    <w:abstractNumId w:val="22"/>
  </w:num>
  <w:num w:numId="141">
    <w:abstractNumId w:val="132"/>
  </w:num>
  <w:num w:numId="142">
    <w:abstractNumId w:val="50"/>
  </w:num>
  <w:num w:numId="143">
    <w:abstractNumId w:val="121"/>
  </w:num>
  <w:num w:numId="144">
    <w:abstractNumId w:val="108"/>
  </w:num>
  <w:num w:numId="145">
    <w:abstractNumId w:val="121"/>
  </w:num>
  <w:num w:numId="146">
    <w:abstractNumId w:val="3"/>
  </w:num>
  <w:num w:numId="147">
    <w:abstractNumId w:val="123"/>
  </w:num>
  <w:num w:numId="148">
    <w:abstractNumId w:val="18"/>
  </w:num>
  <w:num w:numId="149">
    <w:abstractNumId w:val="69"/>
  </w:num>
  <w:num w:numId="150">
    <w:abstractNumId w:val="96"/>
  </w:num>
  <w:num w:numId="151">
    <w:abstractNumId w:val="111"/>
  </w:num>
  <w:num w:numId="152">
    <w:abstractNumId w:val="126"/>
  </w:num>
  <w:num w:numId="153">
    <w:abstractNumId w:val="73"/>
  </w:num>
  <w:numIdMacAtCleanup w:val="1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BD"/>
    <w:rsid w:val="000035C3"/>
    <w:rsid w:val="00010CFD"/>
    <w:rsid w:val="0001325F"/>
    <w:rsid w:val="0001619F"/>
    <w:rsid w:val="00017E7E"/>
    <w:rsid w:val="000223F8"/>
    <w:rsid w:val="00022FFC"/>
    <w:rsid w:val="0002381D"/>
    <w:rsid w:val="000262E9"/>
    <w:rsid w:val="00032CEB"/>
    <w:rsid w:val="00041129"/>
    <w:rsid w:val="00041EDE"/>
    <w:rsid w:val="00053392"/>
    <w:rsid w:val="0005560C"/>
    <w:rsid w:val="00055A76"/>
    <w:rsid w:val="000572D9"/>
    <w:rsid w:val="000604AB"/>
    <w:rsid w:val="00060B27"/>
    <w:rsid w:val="00060F2D"/>
    <w:rsid w:val="00061999"/>
    <w:rsid w:val="00062F01"/>
    <w:rsid w:val="000640F5"/>
    <w:rsid w:val="00066BC1"/>
    <w:rsid w:val="00072736"/>
    <w:rsid w:val="00073E28"/>
    <w:rsid w:val="000765CB"/>
    <w:rsid w:val="00080B68"/>
    <w:rsid w:val="000908F5"/>
    <w:rsid w:val="000914AE"/>
    <w:rsid w:val="00091CB5"/>
    <w:rsid w:val="000931DB"/>
    <w:rsid w:val="0009691B"/>
    <w:rsid w:val="000A16C0"/>
    <w:rsid w:val="000B093B"/>
    <w:rsid w:val="000B4395"/>
    <w:rsid w:val="000C3E52"/>
    <w:rsid w:val="000D1515"/>
    <w:rsid w:val="000D158B"/>
    <w:rsid w:val="000D256A"/>
    <w:rsid w:val="000D57C8"/>
    <w:rsid w:val="000E17E5"/>
    <w:rsid w:val="000E1E72"/>
    <w:rsid w:val="000E56D2"/>
    <w:rsid w:val="000F3584"/>
    <w:rsid w:val="000F5700"/>
    <w:rsid w:val="00100BDD"/>
    <w:rsid w:val="00101AF3"/>
    <w:rsid w:val="00102FFF"/>
    <w:rsid w:val="001045D9"/>
    <w:rsid w:val="001066D1"/>
    <w:rsid w:val="00106CB1"/>
    <w:rsid w:val="00112D83"/>
    <w:rsid w:val="00113167"/>
    <w:rsid w:val="00113E14"/>
    <w:rsid w:val="00120939"/>
    <w:rsid w:val="0012160B"/>
    <w:rsid w:val="00123BA3"/>
    <w:rsid w:val="00124D9D"/>
    <w:rsid w:val="0012753C"/>
    <w:rsid w:val="00127544"/>
    <w:rsid w:val="001302EC"/>
    <w:rsid w:val="00140598"/>
    <w:rsid w:val="00142751"/>
    <w:rsid w:val="0014497B"/>
    <w:rsid w:val="00150459"/>
    <w:rsid w:val="00151810"/>
    <w:rsid w:val="001544C2"/>
    <w:rsid w:val="00154885"/>
    <w:rsid w:val="0015575B"/>
    <w:rsid w:val="00155FED"/>
    <w:rsid w:val="00160BE7"/>
    <w:rsid w:val="00162D88"/>
    <w:rsid w:val="0016405C"/>
    <w:rsid w:val="001676F9"/>
    <w:rsid w:val="001702C5"/>
    <w:rsid w:val="00172CB3"/>
    <w:rsid w:val="00173EC3"/>
    <w:rsid w:val="0018135B"/>
    <w:rsid w:val="00184447"/>
    <w:rsid w:val="001930E2"/>
    <w:rsid w:val="0019693B"/>
    <w:rsid w:val="00196C12"/>
    <w:rsid w:val="001A34E0"/>
    <w:rsid w:val="001A51A1"/>
    <w:rsid w:val="001A5B6D"/>
    <w:rsid w:val="001B2AF0"/>
    <w:rsid w:val="001C16DC"/>
    <w:rsid w:val="001D1513"/>
    <w:rsid w:val="001D7CDD"/>
    <w:rsid w:val="001E3D4C"/>
    <w:rsid w:val="001E7FB0"/>
    <w:rsid w:val="001F0169"/>
    <w:rsid w:val="001F1507"/>
    <w:rsid w:val="001F2DF4"/>
    <w:rsid w:val="00200CB4"/>
    <w:rsid w:val="0020209D"/>
    <w:rsid w:val="002023C8"/>
    <w:rsid w:val="00205738"/>
    <w:rsid w:val="002062E4"/>
    <w:rsid w:val="002070EC"/>
    <w:rsid w:val="002131E5"/>
    <w:rsid w:val="00213B00"/>
    <w:rsid w:val="002201AD"/>
    <w:rsid w:val="00222BC9"/>
    <w:rsid w:val="00223017"/>
    <w:rsid w:val="00223291"/>
    <w:rsid w:val="00231E58"/>
    <w:rsid w:val="002333A0"/>
    <w:rsid w:val="002364FB"/>
    <w:rsid w:val="00236689"/>
    <w:rsid w:val="00241635"/>
    <w:rsid w:val="002437E3"/>
    <w:rsid w:val="00243C43"/>
    <w:rsid w:val="002472E3"/>
    <w:rsid w:val="002528C7"/>
    <w:rsid w:val="00254B4C"/>
    <w:rsid w:val="00255B70"/>
    <w:rsid w:val="002560B9"/>
    <w:rsid w:val="00260284"/>
    <w:rsid w:val="0026046A"/>
    <w:rsid w:val="00261D70"/>
    <w:rsid w:val="002631DB"/>
    <w:rsid w:val="0026448F"/>
    <w:rsid w:val="002659E3"/>
    <w:rsid w:val="00272515"/>
    <w:rsid w:val="0028321C"/>
    <w:rsid w:val="002854A1"/>
    <w:rsid w:val="00290EA4"/>
    <w:rsid w:val="002911A0"/>
    <w:rsid w:val="002920BC"/>
    <w:rsid w:val="00292B85"/>
    <w:rsid w:val="002949C6"/>
    <w:rsid w:val="00295143"/>
    <w:rsid w:val="00295502"/>
    <w:rsid w:val="002966ED"/>
    <w:rsid w:val="00296798"/>
    <w:rsid w:val="002A2DF2"/>
    <w:rsid w:val="002A70DF"/>
    <w:rsid w:val="002A7AA1"/>
    <w:rsid w:val="002B08DC"/>
    <w:rsid w:val="002B44EE"/>
    <w:rsid w:val="002B49B0"/>
    <w:rsid w:val="002B55F4"/>
    <w:rsid w:val="002C1268"/>
    <w:rsid w:val="002C1501"/>
    <w:rsid w:val="002C576B"/>
    <w:rsid w:val="002C7756"/>
    <w:rsid w:val="002D08D1"/>
    <w:rsid w:val="002D0E12"/>
    <w:rsid w:val="002D23AE"/>
    <w:rsid w:val="002D3E77"/>
    <w:rsid w:val="002D4C28"/>
    <w:rsid w:val="002D60D7"/>
    <w:rsid w:val="002E36B8"/>
    <w:rsid w:val="002E3D83"/>
    <w:rsid w:val="002E7901"/>
    <w:rsid w:val="002F15BF"/>
    <w:rsid w:val="0030097D"/>
    <w:rsid w:val="00304EB0"/>
    <w:rsid w:val="003124DF"/>
    <w:rsid w:val="003210B4"/>
    <w:rsid w:val="003262B5"/>
    <w:rsid w:val="003359E8"/>
    <w:rsid w:val="003377E5"/>
    <w:rsid w:val="00345127"/>
    <w:rsid w:val="00346561"/>
    <w:rsid w:val="00351D4C"/>
    <w:rsid w:val="0035383F"/>
    <w:rsid w:val="00354D71"/>
    <w:rsid w:val="0035699A"/>
    <w:rsid w:val="00360E4A"/>
    <w:rsid w:val="0036254F"/>
    <w:rsid w:val="0036650B"/>
    <w:rsid w:val="003708E9"/>
    <w:rsid w:val="00372143"/>
    <w:rsid w:val="003739BE"/>
    <w:rsid w:val="00374717"/>
    <w:rsid w:val="00376626"/>
    <w:rsid w:val="00377150"/>
    <w:rsid w:val="003778E8"/>
    <w:rsid w:val="0038300E"/>
    <w:rsid w:val="00383952"/>
    <w:rsid w:val="00386567"/>
    <w:rsid w:val="0038742A"/>
    <w:rsid w:val="00391B0B"/>
    <w:rsid w:val="003A1523"/>
    <w:rsid w:val="003A4A8A"/>
    <w:rsid w:val="003B0044"/>
    <w:rsid w:val="003B0F92"/>
    <w:rsid w:val="003B23A6"/>
    <w:rsid w:val="003B52A0"/>
    <w:rsid w:val="003B580E"/>
    <w:rsid w:val="003C19EB"/>
    <w:rsid w:val="003C3EA5"/>
    <w:rsid w:val="003C76F7"/>
    <w:rsid w:val="003D1B14"/>
    <w:rsid w:val="003D1D6E"/>
    <w:rsid w:val="003D22C7"/>
    <w:rsid w:val="003D3915"/>
    <w:rsid w:val="003D406A"/>
    <w:rsid w:val="003D79BF"/>
    <w:rsid w:val="003E33B4"/>
    <w:rsid w:val="003E4637"/>
    <w:rsid w:val="003E7A3C"/>
    <w:rsid w:val="003F225D"/>
    <w:rsid w:val="003F5EE6"/>
    <w:rsid w:val="003F601C"/>
    <w:rsid w:val="003F7112"/>
    <w:rsid w:val="00404E10"/>
    <w:rsid w:val="004100CF"/>
    <w:rsid w:val="00411C02"/>
    <w:rsid w:val="004131AD"/>
    <w:rsid w:val="004154AA"/>
    <w:rsid w:val="00415FC0"/>
    <w:rsid w:val="0042378A"/>
    <w:rsid w:val="00425279"/>
    <w:rsid w:val="00425CA7"/>
    <w:rsid w:val="00432117"/>
    <w:rsid w:val="00432692"/>
    <w:rsid w:val="004368FD"/>
    <w:rsid w:val="004429EB"/>
    <w:rsid w:val="00443BFC"/>
    <w:rsid w:val="00445269"/>
    <w:rsid w:val="00454C83"/>
    <w:rsid w:val="00455328"/>
    <w:rsid w:val="00456CA8"/>
    <w:rsid w:val="00456D86"/>
    <w:rsid w:val="004641C0"/>
    <w:rsid w:val="00464FCA"/>
    <w:rsid w:val="004667B8"/>
    <w:rsid w:val="00472FC8"/>
    <w:rsid w:val="00473193"/>
    <w:rsid w:val="00477467"/>
    <w:rsid w:val="004810F0"/>
    <w:rsid w:val="00481FF9"/>
    <w:rsid w:val="00490712"/>
    <w:rsid w:val="00490FE5"/>
    <w:rsid w:val="004933F7"/>
    <w:rsid w:val="00494606"/>
    <w:rsid w:val="00495641"/>
    <w:rsid w:val="004971E7"/>
    <w:rsid w:val="004A15DB"/>
    <w:rsid w:val="004A6494"/>
    <w:rsid w:val="004B2498"/>
    <w:rsid w:val="004B2992"/>
    <w:rsid w:val="004B2A19"/>
    <w:rsid w:val="004B4F3D"/>
    <w:rsid w:val="004B50AE"/>
    <w:rsid w:val="004B5EBA"/>
    <w:rsid w:val="004B78AF"/>
    <w:rsid w:val="004C048C"/>
    <w:rsid w:val="004C3058"/>
    <w:rsid w:val="004C6491"/>
    <w:rsid w:val="004D273B"/>
    <w:rsid w:val="004D2D05"/>
    <w:rsid w:val="004D53D9"/>
    <w:rsid w:val="004E12F9"/>
    <w:rsid w:val="004E2E43"/>
    <w:rsid w:val="004E3732"/>
    <w:rsid w:val="004E6C68"/>
    <w:rsid w:val="004F185E"/>
    <w:rsid w:val="004F2DAA"/>
    <w:rsid w:val="004F2DB1"/>
    <w:rsid w:val="004F2E5A"/>
    <w:rsid w:val="004F3B63"/>
    <w:rsid w:val="004F4116"/>
    <w:rsid w:val="004F7B39"/>
    <w:rsid w:val="004F7C08"/>
    <w:rsid w:val="00504478"/>
    <w:rsid w:val="00506232"/>
    <w:rsid w:val="005072C9"/>
    <w:rsid w:val="00512FEC"/>
    <w:rsid w:val="00515A3F"/>
    <w:rsid w:val="00516C16"/>
    <w:rsid w:val="005218AE"/>
    <w:rsid w:val="00522AFC"/>
    <w:rsid w:val="005300DD"/>
    <w:rsid w:val="00531D86"/>
    <w:rsid w:val="00532309"/>
    <w:rsid w:val="00533BDF"/>
    <w:rsid w:val="0053567D"/>
    <w:rsid w:val="0053598C"/>
    <w:rsid w:val="005459DE"/>
    <w:rsid w:val="00545DB2"/>
    <w:rsid w:val="00545E9A"/>
    <w:rsid w:val="00547B50"/>
    <w:rsid w:val="00553607"/>
    <w:rsid w:val="00555EB7"/>
    <w:rsid w:val="005612D2"/>
    <w:rsid w:val="005615D4"/>
    <w:rsid w:val="005642DA"/>
    <w:rsid w:val="00564C28"/>
    <w:rsid w:val="005659D2"/>
    <w:rsid w:val="00566644"/>
    <w:rsid w:val="00566665"/>
    <w:rsid w:val="00570C63"/>
    <w:rsid w:val="00575FDD"/>
    <w:rsid w:val="0058039D"/>
    <w:rsid w:val="00581CCB"/>
    <w:rsid w:val="00583804"/>
    <w:rsid w:val="005927EC"/>
    <w:rsid w:val="005935E5"/>
    <w:rsid w:val="005A20D3"/>
    <w:rsid w:val="005A4BA5"/>
    <w:rsid w:val="005A7738"/>
    <w:rsid w:val="005B3B63"/>
    <w:rsid w:val="005B4064"/>
    <w:rsid w:val="005B616A"/>
    <w:rsid w:val="005B6232"/>
    <w:rsid w:val="005C0B48"/>
    <w:rsid w:val="005C4B4B"/>
    <w:rsid w:val="005C5E86"/>
    <w:rsid w:val="005C7796"/>
    <w:rsid w:val="005D10AE"/>
    <w:rsid w:val="005D2469"/>
    <w:rsid w:val="005D4265"/>
    <w:rsid w:val="005D50CA"/>
    <w:rsid w:val="005E0222"/>
    <w:rsid w:val="005E2175"/>
    <w:rsid w:val="005E2483"/>
    <w:rsid w:val="005E2AD4"/>
    <w:rsid w:val="005E37F0"/>
    <w:rsid w:val="005F4AB0"/>
    <w:rsid w:val="005F4AF7"/>
    <w:rsid w:val="005F5384"/>
    <w:rsid w:val="005F630B"/>
    <w:rsid w:val="005F7603"/>
    <w:rsid w:val="006006F5"/>
    <w:rsid w:val="00607EFF"/>
    <w:rsid w:val="006108C9"/>
    <w:rsid w:val="0061185F"/>
    <w:rsid w:val="006142B1"/>
    <w:rsid w:val="006149AE"/>
    <w:rsid w:val="006169F0"/>
    <w:rsid w:val="00622589"/>
    <w:rsid w:val="006230EF"/>
    <w:rsid w:val="0062558C"/>
    <w:rsid w:val="0063213E"/>
    <w:rsid w:val="00632EC6"/>
    <w:rsid w:val="00633CAC"/>
    <w:rsid w:val="006347E5"/>
    <w:rsid w:val="006357A2"/>
    <w:rsid w:val="0063757D"/>
    <w:rsid w:val="006401CF"/>
    <w:rsid w:val="00643A73"/>
    <w:rsid w:val="0065048D"/>
    <w:rsid w:val="00651C8E"/>
    <w:rsid w:val="006523CB"/>
    <w:rsid w:val="00656F4F"/>
    <w:rsid w:val="00663039"/>
    <w:rsid w:val="00665F00"/>
    <w:rsid w:val="0067789A"/>
    <w:rsid w:val="00677E15"/>
    <w:rsid w:val="006828A1"/>
    <w:rsid w:val="006861B5"/>
    <w:rsid w:val="00691CA2"/>
    <w:rsid w:val="00691E7B"/>
    <w:rsid w:val="006929DF"/>
    <w:rsid w:val="00692B30"/>
    <w:rsid w:val="00692E9A"/>
    <w:rsid w:val="006967E5"/>
    <w:rsid w:val="00697600"/>
    <w:rsid w:val="006A0C24"/>
    <w:rsid w:val="006A4A7A"/>
    <w:rsid w:val="006A555B"/>
    <w:rsid w:val="006A5653"/>
    <w:rsid w:val="006A6916"/>
    <w:rsid w:val="006B3F2D"/>
    <w:rsid w:val="006B4810"/>
    <w:rsid w:val="006C3878"/>
    <w:rsid w:val="006C3B4E"/>
    <w:rsid w:val="006D321F"/>
    <w:rsid w:val="006E1A93"/>
    <w:rsid w:val="006E1D9D"/>
    <w:rsid w:val="006E2095"/>
    <w:rsid w:val="006E4676"/>
    <w:rsid w:val="006E5E62"/>
    <w:rsid w:val="006E6EBD"/>
    <w:rsid w:val="006F056F"/>
    <w:rsid w:val="006F2B74"/>
    <w:rsid w:val="006F2C9C"/>
    <w:rsid w:val="006F53C4"/>
    <w:rsid w:val="006F6503"/>
    <w:rsid w:val="006F6B55"/>
    <w:rsid w:val="0070126B"/>
    <w:rsid w:val="007019D8"/>
    <w:rsid w:val="00703BCE"/>
    <w:rsid w:val="0070550B"/>
    <w:rsid w:val="007056B7"/>
    <w:rsid w:val="00706FBF"/>
    <w:rsid w:val="0070708A"/>
    <w:rsid w:val="0071173E"/>
    <w:rsid w:val="00717222"/>
    <w:rsid w:val="0072045A"/>
    <w:rsid w:val="00726BC8"/>
    <w:rsid w:val="00727697"/>
    <w:rsid w:val="00727B9E"/>
    <w:rsid w:val="00730F1D"/>
    <w:rsid w:val="00733490"/>
    <w:rsid w:val="007338F1"/>
    <w:rsid w:val="00733946"/>
    <w:rsid w:val="00734080"/>
    <w:rsid w:val="00735656"/>
    <w:rsid w:val="00735B00"/>
    <w:rsid w:val="00736002"/>
    <w:rsid w:val="0074044D"/>
    <w:rsid w:val="00740BCF"/>
    <w:rsid w:val="007426F3"/>
    <w:rsid w:val="00746F00"/>
    <w:rsid w:val="007476A1"/>
    <w:rsid w:val="0075257D"/>
    <w:rsid w:val="00756A99"/>
    <w:rsid w:val="00761BA8"/>
    <w:rsid w:val="00764CB5"/>
    <w:rsid w:val="0076706D"/>
    <w:rsid w:val="00773088"/>
    <w:rsid w:val="007734FD"/>
    <w:rsid w:val="00773DC9"/>
    <w:rsid w:val="0078022D"/>
    <w:rsid w:val="00796F4C"/>
    <w:rsid w:val="007A1235"/>
    <w:rsid w:val="007A257C"/>
    <w:rsid w:val="007A57AF"/>
    <w:rsid w:val="007A66EB"/>
    <w:rsid w:val="007B3433"/>
    <w:rsid w:val="007B43FB"/>
    <w:rsid w:val="007C0A73"/>
    <w:rsid w:val="007C34FC"/>
    <w:rsid w:val="007C571A"/>
    <w:rsid w:val="007D113D"/>
    <w:rsid w:val="007D129A"/>
    <w:rsid w:val="007D1569"/>
    <w:rsid w:val="007D1729"/>
    <w:rsid w:val="007D3ADD"/>
    <w:rsid w:val="007E1A12"/>
    <w:rsid w:val="007E2E1D"/>
    <w:rsid w:val="007E6A66"/>
    <w:rsid w:val="007E6AA3"/>
    <w:rsid w:val="007F04F9"/>
    <w:rsid w:val="007F36AE"/>
    <w:rsid w:val="007F691B"/>
    <w:rsid w:val="00801FD6"/>
    <w:rsid w:val="0080248B"/>
    <w:rsid w:val="008057D4"/>
    <w:rsid w:val="00813130"/>
    <w:rsid w:val="00813C9E"/>
    <w:rsid w:val="00816441"/>
    <w:rsid w:val="00816ED7"/>
    <w:rsid w:val="00826083"/>
    <w:rsid w:val="0082774F"/>
    <w:rsid w:val="0083115E"/>
    <w:rsid w:val="00832052"/>
    <w:rsid w:val="00832DF2"/>
    <w:rsid w:val="00834475"/>
    <w:rsid w:val="00840E24"/>
    <w:rsid w:val="0084151B"/>
    <w:rsid w:val="008449B8"/>
    <w:rsid w:val="00845576"/>
    <w:rsid w:val="008464B5"/>
    <w:rsid w:val="0084663D"/>
    <w:rsid w:val="00856766"/>
    <w:rsid w:val="008570A8"/>
    <w:rsid w:val="00861658"/>
    <w:rsid w:val="00861D09"/>
    <w:rsid w:val="00867F19"/>
    <w:rsid w:val="008701EA"/>
    <w:rsid w:val="008702E3"/>
    <w:rsid w:val="00870964"/>
    <w:rsid w:val="00871143"/>
    <w:rsid w:val="0087275C"/>
    <w:rsid w:val="008779C5"/>
    <w:rsid w:val="00881E27"/>
    <w:rsid w:val="0088365C"/>
    <w:rsid w:val="00890ACF"/>
    <w:rsid w:val="008953AA"/>
    <w:rsid w:val="00896237"/>
    <w:rsid w:val="008A1C55"/>
    <w:rsid w:val="008A4429"/>
    <w:rsid w:val="008A724F"/>
    <w:rsid w:val="008B2C61"/>
    <w:rsid w:val="008B4295"/>
    <w:rsid w:val="008C2223"/>
    <w:rsid w:val="008C25EE"/>
    <w:rsid w:val="008C29F6"/>
    <w:rsid w:val="008C3F9C"/>
    <w:rsid w:val="008C4C33"/>
    <w:rsid w:val="008C5AF5"/>
    <w:rsid w:val="008C7B4A"/>
    <w:rsid w:val="008D07D5"/>
    <w:rsid w:val="008D0813"/>
    <w:rsid w:val="008D13F1"/>
    <w:rsid w:val="008D3D13"/>
    <w:rsid w:val="008D531B"/>
    <w:rsid w:val="008D6302"/>
    <w:rsid w:val="008E184F"/>
    <w:rsid w:val="008E1F4C"/>
    <w:rsid w:val="008E26F9"/>
    <w:rsid w:val="008E28BE"/>
    <w:rsid w:val="008E36CC"/>
    <w:rsid w:val="008E47E3"/>
    <w:rsid w:val="008F0031"/>
    <w:rsid w:val="008F0B23"/>
    <w:rsid w:val="008F398A"/>
    <w:rsid w:val="008F6C8A"/>
    <w:rsid w:val="009020EE"/>
    <w:rsid w:val="009022DB"/>
    <w:rsid w:val="00906FAD"/>
    <w:rsid w:val="00910864"/>
    <w:rsid w:val="009112AE"/>
    <w:rsid w:val="00913A69"/>
    <w:rsid w:val="00913F45"/>
    <w:rsid w:val="00915440"/>
    <w:rsid w:val="00915BCB"/>
    <w:rsid w:val="009172AF"/>
    <w:rsid w:val="009221A7"/>
    <w:rsid w:val="00924E29"/>
    <w:rsid w:val="00924E9E"/>
    <w:rsid w:val="0093004D"/>
    <w:rsid w:val="00933577"/>
    <w:rsid w:val="00935A02"/>
    <w:rsid w:val="00942E5C"/>
    <w:rsid w:val="00943747"/>
    <w:rsid w:val="00944D47"/>
    <w:rsid w:val="00946DB5"/>
    <w:rsid w:val="00952220"/>
    <w:rsid w:val="009544AC"/>
    <w:rsid w:val="00960D67"/>
    <w:rsid w:val="0096109F"/>
    <w:rsid w:val="00967197"/>
    <w:rsid w:val="0097181F"/>
    <w:rsid w:val="00973DC9"/>
    <w:rsid w:val="00974B4C"/>
    <w:rsid w:val="00976401"/>
    <w:rsid w:val="0097707A"/>
    <w:rsid w:val="009822E3"/>
    <w:rsid w:val="009877ED"/>
    <w:rsid w:val="00992F4E"/>
    <w:rsid w:val="00993519"/>
    <w:rsid w:val="009A0D8B"/>
    <w:rsid w:val="009A19C2"/>
    <w:rsid w:val="009A5BE7"/>
    <w:rsid w:val="009A5C51"/>
    <w:rsid w:val="009A6388"/>
    <w:rsid w:val="009B0153"/>
    <w:rsid w:val="009B26A2"/>
    <w:rsid w:val="009B50A1"/>
    <w:rsid w:val="009B5FC6"/>
    <w:rsid w:val="009B672B"/>
    <w:rsid w:val="009B71DB"/>
    <w:rsid w:val="009C5B0B"/>
    <w:rsid w:val="009D7FA3"/>
    <w:rsid w:val="009E08F2"/>
    <w:rsid w:val="009E2733"/>
    <w:rsid w:val="009E27C5"/>
    <w:rsid w:val="009E462B"/>
    <w:rsid w:val="009E49BD"/>
    <w:rsid w:val="009E653B"/>
    <w:rsid w:val="009F71AB"/>
    <w:rsid w:val="00A10B5A"/>
    <w:rsid w:val="00A17627"/>
    <w:rsid w:val="00A22C4F"/>
    <w:rsid w:val="00A22D18"/>
    <w:rsid w:val="00A24C4A"/>
    <w:rsid w:val="00A264E4"/>
    <w:rsid w:val="00A307BE"/>
    <w:rsid w:val="00A33C12"/>
    <w:rsid w:val="00A34810"/>
    <w:rsid w:val="00A45111"/>
    <w:rsid w:val="00A45B3D"/>
    <w:rsid w:val="00A503E4"/>
    <w:rsid w:val="00A527FA"/>
    <w:rsid w:val="00A563B4"/>
    <w:rsid w:val="00A57C37"/>
    <w:rsid w:val="00A622DF"/>
    <w:rsid w:val="00A63974"/>
    <w:rsid w:val="00A70F36"/>
    <w:rsid w:val="00A71C07"/>
    <w:rsid w:val="00A72E95"/>
    <w:rsid w:val="00A73CB0"/>
    <w:rsid w:val="00A76627"/>
    <w:rsid w:val="00A77B0B"/>
    <w:rsid w:val="00A803BC"/>
    <w:rsid w:val="00A84035"/>
    <w:rsid w:val="00A85800"/>
    <w:rsid w:val="00A86754"/>
    <w:rsid w:val="00A873DC"/>
    <w:rsid w:val="00A90468"/>
    <w:rsid w:val="00A90981"/>
    <w:rsid w:val="00A90F3B"/>
    <w:rsid w:val="00A94ABC"/>
    <w:rsid w:val="00A950CE"/>
    <w:rsid w:val="00A9544F"/>
    <w:rsid w:val="00A95968"/>
    <w:rsid w:val="00A97869"/>
    <w:rsid w:val="00AA3BFF"/>
    <w:rsid w:val="00AA4E5D"/>
    <w:rsid w:val="00AA6CD1"/>
    <w:rsid w:val="00AB04E0"/>
    <w:rsid w:val="00AB4811"/>
    <w:rsid w:val="00AB5D0F"/>
    <w:rsid w:val="00AB7619"/>
    <w:rsid w:val="00AC0256"/>
    <w:rsid w:val="00AC035A"/>
    <w:rsid w:val="00AC068E"/>
    <w:rsid w:val="00AC3940"/>
    <w:rsid w:val="00AC6C6B"/>
    <w:rsid w:val="00AD1034"/>
    <w:rsid w:val="00AD1080"/>
    <w:rsid w:val="00AD1B56"/>
    <w:rsid w:val="00AD2E84"/>
    <w:rsid w:val="00AD7983"/>
    <w:rsid w:val="00AD7D61"/>
    <w:rsid w:val="00AE1493"/>
    <w:rsid w:val="00AE2657"/>
    <w:rsid w:val="00AF198E"/>
    <w:rsid w:val="00AF53D7"/>
    <w:rsid w:val="00AF7365"/>
    <w:rsid w:val="00AF77A5"/>
    <w:rsid w:val="00AF7EDB"/>
    <w:rsid w:val="00B009C7"/>
    <w:rsid w:val="00B05483"/>
    <w:rsid w:val="00B12C92"/>
    <w:rsid w:val="00B14DAA"/>
    <w:rsid w:val="00B158F3"/>
    <w:rsid w:val="00B177A7"/>
    <w:rsid w:val="00B17AF8"/>
    <w:rsid w:val="00B22FE5"/>
    <w:rsid w:val="00B2397E"/>
    <w:rsid w:val="00B23D98"/>
    <w:rsid w:val="00B2505C"/>
    <w:rsid w:val="00B2674A"/>
    <w:rsid w:val="00B30ACC"/>
    <w:rsid w:val="00B30F79"/>
    <w:rsid w:val="00B31D85"/>
    <w:rsid w:val="00B31F15"/>
    <w:rsid w:val="00B4326F"/>
    <w:rsid w:val="00B447F0"/>
    <w:rsid w:val="00B455B9"/>
    <w:rsid w:val="00B53B03"/>
    <w:rsid w:val="00B56962"/>
    <w:rsid w:val="00B57214"/>
    <w:rsid w:val="00B6279B"/>
    <w:rsid w:val="00B629BA"/>
    <w:rsid w:val="00B6479F"/>
    <w:rsid w:val="00B64ADD"/>
    <w:rsid w:val="00B6672F"/>
    <w:rsid w:val="00B66816"/>
    <w:rsid w:val="00B671B5"/>
    <w:rsid w:val="00B67658"/>
    <w:rsid w:val="00B67DAE"/>
    <w:rsid w:val="00B70C22"/>
    <w:rsid w:val="00B73355"/>
    <w:rsid w:val="00B740E7"/>
    <w:rsid w:val="00B75C1F"/>
    <w:rsid w:val="00B806EA"/>
    <w:rsid w:val="00B83555"/>
    <w:rsid w:val="00B85C09"/>
    <w:rsid w:val="00B86FA7"/>
    <w:rsid w:val="00B92C44"/>
    <w:rsid w:val="00B92DFA"/>
    <w:rsid w:val="00B93749"/>
    <w:rsid w:val="00BA0F1F"/>
    <w:rsid w:val="00BA6A9B"/>
    <w:rsid w:val="00BA74BC"/>
    <w:rsid w:val="00BB151A"/>
    <w:rsid w:val="00BB2E0B"/>
    <w:rsid w:val="00BB38BC"/>
    <w:rsid w:val="00BB39BD"/>
    <w:rsid w:val="00BB49E8"/>
    <w:rsid w:val="00BB4E01"/>
    <w:rsid w:val="00BB6153"/>
    <w:rsid w:val="00BC2B69"/>
    <w:rsid w:val="00BC4B81"/>
    <w:rsid w:val="00BC769A"/>
    <w:rsid w:val="00BC7F05"/>
    <w:rsid w:val="00BD07DF"/>
    <w:rsid w:val="00BD545C"/>
    <w:rsid w:val="00BD57DB"/>
    <w:rsid w:val="00BD6137"/>
    <w:rsid w:val="00BE19EB"/>
    <w:rsid w:val="00BE4D70"/>
    <w:rsid w:val="00BE500F"/>
    <w:rsid w:val="00BF0BD5"/>
    <w:rsid w:val="00BF0C2C"/>
    <w:rsid w:val="00BF6106"/>
    <w:rsid w:val="00C07AEA"/>
    <w:rsid w:val="00C1425E"/>
    <w:rsid w:val="00C3051D"/>
    <w:rsid w:val="00C32D70"/>
    <w:rsid w:val="00C36BD6"/>
    <w:rsid w:val="00C37F4D"/>
    <w:rsid w:val="00C4660D"/>
    <w:rsid w:val="00C46751"/>
    <w:rsid w:val="00C46A46"/>
    <w:rsid w:val="00C53352"/>
    <w:rsid w:val="00C55048"/>
    <w:rsid w:val="00C555E1"/>
    <w:rsid w:val="00C567A7"/>
    <w:rsid w:val="00C62015"/>
    <w:rsid w:val="00C620EA"/>
    <w:rsid w:val="00C6497D"/>
    <w:rsid w:val="00C7393C"/>
    <w:rsid w:val="00C76FD1"/>
    <w:rsid w:val="00C77A6E"/>
    <w:rsid w:val="00C818DC"/>
    <w:rsid w:val="00C8194C"/>
    <w:rsid w:val="00C82EFB"/>
    <w:rsid w:val="00C864BD"/>
    <w:rsid w:val="00C94D59"/>
    <w:rsid w:val="00CA3F71"/>
    <w:rsid w:val="00CA4238"/>
    <w:rsid w:val="00CB4506"/>
    <w:rsid w:val="00CB5F8D"/>
    <w:rsid w:val="00CB6424"/>
    <w:rsid w:val="00CB7536"/>
    <w:rsid w:val="00CC02C5"/>
    <w:rsid w:val="00CC45C7"/>
    <w:rsid w:val="00CC4876"/>
    <w:rsid w:val="00CD0B75"/>
    <w:rsid w:val="00CD295B"/>
    <w:rsid w:val="00CD448B"/>
    <w:rsid w:val="00CE143C"/>
    <w:rsid w:val="00CE21CD"/>
    <w:rsid w:val="00CE6D9A"/>
    <w:rsid w:val="00CF27E5"/>
    <w:rsid w:val="00CF613B"/>
    <w:rsid w:val="00CF6F64"/>
    <w:rsid w:val="00CF7EB6"/>
    <w:rsid w:val="00D041F3"/>
    <w:rsid w:val="00D04DF2"/>
    <w:rsid w:val="00D061D2"/>
    <w:rsid w:val="00D06D3E"/>
    <w:rsid w:val="00D10E52"/>
    <w:rsid w:val="00D1301B"/>
    <w:rsid w:val="00D13B0F"/>
    <w:rsid w:val="00D13C1E"/>
    <w:rsid w:val="00D14266"/>
    <w:rsid w:val="00D147F0"/>
    <w:rsid w:val="00D16545"/>
    <w:rsid w:val="00D167FD"/>
    <w:rsid w:val="00D16EBB"/>
    <w:rsid w:val="00D24CAA"/>
    <w:rsid w:val="00D31743"/>
    <w:rsid w:val="00D33271"/>
    <w:rsid w:val="00D35AA4"/>
    <w:rsid w:val="00D37593"/>
    <w:rsid w:val="00D41C24"/>
    <w:rsid w:val="00D4202D"/>
    <w:rsid w:val="00D4541C"/>
    <w:rsid w:val="00D45948"/>
    <w:rsid w:val="00D51B1E"/>
    <w:rsid w:val="00D53AAC"/>
    <w:rsid w:val="00D5552B"/>
    <w:rsid w:val="00D556B8"/>
    <w:rsid w:val="00D55C78"/>
    <w:rsid w:val="00D55FEB"/>
    <w:rsid w:val="00D60ABB"/>
    <w:rsid w:val="00D60E35"/>
    <w:rsid w:val="00D63587"/>
    <w:rsid w:val="00D658FA"/>
    <w:rsid w:val="00D70063"/>
    <w:rsid w:val="00D70C5C"/>
    <w:rsid w:val="00D72B1A"/>
    <w:rsid w:val="00D73360"/>
    <w:rsid w:val="00D740FC"/>
    <w:rsid w:val="00D833E9"/>
    <w:rsid w:val="00D838E8"/>
    <w:rsid w:val="00D84610"/>
    <w:rsid w:val="00D863D0"/>
    <w:rsid w:val="00D872CB"/>
    <w:rsid w:val="00D87E04"/>
    <w:rsid w:val="00D96F27"/>
    <w:rsid w:val="00D971EF"/>
    <w:rsid w:val="00DA5D7F"/>
    <w:rsid w:val="00DB07D9"/>
    <w:rsid w:val="00DB0A13"/>
    <w:rsid w:val="00DB2F69"/>
    <w:rsid w:val="00DB3238"/>
    <w:rsid w:val="00DB3391"/>
    <w:rsid w:val="00DC09D0"/>
    <w:rsid w:val="00DC1531"/>
    <w:rsid w:val="00DC2C09"/>
    <w:rsid w:val="00DC66B3"/>
    <w:rsid w:val="00DD1EEF"/>
    <w:rsid w:val="00DD2E19"/>
    <w:rsid w:val="00DD3D64"/>
    <w:rsid w:val="00DD40B0"/>
    <w:rsid w:val="00DD5588"/>
    <w:rsid w:val="00DD7B8F"/>
    <w:rsid w:val="00DD7E98"/>
    <w:rsid w:val="00DE137E"/>
    <w:rsid w:val="00DE251D"/>
    <w:rsid w:val="00DE3E3C"/>
    <w:rsid w:val="00DE709F"/>
    <w:rsid w:val="00DF1C08"/>
    <w:rsid w:val="00DF282A"/>
    <w:rsid w:val="00DF3944"/>
    <w:rsid w:val="00DF5074"/>
    <w:rsid w:val="00E01AA2"/>
    <w:rsid w:val="00E0248C"/>
    <w:rsid w:val="00E02E3D"/>
    <w:rsid w:val="00E037EC"/>
    <w:rsid w:val="00E038A4"/>
    <w:rsid w:val="00E0582E"/>
    <w:rsid w:val="00E067D6"/>
    <w:rsid w:val="00E07F7B"/>
    <w:rsid w:val="00E248B6"/>
    <w:rsid w:val="00E367F4"/>
    <w:rsid w:val="00E525E5"/>
    <w:rsid w:val="00E52A42"/>
    <w:rsid w:val="00E53207"/>
    <w:rsid w:val="00E548A4"/>
    <w:rsid w:val="00E56C50"/>
    <w:rsid w:val="00E60DE2"/>
    <w:rsid w:val="00E622D6"/>
    <w:rsid w:val="00E6324E"/>
    <w:rsid w:val="00E6520E"/>
    <w:rsid w:val="00E71B39"/>
    <w:rsid w:val="00E7276F"/>
    <w:rsid w:val="00E7403D"/>
    <w:rsid w:val="00E75CCC"/>
    <w:rsid w:val="00E761A1"/>
    <w:rsid w:val="00E8207F"/>
    <w:rsid w:val="00E8291D"/>
    <w:rsid w:val="00E8320F"/>
    <w:rsid w:val="00E93490"/>
    <w:rsid w:val="00E96078"/>
    <w:rsid w:val="00E97FD0"/>
    <w:rsid w:val="00EA0228"/>
    <w:rsid w:val="00EA0CD9"/>
    <w:rsid w:val="00EA1DC5"/>
    <w:rsid w:val="00EA26AC"/>
    <w:rsid w:val="00EA2712"/>
    <w:rsid w:val="00EA7232"/>
    <w:rsid w:val="00EB013E"/>
    <w:rsid w:val="00EB0305"/>
    <w:rsid w:val="00EB0E42"/>
    <w:rsid w:val="00EB3AC0"/>
    <w:rsid w:val="00EB6F10"/>
    <w:rsid w:val="00EC5DA7"/>
    <w:rsid w:val="00EC6FCD"/>
    <w:rsid w:val="00ED05D0"/>
    <w:rsid w:val="00EE0A49"/>
    <w:rsid w:val="00EE0D63"/>
    <w:rsid w:val="00EE2010"/>
    <w:rsid w:val="00EE2FEB"/>
    <w:rsid w:val="00EE546B"/>
    <w:rsid w:val="00EE5C09"/>
    <w:rsid w:val="00EF1E98"/>
    <w:rsid w:val="00EF2973"/>
    <w:rsid w:val="00EF38CF"/>
    <w:rsid w:val="00EF65CE"/>
    <w:rsid w:val="00F0187E"/>
    <w:rsid w:val="00F1056F"/>
    <w:rsid w:val="00F10694"/>
    <w:rsid w:val="00F11422"/>
    <w:rsid w:val="00F123DC"/>
    <w:rsid w:val="00F124EE"/>
    <w:rsid w:val="00F151F5"/>
    <w:rsid w:val="00F16686"/>
    <w:rsid w:val="00F21621"/>
    <w:rsid w:val="00F23A00"/>
    <w:rsid w:val="00F27BB5"/>
    <w:rsid w:val="00F30CF2"/>
    <w:rsid w:val="00F35C63"/>
    <w:rsid w:val="00F3602C"/>
    <w:rsid w:val="00F37FB0"/>
    <w:rsid w:val="00F44231"/>
    <w:rsid w:val="00F44B1B"/>
    <w:rsid w:val="00F44F71"/>
    <w:rsid w:val="00F476DA"/>
    <w:rsid w:val="00F47F3A"/>
    <w:rsid w:val="00F55123"/>
    <w:rsid w:val="00F5717B"/>
    <w:rsid w:val="00F6050A"/>
    <w:rsid w:val="00F6072E"/>
    <w:rsid w:val="00F609F1"/>
    <w:rsid w:val="00F6126C"/>
    <w:rsid w:val="00F6421B"/>
    <w:rsid w:val="00F67AFF"/>
    <w:rsid w:val="00F70193"/>
    <w:rsid w:val="00F7109A"/>
    <w:rsid w:val="00F766C5"/>
    <w:rsid w:val="00F76975"/>
    <w:rsid w:val="00F8371B"/>
    <w:rsid w:val="00F846F0"/>
    <w:rsid w:val="00F9388D"/>
    <w:rsid w:val="00F94840"/>
    <w:rsid w:val="00F94B78"/>
    <w:rsid w:val="00F971E4"/>
    <w:rsid w:val="00FA6789"/>
    <w:rsid w:val="00FA7330"/>
    <w:rsid w:val="00FB05D9"/>
    <w:rsid w:val="00FB10A4"/>
    <w:rsid w:val="00FB1B2C"/>
    <w:rsid w:val="00FB4E33"/>
    <w:rsid w:val="00FC0DCC"/>
    <w:rsid w:val="00FC5086"/>
    <w:rsid w:val="00FD1F91"/>
    <w:rsid w:val="00FD32CF"/>
    <w:rsid w:val="00FD57B6"/>
    <w:rsid w:val="00FD6BA4"/>
    <w:rsid w:val="00FE4FFE"/>
    <w:rsid w:val="00FE71FB"/>
    <w:rsid w:val="00FF0BAB"/>
    <w:rsid w:val="00FF2C01"/>
    <w:rsid w:val="00FF44EE"/>
    <w:rsid w:val="00FF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CD"/>
    <w:pPr>
      <w:spacing w:before="60" w:after="60" w:line="30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232"/>
    <w:pPr>
      <w:numPr>
        <w:numId w:val="13"/>
      </w:numPr>
      <w:spacing w:before="120" w:after="120"/>
      <w:outlineLvl w:val="0"/>
    </w:pPr>
    <w:rPr>
      <w:color w:val="17365D" w:themeColor="text2" w:themeShade="BF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39"/>
    <w:pPr>
      <w:numPr>
        <w:ilvl w:val="1"/>
        <w:numId w:val="13"/>
      </w:numPr>
      <w:spacing w:before="120" w:after="120"/>
      <w:outlineLvl w:val="1"/>
    </w:pPr>
    <w:rPr>
      <w:b/>
      <w:color w:val="4D4F53"/>
    </w:rPr>
  </w:style>
  <w:style w:type="paragraph" w:styleId="Heading3">
    <w:name w:val="heading 3"/>
    <w:aliases w:val="Heading 3 Char Char Char Char Char,Heading 3 Char Char Char Char Char Char Char Char Char Char Char Char Char Char Char Char Char Char Char Char Char Char Char Char Char Char Char,Heading 3 Char Char Char Char"/>
    <w:basedOn w:val="Normal"/>
    <w:next w:val="Normal"/>
    <w:link w:val="Heading3Char"/>
    <w:uiPriority w:val="9"/>
    <w:unhideWhenUsed/>
    <w:qFormat/>
    <w:rsid w:val="00296798"/>
    <w:pPr>
      <w:numPr>
        <w:ilvl w:val="2"/>
        <w:numId w:val="13"/>
      </w:numPr>
      <w:outlineLvl w:val="2"/>
    </w:pPr>
    <w:rPr>
      <w:color w:val="4D4F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587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798"/>
    <w:pPr>
      <w:keepNext/>
      <w:keepLines/>
      <w:numPr>
        <w:ilvl w:val="4"/>
        <w:numId w:val="13"/>
      </w:numPr>
      <w:ind w:left="360" w:hanging="360"/>
      <w:outlineLvl w:val="4"/>
    </w:pPr>
    <w:rPr>
      <w:rFonts w:eastAsiaTheme="majorEastAsia" w:cstheme="majorBidi"/>
      <w:color w:val="4D4F5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30"/>
    <w:pPr>
      <w:keepNext/>
      <w:keepLines/>
      <w:numPr>
        <w:ilvl w:val="5"/>
        <w:numId w:val="13"/>
      </w:numPr>
      <w:ind w:left="360" w:hanging="360"/>
      <w:outlineLvl w:val="5"/>
    </w:pPr>
    <w:rPr>
      <w:rFonts w:eastAsiaTheme="majorEastAsia" w:cstheme="majorBidi"/>
      <w:iCs/>
      <w:color w:val="4D4F5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232"/>
    <w:rPr>
      <w:rFonts w:ascii="Arial" w:hAnsi="Arial"/>
      <w:color w:val="17365D" w:themeColor="text2" w:themeShade="BF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20939"/>
    <w:rPr>
      <w:rFonts w:ascii="Arial" w:hAnsi="Arial"/>
      <w:b/>
      <w:color w:val="4D4F53"/>
      <w:sz w:val="20"/>
    </w:rPr>
  </w:style>
  <w:style w:type="character" w:customStyle="1" w:styleId="Heading3Char">
    <w:name w:val="Heading 3 Char"/>
    <w:aliases w:val="Heading 3 Char Char Char Char Char Char,Heading 3 Char Char Char Char Char Char Char Char Char Char Char Char Char Char Char Char Char Char Char Char Char Char Char Char Char Char Char Char,Heading 3 Char Char Char Char Char1"/>
    <w:basedOn w:val="DefaultParagraphFont"/>
    <w:link w:val="Heading3"/>
    <w:uiPriority w:val="9"/>
    <w:rsid w:val="00553607"/>
    <w:rPr>
      <w:rFonts w:ascii="Arial" w:hAnsi="Arial"/>
      <w:color w:val="4D4F53"/>
      <w:sz w:val="20"/>
    </w:rPr>
  </w:style>
  <w:style w:type="paragraph" w:styleId="ListParagraph">
    <w:name w:val="List Paragraph"/>
    <w:aliases w:val="Bullet 1,List Paragraph1,b1,Use Case List Paragraph,Heading2,Body Bullet,Bullet for no #'s"/>
    <w:basedOn w:val="Normal"/>
    <w:link w:val="ListParagraphChar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080"/>
    <w:pPr>
      <w:pBdr>
        <w:bottom w:val="single" w:sz="8" w:space="4" w:color="A71930" w:themeColor="accent1"/>
      </w:pBdr>
      <w:spacing w:after="300" w:line="240" w:lineRule="auto"/>
      <w:contextualSpacing/>
    </w:pPr>
    <w:rPr>
      <w:rFonts w:eastAsiaTheme="majorEastAsia" w:cstheme="majorBidi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080"/>
    <w:rPr>
      <w:rFonts w:ascii="Arial" w:eastAsiaTheme="majorEastAsia" w:hAnsi="Arial" w:cstheme="majorBidi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80"/>
    <w:pPr>
      <w:numPr>
        <w:ilvl w:val="1"/>
      </w:numPr>
    </w:pPr>
    <w:rPr>
      <w:rFonts w:eastAsiaTheme="majorEastAsia" w:cstheme="majorBidi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080"/>
    <w:rPr>
      <w:rFonts w:ascii="Arial" w:eastAsiaTheme="majorEastAsia" w:hAnsi="Arial" w:cstheme="majorBidi"/>
      <w:i/>
      <w:iCs/>
      <w:color w:val="4D4F53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1080"/>
    <w:rPr>
      <w:rFonts w:ascii="Arial" w:hAnsi="Arial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basedOn w:val="DefaultParagraphFont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basedOn w:val="DefaultParagraphFont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A71930" w:themeColor="accent1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basedOn w:val="DefaultParagraphFont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basedOn w:val="DefaultParagraphFont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CB0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63587"/>
    <w:rPr>
      <w:rFonts w:ascii="Arial" w:eastAsiaTheme="majorEastAsia" w:hAnsi="Arial" w:cstheme="majorBidi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6798"/>
    <w:rPr>
      <w:rFonts w:ascii="Arial" w:eastAsiaTheme="majorEastAsia" w:hAnsi="Arial" w:cstheme="majorBidi"/>
      <w:color w:val="4D4F5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30"/>
    <w:rPr>
      <w:rFonts w:ascii="Arial" w:eastAsiaTheme="majorEastAsia" w:hAnsi="Arial" w:cstheme="majorBidi"/>
      <w:iCs/>
      <w:color w:val="4D4F5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545C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7C1223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D4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ullet">
    <w:name w:val="Table Bullet"/>
    <w:basedOn w:val="Normal"/>
    <w:rsid w:val="001045D9"/>
    <w:pPr>
      <w:numPr>
        <w:numId w:val="18"/>
      </w:numPr>
      <w:tabs>
        <w:tab w:val="left" w:pos="298"/>
      </w:tabs>
      <w:spacing w:before="120" w:after="170" w:line="240" w:lineRule="atLeast"/>
    </w:pPr>
    <w:rPr>
      <w:rFonts w:eastAsia="Times New Roman" w:cs="Times New Roman"/>
      <w:szCs w:val="20"/>
      <w:lang w:val="en-GB"/>
    </w:rPr>
  </w:style>
  <w:style w:type="character" w:customStyle="1" w:styleId="ListParagraphChar">
    <w:name w:val="List Paragraph Char"/>
    <w:aliases w:val="Bullet 1 Char,List Paragraph1 Char,b1 Char,Use Case List Paragraph Char,Heading2 Char,Body Bullet Char,Bullet for no #'s Char"/>
    <w:link w:val="ListParagraph"/>
    <w:uiPriority w:val="34"/>
    <w:locked/>
    <w:rsid w:val="00E248B6"/>
    <w:rPr>
      <w:rFonts w:ascii="Arial" w:hAnsi="Arial"/>
      <w:sz w:val="20"/>
    </w:rPr>
  </w:style>
  <w:style w:type="paragraph" w:customStyle="1" w:styleId="MTBullet10">
    <w:name w:val="MT_Bullet 1"/>
    <w:basedOn w:val="Normal"/>
    <w:link w:val="MTBullet1Char"/>
    <w:rsid w:val="00E248B6"/>
    <w:pPr>
      <w:keepLines/>
      <w:numPr>
        <w:numId w:val="19"/>
      </w:numPr>
      <w:spacing w:line="288" w:lineRule="auto"/>
      <w:jc w:val="both"/>
    </w:pPr>
    <w:rPr>
      <w:rFonts w:eastAsia="Times New Roman" w:cs="Times New Roman"/>
      <w:sz w:val="22"/>
      <w:szCs w:val="20"/>
      <w:lang w:val="x-none" w:eastAsia="x-none"/>
    </w:rPr>
  </w:style>
  <w:style w:type="character" w:customStyle="1" w:styleId="MTBullet1Char">
    <w:name w:val="MT_Bullet 1 Char"/>
    <w:link w:val="MTBullet10"/>
    <w:rsid w:val="00E248B6"/>
    <w:rPr>
      <w:rFonts w:ascii="Arial" w:eastAsia="Times New Roman" w:hAnsi="Arial" w:cs="Times New Roman"/>
      <w:szCs w:val="20"/>
      <w:lang w:val="x-none" w:eastAsia="x-none"/>
    </w:rPr>
  </w:style>
  <w:style w:type="paragraph" w:styleId="BodyText">
    <w:name w:val="Body Text"/>
    <w:aliases w:val="Paragraph,Body"/>
    <w:basedOn w:val="Normal"/>
    <w:link w:val="BodyTextChar"/>
    <w:uiPriority w:val="99"/>
    <w:rsid w:val="00AC6C6B"/>
    <w:pPr>
      <w:spacing w:before="0" w:after="240" w:line="240" w:lineRule="atLeast"/>
      <w:ind w:left="720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aliases w:val="Paragraph Char,Body Char"/>
    <w:basedOn w:val="DefaultParagraphFont"/>
    <w:link w:val="BodyText"/>
    <w:uiPriority w:val="99"/>
    <w:rsid w:val="00AC6C6B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rsid w:val="00974B4C"/>
    <w:rPr>
      <w:rFonts w:ascii="Arial" w:hAnsi="Arial" w:cs="Times New Roman"/>
      <w:color w:val="0000FF"/>
      <w:sz w:val="24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A74BC"/>
    <w:pPr>
      <w:spacing w:before="60" w:after="60" w:line="300" w:lineRule="auto"/>
      <w:ind w:left="0" w:firstLine="360"/>
      <w:jc w:val="left"/>
    </w:pPr>
    <w:rPr>
      <w:rFonts w:eastAsiaTheme="minorHAnsi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A74BC"/>
    <w:rPr>
      <w:rFonts w:ascii="Arial" w:eastAsia="Times New Roman" w:hAnsi="Arial" w:cs="Times New Roman"/>
      <w:sz w:val="20"/>
      <w:szCs w:val="20"/>
    </w:rPr>
  </w:style>
  <w:style w:type="paragraph" w:customStyle="1" w:styleId="MT0Bodytext">
    <w:name w:val="MT_0 Bodytext"/>
    <w:link w:val="MT0BodytextCharChar"/>
    <w:rsid w:val="00BA74BC"/>
    <w:pPr>
      <w:keepLines/>
      <w:spacing w:before="120" w:after="120" w:line="288" w:lineRule="auto"/>
    </w:pPr>
    <w:rPr>
      <w:rFonts w:ascii="Arial" w:eastAsia="Times New Roman" w:hAnsi="Arial" w:cs="Times New Roman"/>
      <w:szCs w:val="20"/>
    </w:rPr>
  </w:style>
  <w:style w:type="character" w:customStyle="1" w:styleId="MT0BodytextCharChar">
    <w:name w:val="MT_0 Bodytext Char Char"/>
    <w:basedOn w:val="DefaultParagraphFont"/>
    <w:link w:val="MT0Bodytext"/>
    <w:rsid w:val="00BA74BC"/>
    <w:rPr>
      <w:rFonts w:ascii="Arial" w:eastAsia="Times New Roman" w:hAnsi="Arial" w:cs="Times New Roman"/>
      <w:szCs w:val="20"/>
    </w:rPr>
  </w:style>
  <w:style w:type="paragraph" w:customStyle="1" w:styleId="MTBullet1">
    <w:name w:val="MT Bullet 1"/>
    <w:basedOn w:val="Normal"/>
    <w:link w:val="MTBullet1Char0"/>
    <w:qFormat/>
    <w:rsid w:val="00BA74BC"/>
    <w:pPr>
      <w:keepLines/>
      <w:numPr>
        <w:numId w:val="38"/>
      </w:numPr>
      <w:spacing w:line="288" w:lineRule="auto"/>
      <w:jc w:val="both"/>
    </w:pPr>
    <w:rPr>
      <w:rFonts w:ascii="Candara" w:eastAsia="Times New Roman" w:hAnsi="Candara" w:cs="Arial"/>
      <w:sz w:val="22"/>
      <w:szCs w:val="20"/>
    </w:rPr>
  </w:style>
  <w:style w:type="character" w:customStyle="1" w:styleId="MTBullet1Char0">
    <w:name w:val="MT Bullet 1 Char"/>
    <w:basedOn w:val="DefaultParagraphFont"/>
    <w:link w:val="MTBullet1"/>
    <w:rsid w:val="00BA74BC"/>
    <w:rPr>
      <w:rFonts w:ascii="Candara" w:eastAsia="Times New Roman" w:hAnsi="Candara" w:cs="Arial"/>
      <w:szCs w:val="20"/>
    </w:rPr>
  </w:style>
  <w:style w:type="paragraph" w:customStyle="1" w:styleId="Style4">
    <w:name w:val="Style4"/>
    <w:basedOn w:val="ListParagraph"/>
    <w:qFormat/>
    <w:rsid w:val="00BA74BC"/>
    <w:pPr>
      <w:numPr>
        <w:numId w:val="39"/>
      </w:numPr>
      <w:spacing w:after="0" w:line="360" w:lineRule="auto"/>
      <w:jc w:val="both"/>
    </w:pPr>
    <w:rPr>
      <w:rFonts w:ascii="Candara" w:eastAsia="Times New Roman" w:hAnsi="Candara" w:cs="Times New Roman"/>
      <w:spacing w:val="-5"/>
      <w:sz w:val="24"/>
      <w:szCs w:val="24"/>
    </w:rPr>
  </w:style>
  <w:style w:type="paragraph" w:customStyle="1" w:styleId="MT-Square">
    <w:name w:val="MT - Square"/>
    <w:basedOn w:val="MTBullet10"/>
    <w:qFormat/>
    <w:rsid w:val="00BA74BC"/>
    <w:pPr>
      <w:numPr>
        <w:numId w:val="3"/>
      </w:numPr>
    </w:pPr>
    <w:rPr>
      <w:rFonts w:ascii="Candara" w:hAnsi="Candara"/>
      <w:lang w:val="en-US" w:eastAsia="en-US"/>
    </w:rPr>
  </w:style>
  <w:style w:type="paragraph" w:styleId="Revision">
    <w:name w:val="Revision"/>
    <w:hidden/>
    <w:uiPriority w:val="99"/>
    <w:semiHidden/>
    <w:rsid w:val="00D833E9"/>
    <w:pPr>
      <w:spacing w:after="0" w:line="240" w:lineRule="auto"/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746F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F00"/>
    <w:pPr>
      <w:spacing w:after="100"/>
      <w:ind w:left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464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1C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1C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1C0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1C0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54C83"/>
    <w:pPr>
      <w:spacing w:after="100"/>
      <w:ind w:left="400"/>
    </w:pPr>
  </w:style>
  <w:style w:type="paragraph" w:customStyle="1" w:styleId="MTSubheading1">
    <w:name w:val="MT Subheading 1"/>
    <w:basedOn w:val="Normal"/>
    <w:link w:val="MTSubheading1Char"/>
    <w:qFormat/>
    <w:rsid w:val="002A70DF"/>
    <w:pPr>
      <w:spacing w:before="240" w:after="160" w:line="288" w:lineRule="auto"/>
    </w:pPr>
    <w:rPr>
      <w:rFonts w:ascii="Arial Bold" w:eastAsia="Times New Roman" w:hAnsi="Arial Bold" w:cs="Times New Roman"/>
      <w:b/>
      <w:sz w:val="28"/>
      <w:szCs w:val="20"/>
      <w:u w:val="single"/>
    </w:rPr>
  </w:style>
  <w:style w:type="character" w:customStyle="1" w:styleId="MTSubheading1Char">
    <w:name w:val="MT Subheading 1 Char"/>
    <w:basedOn w:val="DefaultParagraphFont"/>
    <w:link w:val="MTSubheading1"/>
    <w:rsid w:val="002A70DF"/>
    <w:rPr>
      <w:rFonts w:ascii="Arial Bold" w:eastAsia="Times New Roman" w:hAnsi="Arial Bold" w:cs="Times New Roman"/>
      <w:b/>
      <w:sz w:val="28"/>
      <w:szCs w:val="20"/>
      <w:u w:val="single"/>
    </w:rPr>
  </w:style>
  <w:style w:type="table" w:styleId="TableGrid8">
    <w:name w:val="Table Grid 8"/>
    <w:basedOn w:val="TableNormal"/>
    <w:unhideWhenUsed/>
    <w:rsid w:val="00856766"/>
    <w:pPr>
      <w:spacing w:before="60" w:after="60" w:line="30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TBullet2">
    <w:name w:val="MT_Bullet 2"/>
    <w:rsid w:val="006F6B55"/>
    <w:pPr>
      <w:numPr>
        <w:numId w:val="79"/>
      </w:numPr>
      <w:spacing w:before="60" w:after="60" w:line="288" w:lineRule="auto"/>
    </w:pPr>
    <w:rPr>
      <w:rFonts w:ascii="Arial" w:eastAsia="Times New Roman" w:hAnsi="Arial" w:cs="Times New Roman"/>
      <w:szCs w:val="20"/>
    </w:rPr>
  </w:style>
  <w:style w:type="table" w:customStyle="1" w:styleId="LightList-Accent11">
    <w:name w:val="Light List - Accent 11"/>
    <w:basedOn w:val="TableNormal"/>
    <w:uiPriority w:val="61"/>
    <w:rsid w:val="006F6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1930" w:themeColor="accent1"/>
        <w:left w:val="single" w:sz="8" w:space="0" w:color="A71930" w:themeColor="accent1"/>
        <w:bottom w:val="single" w:sz="8" w:space="0" w:color="A71930" w:themeColor="accent1"/>
        <w:right w:val="single" w:sz="8" w:space="0" w:color="A719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A71930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band1Horz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8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01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6405C"/>
  </w:style>
  <w:style w:type="paragraph" w:styleId="HTMLPreformatted">
    <w:name w:val="HTML Preformatted"/>
    <w:basedOn w:val="Normal"/>
    <w:link w:val="HTMLPreformattedChar"/>
    <w:uiPriority w:val="99"/>
    <w:rsid w:val="00164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Arial Unicode MS" w:hAnsi="Arial Unicode MS" w:cs="Arial Unicode M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05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data2">
    <w:name w:val="data2"/>
    <w:basedOn w:val="DefaultParagraphFont"/>
    <w:rsid w:val="00164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CD"/>
    <w:pPr>
      <w:spacing w:before="60" w:after="60" w:line="30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232"/>
    <w:pPr>
      <w:numPr>
        <w:numId w:val="13"/>
      </w:numPr>
      <w:spacing w:before="120" w:after="120"/>
      <w:outlineLvl w:val="0"/>
    </w:pPr>
    <w:rPr>
      <w:color w:val="17365D" w:themeColor="text2" w:themeShade="BF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39"/>
    <w:pPr>
      <w:numPr>
        <w:ilvl w:val="1"/>
        <w:numId w:val="13"/>
      </w:numPr>
      <w:spacing w:before="120" w:after="120"/>
      <w:outlineLvl w:val="1"/>
    </w:pPr>
    <w:rPr>
      <w:b/>
      <w:color w:val="4D4F53"/>
    </w:rPr>
  </w:style>
  <w:style w:type="paragraph" w:styleId="Heading3">
    <w:name w:val="heading 3"/>
    <w:aliases w:val="Heading 3 Char Char Char Char Char,Heading 3 Char Char Char Char Char Char Char Char Char Char Char Char Char Char Char Char Char Char Char Char Char Char Char Char Char Char Char,Heading 3 Char Char Char Char"/>
    <w:basedOn w:val="Normal"/>
    <w:next w:val="Normal"/>
    <w:link w:val="Heading3Char"/>
    <w:uiPriority w:val="9"/>
    <w:unhideWhenUsed/>
    <w:qFormat/>
    <w:rsid w:val="00296798"/>
    <w:pPr>
      <w:numPr>
        <w:ilvl w:val="2"/>
        <w:numId w:val="13"/>
      </w:numPr>
      <w:outlineLvl w:val="2"/>
    </w:pPr>
    <w:rPr>
      <w:color w:val="4D4F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587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798"/>
    <w:pPr>
      <w:keepNext/>
      <w:keepLines/>
      <w:numPr>
        <w:ilvl w:val="4"/>
        <w:numId w:val="13"/>
      </w:numPr>
      <w:ind w:left="360" w:hanging="360"/>
      <w:outlineLvl w:val="4"/>
    </w:pPr>
    <w:rPr>
      <w:rFonts w:eastAsiaTheme="majorEastAsia" w:cstheme="majorBidi"/>
      <w:color w:val="4D4F5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30"/>
    <w:pPr>
      <w:keepNext/>
      <w:keepLines/>
      <w:numPr>
        <w:ilvl w:val="5"/>
        <w:numId w:val="13"/>
      </w:numPr>
      <w:ind w:left="360" w:hanging="360"/>
      <w:outlineLvl w:val="5"/>
    </w:pPr>
    <w:rPr>
      <w:rFonts w:eastAsiaTheme="majorEastAsia" w:cstheme="majorBidi"/>
      <w:iCs/>
      <w:color w:val="4D4F5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232"/>
    <w:rPr>
      <w:rFonts w:ascii="Arial" w:hAnsi="Arial"/>
      <w:color w:val="17365D" w:themeColor="text2" w:themeShade="BF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20939"/>
    <w:rPr>
      <w:rFonts w:ascii="Arial" w:hAnsi="Arial"/>
      <w:b/>
      <w:color w:val="4D4F53"/>
      <w:sz w:val="20"/>
    </w:rPr>
  </w:style>
  <w:style w:type="character" w:customStyle="1" w:styleId="Heading3Char">
    <w:name w:val="Heading 3 Char"/>
    <w:aliases w:val="Heading 3 Char Char Char Char Char Char,Heading 3 Char Char Char Char Char Char Char Char Char Char Char Char Char Char Char Char Char Char Char Char Char Char Char Char Char Char Char Char,Heading 3 Char Char Char Char Char1"/>
    <w:basedOn w:val="DefaultParagraphFont"/>
    <w:link w:val="Heading3"/>
    <w:uiPriority w:val="9"/>
    <w:rsid w:val="00553607"/>
    <w:rPr>
      <w:rFonts w:ascii="Arial" w:hAnsi="Arial"/>
      <w:color w:val="4D4F53"/>
      <w:sz w:val="20"/>
    </w:rPr>
  </w:style>
  <w:style w:type="paragraph" w:styleId="ListParagraph">
    <w:name w:val="List Paragraph"/>
    <w:aliases w:val="Bullet 1,List Paragraph1,b1,Use Case List Paragraph,Heading2,Body Bullet,Bullet for no #'s"/>
    <w:basedOn w:val="Normal"/>
    <w:link w:val="ListParagraphChar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080"/>
    <w:pPr>
      <w:pBdr>
        <w:bottom w:val="single" w:sz="8" w:space="4" w:color="A71930" w:themeColor="accent1"/>
      </w:pBdr>
      <w:spacing w:after="300" w:line="240" w:lineRule="auto"/>
      <w:contextualSpacing/>
    </w:pPr>
    <w:rPr>
      <w:rFonts w:eastAsiaTheme="majorEastAsia" w:cstheme="majorBidi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080"/>
    <w:rPr>
      <w:rFonts w:ascii="Arial" w:eastAsiaTheme="majorEastAsia" w:hAnsi="Arial" w:cstheme="majorBidi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80"/>
    <w:pPr>
      <w:numPr>
        <w:ilvl w:val="1"/>
      </w:numPr>
    </w:pPr>
    <w:rPr>
      <w:rFonts w:eastAsiaTheme="majorEastAsia" w:cstheme="majorBidi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080"/>
    <w:rPr>
      <w:rFonts w:ascii="Arial" w:eastAsiaTheme="majorEastAsia" w:hAnsi="Arial" w:cstheme="majorBidi"/>
      <w:i/>
      <w:iCs/>
      <w:color w:val="4D4F53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1080"/>
    <w:rPr>
      <w:rFonts w:ascii="Arial" w:hAnsi="Arial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basedOn w:val="DefaultParagraphFont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basedOn w:val="DefaultParagraphFont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A71930" w:themeColor="accent1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basedOn w:val="DefaultParagraphFont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basedOn w:val="DefaultParagraphFont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CB0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63587"/>
    <w:rPr>
      <w:rFonts w:ascii="Arial" w:eastAsiaTheme="majorEastAsia" w:hAnsi="Arial" w:cstheme="majorBidi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6798"/>
    <w:rPr>
      <w:rFonts w:ascii="Arial" w:eastAsiaTheme="majorEastAsia" w:hAnsi="Arial" w:cstheme="majorBidi"/>
      <w:color w:val="4D4F5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30"/>
    <w:rPr>
      <w:rFonts w:ascii="Arial" w:eastAsiaTheme="majorEastAsia" w:hAnsi="Arial" w:cstheme="majorBidi"/>
      <w:iCs/>
      <w:color w:val="4D4F5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545C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7C1223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D4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ullet">
    <w:name w:val="Table Bullet"/>
    <w:basedOn w:val="Normal"/>
    <w:rsid w:val="001045D9"/>
    <w:pPr>
      <w:numPr>
        <w:numId w:val="18"/>
      </w:numPr>
      <w:tabs>
        <w:tab w:val="left" w:pos="298"/>
      </w:tabs>
      <w:spacing w:before="120" w:after="170" w:line="240" w:lineRule="atLeast"/>
    </w:pPr>
    <w:rPr>
      <w:rFonts w:eastAsia="Times New Roman" w:cs="Times New Roman"/>
      <w:szCs w:val="20"/>
      <w:lang w:val="en-GB"/>
    </w:rPr>
  </w:style>
  <w:style w:type="character" w:customStyle="1" w:styleId="ListParagraphChar">
    <w:name w:val="List Paragraph Char"/>
    <w:aliases w:val="Bullet 1 Char,List Paragraph1 Char,b1 Char,Use Case List Paragraph Char,Heading2 Char,Body Bullet Char,Bullet for no #'s Char"/>
    <w:link w:val="ListParagraph"/>
    <w:uiPriority w:val="34"/>
    <w:locked/>
    <w:rsid w:val="00E248B6"/>
    <w:rPr>
      <w:rFonts w:ascii="Arial" w:hAnsi="Arial"/>
      <w:sz w:val="20"/>
    </w:rPr>
  </w:style>
  <w:style w:type="paragraph" w:customStyle="1" w:styleId="MTBullet10">
    <w:name w:val="MT_Bullet 1"/>
    <w:basedOn w:val="Normal"/>
    <w:link w:val="MTBullet1Char"/>
    <w:rsid w:val="00E248B6"/>
    <w:pPr>
      <w:keepLines/>
      <w:numPr>
        <w:numId w:val="19"/>
      </w:numPr>
      <w:spacing w:line="288" w:lineRule="auto"/>
      <w:jc w:val="both"/>
    </w:pPr>
    <w:rPr>
      <w:rFonts w:eastAsia="Times New Roman" w:cs="Times New Roman"/>
      <w:sz w:val="22"/>
      <w:szCs w:val="20"/>
      <w:lang w:val="x-none" w:eastAsia="x-none"/>
    </w:rPr>
  </w:style>
  <w:style w:type="character" w:customStyle="1" w:styleId="MTBullet1Char">
    <w:name w:val="MT_Bullet 1 Char"/>
    <w:link w:val="MTBullet10"/>
    <w:rsid w:val="00E248B6"/>
    <w:rPr>
      <w:rFonts w:ascii="Arial" w:eastAsia="Times New Roman" w:hAnsi="Arial" w:cs="Times New Roman"/>
      <w:szCs w:val="20"/>
      <w:lang w:val="x-none" w:eastAsia="x-none"/>
    </w:rPr>
  </w:style>
  <w:style w:type="paragraph" w:styleId="BodyText">
    <w:name w:val="Body Text"/>
    <w:aliases w:val="Paragraph,Body"/>
    <w:basedOn w:val="Normal"/>
    <w:link w:val="BodyTextChar"/>
    <w:uiPriority w:val="99"/>
    <w:rsid w:val="00AC6C6B"/>
    <w:pPr>
      <w:spacing w:before="0" w:after="240" w:line="240" w:lineRule="atLeast"/>
      <w:ind w:left="720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aliases w:val="Paragraph Char,Body Char"/>
    <w:basedOn w:val="DefaultParagraphFont"/>
    <w:link w:val="BodyText"/>
    <w:uiPriority w:val="99"/>
    <w:rsid w:val="00AC6C6B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rsid w:val="00974B4C"/>
    <w:rPr>
      <w:rFonts w:ascii="Arial" w:hAnsi="Arial" w:cs="Times New Roman"/>
      <w:color w:val="0000FF"/>
      <w:sz w:val="24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A74BC"/>
    <w:pPr>
      <w:spacing w:before="60" w:after="60" w:line="300" w:lineRule="auto"/>
      <w:ind w:left="0" w:firstLine="360"/>
      <w:jc w:val="left"/>
    </w:pPr>
    <w:rPr>
      <w:rFonts w:eastAsiaTheme="minorHAnsi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A74BC"/>
    <w:rPr>
      <w:rFonts w:ascii="Arial" w:eastAsia="Times New Roman" w:hAnsi="Arial" w:cs="Times New Roman"/>
      <w:sz w:val="20"/>
      <w:szCs w:val="20"/>
    </w:rPr>
  </w:style>
  <w:style w:type="paragraph" w:customStyle="1" w:styleId="MT0Bodytext">
    <w:name w:val="MT_0 Bodytext"/>
    <w:link w:val="MT0BodytextCharChar"/>
    <w:rsid w:val="00BA74BC"/>
    <w:pPr>
      <w:keepLines/>
      <w:spacing w:before="120" w:after="120" w:line="288" w:lineRule="auto"/>
    </w:pPr>
    <w:rPr>
      <w:rFonts w:ascii="Arial" w:eastAsia="Times New Roman" w:hAnsi="Arial" w:cs="Times New Roman"/>
      <w:szCs w:val="20"/>
    </w:rPr>
  </w:style>
  <w:style w:type="character" w:customStyle="1" w:styleId="MT0BodytextCharChar">
    <w:name w:val="MT_0 Bodytext Char Char"/>
    <w:basedOn w:val="DefaultParagraphFont"/>
    <w:link w:val="MT0Bodytext"/>
    <w:rsid w:val="00BA74BC"/>
    <w:rPr>
      <w:rFonts w:ascii="Arial" w:eastAsia="Times New Roman" w:hAnsi="Arial" w:cs="Times New Roman"/>
      <w:szCs w:val="20"/>
    </w:rPr>
  </w:style>
  <w:style w:type="paragraph" w:customStyle="1" w:styleId="MTBullet1">
    <w:name w:val="MT Bullet 1"/>
    <w:basedOn w:val="Normal"/>
    <w:link w:val="MTBullet1Char0"/>
    <w:qFormat/>
    <w:rsid w:val="00BA74BC"/>
    <w:pPr>
      <w:keepLines/>
      <w:numPr>
        <w:numId w:val="38"/>
      </w:numPr>
      <w:spacing w:line="288" w:lineRule="auto"/>
      <w:jc w:val="both"/>
    </w:pPr>
    <w:rPr>
      <w:rFonts w:ascii="Candara" w:eastAsia="Times New Roman" w:hAnsi="Candara" w:cs="Arial"/>
      <w:sz w:val="22"/>
      <w:szCs w:val="20"/>
    </w:rPr>
  </w:style>
  <w:style w:type="character" w:customStyle="1" w:styleId="MTBullet1Char0">
    <w:name w:val="MT Bullet 1 Char"/>
    <w:basedOn w:val="DefaultParagraphFont"/>
    <w:link w:val="MTBullet1"/>
    <w:rsid w:val="00BA74BC"/>
    <w:rPr>
      <w:rFonts w:ascii="Candara" w:eastAsia="Times New Roman" w:hAnsi="Candara" w:cs="Arial"/>
      <w:szCs w:val="20"/>
    </w:rPr>
  </w:style>
  <w:style w:type="paragraph" w:customStyle="1" w:styleId="Style4">
    <w:name w:val="Style4"/>
    <w:basedOn w:val="ListParagraph"/>
    <w:qFormat/>
    <w:rsid w:val="00BA74BC"/>
    <w:pPr>
      <w:numPr>
        <w:numId w:val="39"/>
      </w:numPr>
      <w:spacing w:after="0" w:line="360" w:lineRule="auto"/>
      <w:jc w:val="both"/>
    </w:pPr>
    <w:rPr>
      <w:rFonts w:ascii="Candara" w:eastAsia="Times New Roman" w:hAnsi="Candara" w:cs="Times New Roman"/>
      <w:spacing w:val="-5"/>
      <w:sz w:val="24"/>
      <w:szCs w:val="24"/>
    </w:rPr>
  </w:style>
  <w:style w:type="paragraph" w:customStyle="1" w:styleId="MT-Square">
    <w:name w:val="MT - Square"/>
    <w:basedOn w:val="MTBullet10"/>
    <w:qFormat/>
    <w:rsid w:val="00BA74BC"/>
    <w:pPr>
      <w:numPr>
        <w:numId w:val="3"/>
      </w:numPr>
    </w:pPr>
    <w:rPr>
      <w:rFonts w:ascii="Candara" w:hAnsi="Candara"/>
      <w:lang w:val="en-US" w:eastAsia="en-US"/>
    </w:rPr>
  </w:style>
  <w:style w:type="paragraph" w:styleId="Revision">
    <w:name w:val="Revision"/>
    <w:hidden/>
    <w:uiPriority w:val="99"/>
    <w:semiHidden/>
    <w:rsid w:val="00D833E9"/>
    <w:pPr>
      <w:spacing w:after="0" w:line="240" w:lineRule="auto"/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746F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F00"/>
    <w:pPr>
      <w:spacing w:after="100"/>
      <w:ind w:left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464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1C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1C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1C0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1C0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54C83"/>
    <w:pPr>
      <w:spacing w:after="100"/>
      <w:ind w:left="400"/>
    </w:pPr>
  </w:style>
  <w:style w:type="paragraph" w:customStyle="1" w:styleId="MTSubheading1">
    <w:name w:val="MT Subheading 1"/>
    <w:basedOn w:val="Normal"/>
    <w:link w:val="MTSubheading1Char"/>
    <w:qFormat/>
    <w:rsid w:val="002A70DF"/>
    <w:pPr>
      <w:spacing w:before="240" w:after="160" w:line="288" w:lineRule="auto"/>
    </w:pPr>
    <w:rPr>
      <w:rFonts w:ascii="Arial Bold" w:eastAsia="Times New Roman" w:hAnsi="Arial Bold" w:cs="Times New Roman"/>
      <w:b/>
      <w:sz w:val="28"/>
      <w:szCs w:val="20"/>
      <w:u w:val="single"/>
    </w:rPr>
  </w:style>
  <w:style w:type="character" w:customStyle="1" w:styleId="MTSubheading1Char">
    <w:name w:val="MT Subheading 1 Char"/>
    <w:basedOn w:val="DefaultParagraphFont"/>
    <w:link w:val="MTSubheading1"/>
    <w:rsid w:val="002A70DF"/>
    <w:rPr>
      <w:rFonts w:ascii="Arial Bold" w:eastAsia="Times New Roman" w:hAnsi="Arial Bold" w:cs="Times New Roman"/>
      <w:b/>
      <w:sz w:val="28"/>
      <w:szCs w:val="20"/>
      <w:u w:val="single"/>
    </w:rPr>
  </w:style>
  <w:style w:type="table" w:styleId="TableGrid8">
    <w:name w:val="Table Grid 8"/>
    <w:basedOn w:val="TableNormal"/>
    <w:unhideWhenUsed/>
    <w:rsid w:val="00856766"/>
    <w:pPr>
      <w:spacing w:before="60" w:after="60" w:line="30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TBullet2">
    <w:name w:val="MT_Bullet 2"/>
    <w:rsid w:val="006F6B55"/>
    <w:pPr>
      <w:numPr>
        <w:numId w:val="79"/>
      </w:numPr>
      <w:spacing w:before="60" w:after="60" w:line="288" w:lineRule="auto"/>
    </w:pPr>
    <w:rPr>
      <w:rFonts w:ascii="Arial" w:eastAsia="Times New Roman" w:hAnsi="Arial" w:cs="Times New Roman"/>
      <w:szCs w:val="20"/>
    </w:rPr>
  </w:style>
  <w:style w:type="table" w:customStyle="1" w:styleId="LightList-Accent11">
    <w:name w:val="Light List - Accent 11"/>
    <w:basedOn w:val="TableNormal"/>
    <w:uiPriority w:val="61"/>
    <w:rsid w:val="006F6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1930" w:themeColor="accent1"/>
        <w:left w:val="single" w:sz="8" w:space="0" w:color="A71930" w:themeColor="accent1"/>
        <w:bottom w:val="single" w:sz="8" w:space="0" w:color="A71930" w:themeColor="accent1"/>
        <w:right w:val="single" w:sz="8" w:space="0" w:color="A719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A71930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band1Horz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8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01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6405C"/>
  </w:style>
  <w:style w:type="paragraph" w:styleId="HTMLPreformatted">
    <w:name w:val="HTML Preformatted"/>
    <w:basedOn w:val="Normal"/>
    <w:link w:val="HTMLPreformattedChar"/>
    <w:uiPriority w:val="99"/>
    <w:rsid w:val="00164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Arial Unicode MS" w:hAnsi="Arial Unicode MS" w:cs="Arial Unicode M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05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data2">
    <w:name w:val="data2"/>
    <w:basedOn w:val="DefaultParagraphFont"/>
    <w:rsid w:val="0016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9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4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6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3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2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5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7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0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8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8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4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1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0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1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6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6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68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632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00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6698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6721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656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69765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88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875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269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592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41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282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320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8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3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4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491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02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504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4346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968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197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099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08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05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5776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83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449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695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892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108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16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8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5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5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021693\Documents\Mindtree\Mindtree.dotx" TargetMode="External"/></Relationships>
</file>

<file path=word/theme/theme1.xml><?xml version="1.0" encoding="utf-8"?>
<a:theme xmlns:a="http://schemas.openxmlformats.org/drawingml/2006/main" name="Office Theme">
  <a:themeElements>
    <a:clrScheme name="Mindtree them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A71930"/>
      </a:accent1>
      <a:accent2>
        <a:srgbClr val="E37222"/>
      </a:accent2>
      <a:accent3>
        <a:srgbClr val="830051"/>
      </a:accent3>
      <a:accent4>
        <a:srgbClr val="C7D28A"/>
      </a:accent4>
      <a:accent5>
        <a:srgbClr val="B4B4B4"/>
      </a:accent5>
      <a:accent6>
        <a:srgbClr val="4D4F5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D0B2A-D7BD-42DB-9DE4-69727136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Mindtree</Template>
  <TotalTime>277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GPI Proposal Response</vt:lpstr>
    </vt:vector>
  </TitlesOfParts>
  <Manager>Lakshmi Narasimhan Gopalan</Manager>
  <Company>Mindtree Ltd.</Company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GPI Proposal Response</dc:title>
  <dc:subject>Security Services Management</dc:subject>
  <dc:creator>Wayland Ashley Clifton</dc:creator>
  <cp:keywords>GPI, MSS Proposal</cp:keywords>
  <dc:description>Mindtree Confidential</dc:description>
  <cp:lastModifiedBy>Fernando Marrero</cp:lastModifiedBy>
  <cp:revision>16</cp:revision>
  <cp:lastPrinted>2013-03-07T19:03:00Z</cp:lastPrinted>
  <dcterms:created xsi:type="dcterms:W3CDTF">2013-07-31T14:41:00Z</dcterms:created>
  <dcterms:modified xsi:type="dcterms:W3CDTF">2013-08-02T20:15:00Z</dcterms:modified>
</cp:coreProperties>
</file>